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DD4A64" w14:textId="06260D3B" w:rsidR="00737463" w:rsidRDefault="00662616" w:rsidP="00737463">
      <w:pPr>
        <w:pStyle w:val="ChapterTitle"/>
      </w:pPr>
      <w:r>
        <w:fldChar w:fldCharType="begin"/>
      </w:r>
      <w:r>
        <w:instrText xml:space="preserve"> XE "</w:instrText>
      </w:r>
      <w:r w:rsidRPr="00996B95">
        <w:instrText>PHP</w:instrText>
      </w:r>
      <w:r>
        <w:instrText xml:space="preserve">" </w:instrText>
      </w:r>
      <w:r>
        <w:fldChar w:fldCharType="end"/>
      </w:r>
      <w:r w:rsidR="00737463">
        <w:t>PHP</w:t>
      </w:r>
      <w:r w:rsidR="00DB4A43">
        <w:t>: Supplement</w:t>
      </w:r>
    </w:p>
    <w:p w14:paraId="3FC5A882" w14:textId="77777777" w:rsidR="00DB4A43" w:rsidRDefault="00DB4A43" w:rsidP="00DB4A43">
      <w:pPr>
        <w:pStyle w:val="Heading1"/>
      </w:pPr>
      <w:r>
        <w:t>Notes and References</w:t>
      </w:r>
    </w:p>
    <w:p w14:paraId="453D1497" w14:textId="77777777" w:rsidR="00DB4A43" w:rsidRDefault="00DB4A43" w:rsidP="00DB4A43">
      <w:pPr>
        <w:pStyle w:val="BodyTextCont"/>
      </w:pPr>
      <w:r>
        <w:t>The major release dates for PHP are</w:t>
      </w:r>
    </w:p>
    <w:p w14:paraId="534BC390" w14:textId="77777777" w:rsidR="00DB4A43" w:rsidRDefault="00DB4A43" w:rsidP="00DB4A43">
      <w:pPr>
        <w:pStyle w:val="Bullet"/>
      </w:pPr>
      <w:r>
        <w:t>5.3.0: June 2009</w:t>
      </w:r>
    </w:p>
    <w:p w14:paraId="1C9A5BEF" w14:textId="77777777" w:rsidR="00DB4A43" w:rsidRDefault="00DB4A43" w:rsidP="00DB4A43">
      <w:pPr>
        <w:pStyle w:val="Bullet"/>
      </w:pPr>
      <w:r>
        <w:t>5.4.0: March 2012</w:t>
      </w:r>
    </w:p>
    <w:p w14:paraId="68C59386" w14:textId="77777777" w:rsidR="00DB4A43" w:rsidRDefault="00DB4A43" w:rsidP="00DB4A43">
      <w:pPr>
        <w:pStyle w:val="Bullet"/>
      </w:pPr>
      <w:r>
        <w:t>5.5.0: June 2013</w:t>
      </w:r>
    </w:p>
    <w:p w14:paraId="7EB96241" w14:textId="77777777" w:rsidR="00DB4A43" w:rsidRDefault="00DB4A43" w:rsidP="00DB4A43">
      <w:pPr>
        <w:pStyle w:val="Bullet"/>
      </w:pPr>
      <w:r>
        <w:t>5.6.0: August 2014</w:t>
      </w:r>
    </w:p>
    <w:p w14:paraId="28FB4B01" w14:textId="77777777" w:rsidR="00DB4A43" w:rsidRDefault="00DB4A43" w:rsidP="00DB4A43">
      <w:pPr>
        <w:pStyle w:val="Bullet"/>
      </w:pPr>
      <w:r>
        <w:t>7.0.0: December 2015</w:t>
      </w:r>
    </w:p>
    <w:p w14:paraId="4B7934B6" w14:textId="77777777" w:rsidR="00DB4A43" w:rsidRDefault="00DB4A43" w:rsidP="00DB4A43">
      <w:pPr>
        <w:pStyle w:val="Bullet"/>
      </w:pPr>
      <w:r>
        <w:t>7.1.0: December 2016</w:t>
      </w:r>
    </w:p>
    <w:p w14:paraId="03E811AC" w14:textId="77777777" w:rsidR="00DB4A43" w:rsidRDefault="00DB4A43" w:rsidP="00DB4A43">
      <w:pPr>
        <w:pStyle w:val="Bullet"/>
      </w:pPr>
      <w:r>
        <w:t>7.2.0: November 2017</w:t>
      </w:r>
    </w:p>
    <w:p w14:paraId="78FAA802" w14:textId="77777777" w:rsidR="00DB4A43" w:rsidRDefault="00DB4A43" w:rsidP="00DB4A43">
      <w:pPr>
        <w:pStyle w:val="BodyTextCont"/>
        <w:rPr>
          <w:rStyle w:val="CodeInline"/>
        </w:rPr>
      </w:pPr>
      <w:r>
        <w:t xml:space="preserve">Source: </w:t>
      </w:r>
      <w:hyperlink r:id="rId11" w:history="1">
        <w:r w:rsidRPr="00DB4A43">
          <w:rPr>
            <w:rStyle w:val="CodeInline"/>
          </w:rPr>
          <w:t>http://php.net/releases/</w:t>
        </w:r>
      </w:hyperlink>
      <w:r>
        <w:t>.</w:t>
      </w:r>
    </w:p>
    <w:p w14:paraId="430C3B3B" w14:textId="77777777" w:rsidR="00DB4A43" w:rsidRPr="00994041" w:rsidRDefault="00DB4A43" w:rsidP="00DB4A43">
      <w:pPr>
        <w:pStyle w:val="TableCaption"/>
        <w:rPr>
          <w:rStyle w:val="CodeInline"/>
          <w:rFonts w:ascii="Utopia" w:hAnsi="Utopia"/>
          <w:sz w:val="24"/>
        </w:rPr>
      </w:pPr>
      <w:r>
        <w:t>Table 20-1. Default included version of PHP, by Linux distribution</w:t>
      </w:r>
    </w:p>
    <w:tbl>
      <w:tblPr>
        <w:tblW w:w="8370" w:type="dxa"/>
        <w:tblLook w:val="04A0" w:firstRow="1" w:lastRow="0" w:firstColumn="1" w:lastColumn="0" w:noHBand="0" w:noVBand="1"/>
      </w:tblPr>
      <w:tblGrid>
        <w:gridCol w:w="1190"/>
        <w:gridCol w:w="1510"/>
        <w:gridCol w:w="360"/>
        <w:gridCol w:w="1350"/>
        <w:gridCol w:w="1620"/>
        <w:gridCol w:w="270"/>
        <w:gridCol w:w="1080"/>
        <w:gridCol w:w="990"/>
      </w:tblGrid>
      <w:tr w:rsidR="00DB4A43" w:rsidRPr="0090676D" w14:paraId="08CC25D3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90C7E" w14:textId="77777777" w:rsidR="00DB4A43" w:rsidRPr="00117CA0" w:rsidRDefault="00DB4A43" w:rsidP="009C3CD5">
            <w:pPr>
              <w:pStyle w:val="TableText"/>
            </w:pPr>
            <w:r w:rsidRPr="00117CA0">
              <w:t>CentOS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1113E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F5EB4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D0D770" w14:textId="77777777" w:rsidR="00DB4A43" w:rsidRPr="00117CA0" w:rsidRDefault="00DB4A43" w:rsidP="009C3CD5">
            <w:pPr>
              <w:pStyle w:val="TableText"/>
            </w:pPr>
            <w:r w:rsidRPr="00117CA0">
              <w:t>Mint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E5B86F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13E83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27E64E" w14:textId="77777777" w:rsidR="00DB4A43" w:rsidRPr="00117CA0" w:rsidRDefault="00DB4A43" w:rsidP="009C3CD5">
            <w:pPr>
              <w:pStyle w:val="TableText"/>
            </w:pPr>
            <w:r w:rsidRPr="00117CA0">
              <w:t>13.1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BB1973" w14:textId="77777777" w:rsidR="00DB4A43" w:rsidRPr="00117CA0" w:rsidRDefault="00DB4A43" w:rsidP="009C3CD5">
            <w:pPr>
              <w:pStyle w:val="TableText"/>
            </w:pPr>
            <w:r w:rsidRPr="00117CA0">
              <w:t>5.4.20</w:t>
            </w:r>
          </w:p>
        </w:tc>
      </w:tr>
      <w:tr w:rsidR="00DB4A43" w:rsidRPr="0090676D" w14:paraId="23BA3F4A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3C95A" w14:textId="77777777" w:rsidR="00DB4A43" w:rsidRPr="00117CA0" w:rsidRDefault="00DB4A43" w:rsidP="009C3CD5">
            <w:pPr>
              <w:pStyle w:val="TableText"/>
            </w:pPr>
            <w:r w:rsidRPr="00117CA0">
              <w:t>7.4.1708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E02FED" w14:textId="77777777" w:rsidR="00DB4A43" w:rsidRPr="00117CA0" w:rsidRDefault="00DB4A43" w:rsidP="009C3CD5">
            <w:pPr>
              <w:pStyle w:val="TableText"/>
            </w:pPr>
            <w:r w:rsidRPr="00117CA0">
              <w:t>5.4.16-42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B73B6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B2D413" w14:textId="77777777" w:rsidR="00DB4A43" w:rsidRPr="00117CA0" w:rsidRDefault="00DB4A43" w:rsidP="009C3CD5">
            <w:pPr>
              <w:pStyle w:val="TableText"/>
            </w:pPr>
            <w:r w:rsidRPr="00117CA0">
              <w:t>18.3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7EB743" w14:textId="77777777" w:rsidR="00DB4A43" w:rsidRPr="00117CA0" w:rsidRDefault="00DB4A43" w:rsidP="009C3CD5">
            <w:pPr>
              <w:pStyle w:val="TableText"/>
            </w:pPr>
            <w:r w:rsidRPr="00117CA0">
              <w:t>7.0.30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987CB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EB335C" w14:textId="77777777" w:rsidR="00DB4A43" w:rsidRPr="00117CA0" w:rsidRDefault="00DB4A43" w:rsidP="009C3CD5">
            <w:pPr>
              <w:pStyle w:val="TableText"/>
            </w:pPr>
            <w:r w:rsidRPr="00117CA0">
              <w:t>12.3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1E4E9B" w14:textId="77777777" w:rsidR="00DB4A43" w:rsidRPr="00117CA0" w:rsidRDefault="00DB4A43" w:rsidP="009C3CD5">
            <w:pPr>
              <w:pStyle w:val="TableText"/>
            </w:pPr>
            <w:r w:rsidRPr="00117CA0">
              <w:t>5.3.17</w:t>
            </w:r>
          </w:p>
        </w:tc>
      </w:tr>
      <w:tr w:rsidR="00DB4A43" w:rsidRPr="0090676D" w14:paraId="522FD94C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1ACF74" w14:textId="77777777" w:rsidR="00DB4A43" w:rsidRPr="00117CA0" w:rsidRDefault="00DB4A43" w:rsidP="009C3CD5">
            <w:pPr>
              <w:pStyle w:val="TableText"/>
            </w:pPr>
            <w:r w:rsidRPr="00117CA0">
              <w:t>7.3.1611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955941" w14:textId="77777777" w:rsidR="00DB4A43" w:rsidRPr="00117CA0" w:rsidRDefault="00DB4A43" w:rsidP="009C3CD5">
            <w:pPr>
              <w:pStyle w:val="TableText"/>
            </w:pPr>
            <w:r w:rsidRPr="00117CA0">
              <w:t>5.4.16-42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DCA5D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990AA7" w14:textId="77777777" w:rsidR="00DB4A43" w:rsidRPr="00117CA0" w:rsidRDefault="00DB4A43" w:rsidP="009C3CD5">
            <w:pPr>
              <w:pStyle w:val="TableText"/>
            </w:pPr>
            <w:r w:rsidRPr="00117CA0">
              <w:t>18.2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3AA3B3" w14:textId="77777777" w:rsidR="00DB4A43" w:rsidRPr="00117CA0" w:rsidRDefault="00DB4A43" w:rsidP="009C3CD5">
            <w:pPr>
              <w:pStyle w:val="TableText"/>
            </w:pPr>
            <w:r w:rsidRPr="00117CA0">
              <w:t>7.0.30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6ED9C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F63C82" w14:textId="77777777" w:rsidR="00DB4A43" w:rsidRPr="00117CA0" w:rsidRDefault="00DB4A43" w:rsidP="009C3CD5">
            <w:pPr>
              <w:pStyle w:val="TableText"/>
            </w:pPr>
            <w:r w:rsidRPr="00117CA0">
              <w:t>12.2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7C21F7" w14:textId="77777777" w:rsidR="00DB4A43" w:rsidRPr="00117CA0" w:rsidRDefault="00DB4A43" w:rsidP="009C3CD5">
            <w:pPr>
              <w:pStyle w:val="TableText"/>
            </w:pPr>
            <w:r w:rsidRPr="00117CA0">
              <w:t>5.3.15</w:t>
            </w:r>
          </w:p>
        </w:tc>
      </w:tr>
      <w:tr w:rsidR="00DB4A43" w:rsidRPr="0090676D" w14:paraId="2B7029E2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006EA" w14:textId="77777777" w:rsidR="00DB4A43" w:rsidRPr="00117CA0" w:rsidRDefault="00DB4A43" w:rsidP="009C3CD5">
            <w:pPr>
              <w:pStyle w:val="TableText"/>
            </w:pPr>
            <w:r w:rsidRPr="00117CA0">
              <w:t>7.2.1511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05EB5D" w14:textId="77777777" w:rsidR="00DB4A43" w:rsidRPr="00117CA0" w:rsidRDefault="00DB4A43" w:rsidP="009C3CD5">
            <w:pPr>
              <w:pStyle w:val="TableText"/>
            </w:pPr>
            <w:r w:rsidRPr="00117CA0">
              <w:t>5.4.16-36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33D02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E8309F" w14:textId="77777777" w:rsidR="00DB4A43" w:rsidRPr="00117CA0" w:rsidRDefault="00DB4A43" w:rsidP="009C3CD5">
            <w:pPr>
              <w:pStyle w:val="TableText"/>
            </w:pPr>
            <w:r w:rsidRPr="00117CA0">
              <w:t>18.1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9E14C2" w14:textId="77777777" w:rsidR="00DB4A43" w:rsidRPr="00117CA0" w:rsidRDefault="00DB4A43" w:rsidP="009C3CD5">
            <w:pPr>
              <w:pStyle w:val="TableText"/>
            </w:pPr>
            <w:r w:rsidRPr="00117CA0">
              <w:t>7.0.4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F3DE1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45ADB1" w14:textId="77777777" w:rsidR="00DB4A43" w:rsidRPr="00117CA0" w:rsidRDefault="00DB4A43" w:rsidP="009C3CD5">
            <w:pPr>
              <w:pStyle w:val="TableText"/>
            </w:pPr>
            <w:r w:rsidRPr="00117CA0">
              <w:t>12.1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2527AF" w14:textId="77777777" w:rsidR="00DB4A43" w:rsidRPr="00117CA0" w:rsidRDefault="00DB4A43" w:rsidP="009C3CD5">
            <w:pPr>
              <w:pStyle w:val="TableText"/>
            </w:pPr>
            <w:r w:rsidRPr="00117CA0">
              <w:t>5.3.8</w:t>
            </w:r>
          </w:p>
        </w:tc>
      </w:tr>
      <w:tr w:rsidR="00DB4A43" w:rsidRPr="0090676D" w14:paraId="3FC8E42C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039D9E" w14:textId="77777777" w:rsidR="00DB4A43" w:rsidRPr="00117CA0" w:rsidRDefault="00DB4A43" w:rsidP="009C3CD5">
            <w:pPr>
              <w:pStyle w:val="TableText"/>
            </w:pPr>
            <w:r w:rsidRPr="00117CA0">
              <w:t>7.1.1503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C27A0E" w14:textId="77777777" w:rsidR="00DB4A43" w:rsidRPr="00117CA0" w:rsidRDefault="00DB4A43" w:rsidP="009C3CD5">
            <w:pPr>
              <w:pStyle w:val="TableText"/>
            </w:pPr>
            <w:r w:rsidRPr="00117CA0">
              <w:t>5.4.16-23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16C1D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2D6622" w14:textId="77777777" w:rsidR="00DB4A43" w:rsidRPr="00117CA0" w:rsidRDefault="00DB4A43" w:rsidP="009C3CD5">
            <w:pPr>
              <w:pStyle w:val="TableText"/>
            </w:pPr>
            <w:r w:rsidRPr="00117CA0">
              <w:t>18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B3F8C5" w14:textId="77777777" w:rsidR="00DB4A43" w:rsidRPr="00117CA0" w:rsidRDefault="00DB4A43" w:rsidP="009C3CD5">
            <w:pPr>
              <w:pStyle w:val="TableText"/>
            </w:pPr>
            <w:r w:rsidRPr="00117CA0">
              <w:t>7.0.4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B9647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0ED2B" w14:textId="77777777" w:rsidR="00DB4A43" w:rsidRPr="00117CA0" w:rsidRDefault="00DB4A43" w:rsidP="009C3CD5">
            <w:pPr>
              <w:pStyle w:val="TableText"/>
            </w:pPr>
            <w:r w:rsidRPr="00117CA0">
              <w:t>11.4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B7807B" w14:textId="77777777" w:rsidR="00DB4A43" w:rsidRPr="00117CA0" w:rsidRDefault="00DB4A43" w:rsidP="009C3CD5">
            <w:pPr>
              <w:pStyle w:val="TableText"/>
            </w:pPr>
            <w:r w:rsidRPr="00117CA0">
              <w:t>5.3.5</w:t>
            </w:r>
          </w:p>
        </w:tc>
      </w:tr>
      <w:tr w:rsidR="00DB4A43" w:rsidRPr="0090676D" w14:paraId="1597D9D0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E63EA2" w14:textId="77777777" w:rsidR="00DB4A43" w:rsidRPr="00117CA0" w:rsidRDefault="00DB4A43" w:rsidP="009C3CD5">
            <w:pPr>
              <w:pStyle w:val="TableText"/>
            </w:pPr>
            <w:r w:rsidRPr="00117CA0">
              <w:t>7.0.1406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FD8DBD" w14:textId="77777777" w:rsidR="00DB4A43" w:rsidRPr="00117CA0" w:rsidRDefault="00DB4A43" w:rsidP="009C3CD5">
            <w:pPr>
              <w:pStyle w:val="TableText"/>
            </w:pPr>
            <w:r w:rsidRPr="00117CA0">
              <w:t>5.4.16-21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3710A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845D41" w14:textId="77777777" w:rsidR="00DB4A43" w:rsidRPr="00117CA0" w:rsidRDefault="00DB4A43" w:rsidP="009C3CD5">
            <w:pPr>
              <w:pStyle w:val="TableText"/>
            </w:pPr>
            <w:r w:rsidRPr="00117CA0">
              <w:t>17.3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FA718A" w14:textId="77777777" w:rsidR="00DB4A43" w:rsidRPr="00117CA0" w:rsidRDefault="00DB4A43" w:rsidP="009C3CD5">
            <w:pPr>
              <w:pStyle w:val="TableText"/>
            </w:pPr>
            <w:r w:rsidRPr="00117CA0">
              <w:t>5.5.9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27666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E51AE4" w14:textId="77777777" w:rsidR="00DB4A43" w:rsidRPr="00117CA0" w:rsidRDefault="00DB4A43" w:rsidP="009C3CD5">
            <w:pPr>
              <w:pStyle w:val="TableText"/>
            </w:pPr>
            <w:r w:rsidRPr="00117CA0">
              <w:t>Ubuntu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4595FC" w14:textId="77777777" w:rsidR="00DB4A43" w:rsidRPr="00117CA0" w:rsidRDefault="00DB4A43" w:rsidP="009C3CD5">
            <w:pPr>
              <w:pStyle w:val="TableText"/>
            </w:pPr>
          </w:p>
        </w:tc>
      </w:tr>
      <w:tr w:rsidR="00DB4A43" w:rsidRPr="0090676D" w14:paraId="7AC391B8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8BBE60" w14:textId="77777777" w:rsidR="00DB4A43" w:rsidRPr="00117CA0" w:rsidRDefault="00DB4A43" w:rsidP="009C3CD5">
            <w:pPr>
              <w:pStyle w:val="TableText"/>
            </w:pPr>
            <w:r w:rsidRPr="00117CA0">
              <w:t>6.8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136374" w14:textId="77777777" w:rsidR="00DB4A43" w:rsidRPr="00117CA0" w:rsidRDefault="00DB4A43" w:rsidP="009C3CD5">
            <w:pPr>
              <w:pStyle w:val="TableText"/>
            </w:pPr>
            <w:r w:rsidRPr="00117CA0">
              <w:t>5.3.3-49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B5FA4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F0CBDB" w14:textId="77777777" w:rsidR="00DB4A43" w:rsidRPr="00117CA0" w:rsidRDefault="00DB4A43" w:rsidP="009C3CD5">
            <w:pPr>
              <w:pStyle w:val="TableText"/>
            </w:pPr>
            <w:r w:rsidRPr="00117CA0">
              <w:t>17.2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C949A7" w14:textId="77777777" w:rsidR="00DB4A43" w:rsidRPr="00117CA0" w:rsidRDefault="00DB4A43" w:rsidP="009C3CD5">
            <w:pPr>
              <w:pStyle w:val="TableText"/>
            </w:pPr>
            <w:r w:rsidRPr="00117CA0">
              <w:t>5.5.9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B753F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6DA2BD" w14:textId="77777777" w:rsidR="00DB4A43" w:rsidRPr="00117CA0" w:rsidRDefault="00DB4A43" w:rsidP="009C3CD5">
            <w:pPr>
              <w:pStyle w:val="TableText"/>
            </w:pPr>
            <w:r w:rsidRPr="00117CA0">
              <w:t>17.10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0916FB" w14:textId="77777777" w:rsidR="00DB4A43" w:rsidRPr="00117CA0" w:rsidRDefault="00DB4A43" w:rsidP="009C3CD5">
            <w:pPr>
              <w:pStyle w:val="TableText"/>
            </w:pPr>
            <w:r w:rsidRPr="00117CA0">
              <w:t>7.1.8</w:t>
            </w:r>
          </w:p>
        </w:tc>
      </w:tr>
      <w:tr w:rsidR="00DB4A43" w:rsidRPr="0090676D" w14:paraId="2DF90981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BA2752" w14:textId="77777777" w:rsidR="00DB4A43" w:rsidRPr="00117CA0" w:rsidRDefault="00DB4A43" w:rsidP="009C3CD5">
            <w:pPr>
              <w:pStyle w:val="TableText"/>
            </w:pPr>
            <w:r w:rsidRPr="00117CA0">
              <w:lastRenderedPageBreak/>
              <w:t>6.7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8348C8" w14:textId="77777777" w:rsidR="00DB4A43" w:rsidRPr="00117CA0" w:rsidRDefault="00DB4A43" w:rsidP="009C3CD5">
            <w:pPr>
              <w:pStyle w:val="TableText"/>
            </w:pPr>
            <w:r w:rsidRPr="00117CA0">
              <w:t>5.3.3.-47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C1240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A4E2D1" w14:textId="77777777" w:rsidR="00DB4A43" w:rsidRPr="00117CA0" w:rsidRDefault="00DB4A43" w:rsidP="009C3CD5">
            <w:pPr>
              <w:pStyle w:val="TableText"/>
            </w:pPr>
            <w:r w:rsidRPr="00117CA0">
              <w:t>17.1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9E1CED" w14:textId="77777777" w:rsidR="00DB4A43" w:rsidRPr="00117CA0" w:rsidRDefault="00DB4A43" w:rsidP="009C3CD5">
            <w:pPr>
              <w:pStyle w:val="TableText"/>
            </w:pPr>
            <w:r w:rsidRPr="00117CA0">
              <w:t>5.5.9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8A85C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EF996D" w14:textId="77777777" w:rsidR="00DB4A43" w:rsidRPr="00117CA0" w:rsidRDefault="00DB4A43" w:rsidP="009C3CD5">
            <w:pPr>
              <w:pStyle w:val="TableText"/>
            </w:pPr>
            <w:r w:rsidRPr="00117CA0">
              <w:t>17.04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DDD9CA" w14:textId="77777777" w:rsidR="00DB4A43" w:rsidRPr="00117CA0" w:rsidRDefault="00DB4A43" w:rsidP="009C3CD5">
            <w:pPr>
              <w:pStyle w:val="TableText"/>
            </w:pPr>
            <w:r w:rsidRPr="00117CA0">
              <w:t>7.0.15</w:t>
            </w:r>
          </w:p>
        </w:tc>
      </w:tr>
      <w:tr w:rsidR="00DB4A43" w:rsidRPr="0090676D" w14:paraId="13B9439A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EE5BA6" w14:textId="77777777" w:rsidR="00DB4A43" w:rsidRPr="00117CA0" w:rsidRDefault="00DB4A43" w:rsidP="009C3CD5">
            <w:pPr>
              <w:pStyle w:val="TableText"/>
            </w:pPr>
            <w:r w:rsidRPr="00117CA0">
              <w:t>6.6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3EDB93" w14:textId="77777777" w:rsidR="00DB4A43" w:rsidRPr="00117CA0" w:rsidRDefault="00DB4A43" w:rsidP="009C3CD5">
            <w:pPr>
              <w:pStyle w:val="TableText"/>
            </w:pPr>
            <w:r w:rsidRPr="00117CA0">
              <w:t>5.3.3-40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A824C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E58D08" w14:textId="77777777" w:rsidR="00DB4A43" w:rsidRPr="00117CA0" w:rsidRDefault="00DB4A43" w:rsidP="009C3CD5">
            <w:pPr>
              <w:pStyle w:val="TableText"/>
            </w:pPr>
            <w:r w:rsidRPr="00117CA0">
              <w:t>17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602335" w14:textId="77777777" w:rsidR="00DB4A43" w:rsidRPr="00117CA0" w:rsidRDefault="00DB4A43" w:rsidP="009C3CD5">
            <w:pPr>
              <w:pStyle w:val="TableText"/>
            </w:pPr>
            <w:r w:rsidRPr="00117CA0">
              <w:t>5.5.9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35DAD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9DA33D" w14:textId="77777777" w:rsidR="00DB4A43" w:rsidRPr="00117CA0" w:rsidRDefault="00DB4A43" w:rsidP="009C3CD5">
            <w:pPr>
              <w:pStyle w:val="TableText"/>
            </w:pPr>
            <w:r w:rsidRPr="00117CA0">
              <w:t>16.10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8C62DB" w14:textId="77777777" w:rsidR="00DB4A43" w:rsidRPr="00117CA0" w:rsidRDefault="00DB4A43" w:rsidP="009C3CD5">
            <w:pPr>
              <w:pStyle w:val="TableText"/>
            </w:pPr>
            <w:r w:rsidRPr="00117CA0">
              <w:t>7.0.8</w:t>
            </w:r>
          </w:p>
        </w:tc>
      </w:tr>
      <w:tr w:rsidR="00DB4A43" w:rsidRPr="0090676D" w14:paraId="2059E5D6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632ED5" w14:textId="77777777" w:rsidR="00DB4A43" w:rsidRPr="00117CA0" w:rsidRDefault="00DB4A43" w:rsidP="009C3CD5">
            <w:pPr>
              <w:pStyle w:val="TableText"/>
            </w:pPr>
            <w:r w:rsidRPr="00117CA0">
              <w:t>6.5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086A96" w14:textId="77777777" w:rsidR="00DB4A43" w:rsidRPr="00117CA0" w:rsidRDefault="00DB4A43" w:rsidP="009C3CD5">
            <w:pPr>
              <w:pStyle w:val="TableText"/>
            </w:pPr>
            <w:r w:rsidRPr="00117CA0">
              <w:t>5.3.3-38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DC1BA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2DD01E" w14:textId="77777777" w:rsidR="00DB4A43" w:rsidRPr="00117CA0" w:rsidRDefault="00DB4A43" w:rsidP="009C3CD5">
            <w:pPr>
              <w:pStyle w:val="TableText"/>
            </w:pPr>
            <w:r w:rsidRPr="00117CA0">
              <w:t>16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95D6AD" w14:textId="77777777" w:rsidR="00DB4A43" w:rsidRPr="00117CA0" w:rsidRDefault="00DB4A43" w:rsidP="009C3CD5">
            <w:pPr>
              <w:pStyle w:val="TableText"/>
            </w:pPr>
            <w:r w:rsidRPr="00117CA0">
              <w:t>5.5.3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9AB7F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1522B2" w14:textId="77777777" w:rsidR="00DB4A43" w:rsidRPr="00117CA0" w:rsidRDefault="00DB4A43" w:rsidP="009C3CD5">
            <w:pPr>
              <w:pStyle w:val="TableText"/>
            </w:pPr>
            <w:r w:rsidRPr="00117CA0">
              <w:t>16.04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E0CE5F" w14:textId="77777777" w:rsidR="00DB4A43" w:rsidRPr="00117CA0" w:rsidRDefault="00DB4A43" w:rsidP="009C3CD5">
            <w:pPr>
              <w:pStyle w:val="TableText"/>
            </w:pPr>
            <w:r w:rsidRPr="00117CA0">
              <w:t>7.0.4</w:t>
            </w:r>
          </w:p>
        </w:tc>
      </w:tr>
      <w:tr w:rsidR="00DB4A43" w:rsidRPr="0090676D" w14:paraId="2407AF43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2F59F" w14:textId="77777777" w:rsidR="00DB4A43" w:rsidRPr="00117CA0" w:rsidRDefault="00DB4A43" w:rsidP="009C3CD5">
            <w:pPr>
              <w:pStyle w:val="TableText"/>
            </w:pPr>
            <w:r w:rsidRPr="00117CA0">
              <w:t>6.4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25950D" w14:textId="77777777" w:rsidR="00DB4A43" w:rsidRPr="00117CA0" w:rsidRDefault="00DB4A43" w:rsidP="009C3CD5">
            <w:pPr>
              <w:pStyle w:val="TableText"/>
            </w:pPr>
            <w:r w:rsidRPr="00117CA0">
              <w:t>5.3.3-26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3E7B8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6D4913" w14:textId="77777777" w:rsidR="00DB4A43" w:rsidRPr="00117CA0" w:rsidRDefault="00DB4A43" w:rsidP="009C3CD5">
            <w:pPr>
              <w:pStyle w:val="TableText"/>
            </w:pPr>
            <w:r w:rsidRPr="00117CA0">
              <w:t>15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991F77" w14:textId="77777777" w:rsidR="00DB4A43" w:rsidRPr="00117CA0" w:rsidRDefault="00DB4A43" w:rsidP="009C3CD5">
            <w:pPr>
              <w:pStyle w:val="TableText"/>
            </w:pPr>
            <w:r w:rsidRPr="00117CA0">
              <w:t>5.4.9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8EF9A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EC927A" w14:textId="77777777" w:rsidR="00DB4A43" w:rsidRPr="00117CA0" w:rsidRDefault="00DB4A43" w:rsidP="009C3CD5">
            <w:pPr>
              <w:pStyle w:val="TableText"/>
            </w:pPr>
            <w:r w:rsidRPr="00117CA0">
              <w:t>15.10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BC409D" w14:textId="77777777" w:rsidR="00DB4A43" w:rsidRPr="00117CA0" w:rsidRDefault="00DB4A43" w:rsidP="009C3CD5">
            <w:pPr>
              <w:pStyle w:val="TableText"/>
            </w:pPr>
            <w:r w:rsidRPr="00117CA0">
              <w:t>5.6.11</w:t>
            </w:r>
          </w:p>
        </w:tc>
      </w:tr>
      <w:tr w:rsidR="00DB4A43" w:rsidRPr="0090676D" w14:paraId="356F4A0F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DB6A4A" w14:textId="77777777" w:rsidR="00DB4A43" w:rsidRPr="00117CA0" w:rsidRDefault="00DB4A43" w:rsidP="009C3CD5">
            <w:pPr>
              <w:pStyle w:val="TableText"/>
            </w:pPr>
            <w:r w:rsidRPr="00117CA0">
              <w:t>6.3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8987A0" w14:textId="77777777" w:rsidR="00DB4A43" w:rsidRPr="00117CA0" w:rsidRDefault="00DB4A43" w:rsidP="009C3CD5">
            <w:pPr>
              <w:pStyle w:val="TableText"/>
            </w:pPr>
            <w:r w:rsidRPr="00117CA0">
              <w:t>5.3.3-22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4F0CD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369CA0" w14:textId="77777777" w:rsidR="00DB4A43" w:rsidRPr="00117CA0" w:rsidRDefault="00DB4A43" w:rsidP="009C3CD5">
            <w:pPr>
              <w:pStyle w:val="TableText"/>
            </w:pPr>
            <w:r w:rsidRPr="00117CA0">
              <w:t>14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2369C9" w14:textId="77777777" w:rsidR="00DB4A43" w:rsidRPr="00117CA0" w:rsidRDefault="00DB4A43" w:rsidP="009C3CD5">
            <w:pPr>
              <w:pStyle w:val="TableText"/>
            </w:pPr>
            <w:r w:rsidRPr="00117CA0">
              <w:t>5.4.6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E2D13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33D857" w14:textId="77777777" w:rsidR="00DB4A43" w:rsidRPr="00117CA0" w:rsidRDefault="00DB4A43" w:rsidP="009C3CD5">
            <w:pPr>
              <w:pStyle w:val="TableText"/>
            </w:pPr>
            <w:r w:rsidRPr="00117CA0">
              <w:t>15.04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FF6269" w14:textId="77777777" w:rsidR="00DB4A43" w:rsidRPr="00117CA0" w:rsidRDefault="00DB4A43" w:rsidP="009C3CD5">
            <w:pPr>
              <w:pStyle w:val="TableText"/>
            </w:pPr>
            <w:r w:rsidRPr="00117CA0">
              <w:t>5.6.4</w:t>
            </w:r>
          </w:p>
        </w:tc>
      </w:tr>
      <w:tr w:rsidR="00DB4A43" w:rsidRPr="0090676D" w14:paraId="2CAEB775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78FB38" w14:textId="77777777" w:rsidR="00DB4A43" w:rsidRPr="00117CA0" w:rsidRDefault="00DB4A43" w:rsidP="009C3CD5">
            <w:pPr>
              <w:pStyle w:val="TableText"/>
            </w:pPr>
            <w:r w:rsidRPr="00117CA0">
              <w:t>6.2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4A37B0" w14:textId="77777777" w:rsidR="00DB4A43" w:rsidRPr="00117CA0" w:rsidRDefault="00DB4A43" w:rsidP="009C3CD5">
            <w:pPr>
              <w:pStyle w:val="TableText"/>
            </w:pPr>
            <w:r w:rsidRPr="00117CA0">
              <w:t>5.3.3-3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71216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8DA3D9" w14:textId="77777777" w:rsidR="00DB4A43" w:rsidRPr="00117CA0" w:rsidRDefault="00DB4A43" w:rsidP="009C3CD5">
            <w:pPr>
              <w:pStyle w:val="TableText"/>
            </w:pPr>
            <w:r w:rsidRPr="00117CA0">
              <w:t>13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D37040" w14:textId="77777777" w:rsidR="00DB4A43" w:rsidRPr="00117CA0" w:rsidRDefault="00DB4A43" w:rsidP="009C3CD5">
            <w:pPr>
              <w:pStyle w:val="TableText"/>
            </w:pPr>
            <w:r w:rsidRPr="00117CA0">
              <w:t>5.3.10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5E9C1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65708A" w14:textId="77777777" w:rsidR="00DB4A43" w:rsidRPr="00117CA0" w:rsidRDefault="00DB4A43" w:rsidP="009C3CD5">
            <w:pPr>
              <w:pStyle w:val="TableText"/>
            </w:pPr>
            <w:r w:rsidRPr="00117CA0">
              <w:t>14.10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9B162D" w14:textId="77777777" w:rsidR="00DB4A43" w:rsidRPr="00117CA0" w:rsidRDefault="00DB4A43" w:rsidP="009C3CD5">
            <w:pPr>
              <w:pStyle w:val="TableText"/>
            </w:pPr>
            <w:r w:rsidRPr="00117CA0">
              <w:t>5.5.12</w:t>
            </w:r>
          </w:p>
        </w:tc>
      </w:tr>
      <w:tr w:rsidR="00DB4A43" w:rsidRPr="0090676D" w14:paraId="21D0CD33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C0C7B0" w14:textId="77777777" w:rsidR="00DB4A43" w:rsidRPr="00117CA0" w:rsidRDefault="00DB4A43" w:rsidP="009C3CD5">
            <w:pPr>
              <w:pStyle w:val="TableText"/>
            </w:pPr>
            <w:r w:rsidRPr="00117CA0">
              <w:t>6.1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B99005" w14:textId="77777777" w:rsidR="00DB4A43" w:rsidRPr="00117CA0" w:rsidRDefault="00DB4A43" w:rsidP="009C3CD5">
            <w:pPr>
              <w:pStyle w:val="TableText"/>
            </w:pPr>
            <w:r w:rsidRPr="00117CA0">
              <w:t>5.3.3-3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6C491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3FC3B8" w14:textId="77777777" w:rsidR="00DB4A43" w:rsidRPr="00117CA0" w:rsidRDefault="00DB4A43" w:rsidP="009C3CD5">
            <w:pPr>
              <w:pStyle w:val="TableText"/>
            </w:pPr>
            <w:r w:rsidRPr="00117CA0">
              <w:t>12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4449E7" w14:textId="77777777" w:rsidR="00DB4A43" w:rsidRPr="00117CA0" w:rsidRDefault="00DB4A43" w:rsidP="009C3CD5">
            <w:pPr>
              <w:pStyle w:val="TableText"/>
            </w:pPr>
            <w:r w:rsidRPr="00117CA0">
              <w:t>5.3.6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3F784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CB3933" w14:textId="77777777" w:rsidR="00DB4A43" w:rsidRPr="00117CA0" w:rsidRDefault="00DB4A43" w:rsidP="009C3CD5">
            <w:pPr>
              <w:pStyle w:val="TableText"/>
            </w:pPr>
            <w:r w:rsidRPr="00117CA0">
              <w:t>14.04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5E46DA" w14:textId="77777777" w:rsidR="00DB4A43" w:rsidRPr="00117CA0" w:rsidRDefault="00DB4A43" w:rsidP="009C3CD5">
            <w:pPr>
              <w:pStyle w:val="TableText"/>
            </w:pPr>
            <w:r w:rsidRPr="00117CA0">
              <w:t>5.5.9</w:t>
            </w:r>
          </w:p>
        </w:tc>
      </w:tr>
      <w:tr w:rsidR="00DB4A43" w:rsidRPr="0090676D" w14:paraId="4E8CFAEE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5CD340" w14:textId="77777777" w:rsidR="00DB4A43" w:rsidRPr="00117CA0" w:rsidRDefault="00DB4A43" w:rsidP="009C3CD5">
            <w:pPr>
              <w:pStyle w:val="TableText"/>
            </w:pPr>
            <w:r w:rsidRPr="00117CA0">
              <w:t>6.0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212128" w14:textId="77777777" w:rsidR="00DB4A43" w:rsidRPr="00117CA0" w:rsidRDefault="00DB4A43" w:rsidP="009C3CD5">
            <w:pPr>
              <w:pStyle w:val="TableText"/>
            </w:pPr>
            <w:r w:rsidRPr="00117CA0">
              <w:t>5.3.3-3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01CC60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0A7EB3" w14:textId="77777777" w:rsidR="00DB4A43" w:rsidRPr="00117CA0" w:rsidRDefault="00DB4A43" w:rsidP="009C3CD5">
            <w:pPr>
              <w:pStyle w:val="TableText"/>
            </w:pPr>
            <w:r w:rsidRPr="00117CA0">
              <w:t>11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AB94BC" w14:textId="77777777" w:rsidR="00DB4A43" w:rsidRPr="00117CA0" w:rsidRDefault="00DB4A43" w:rsidP="009C3CD5">
            <w:pPr>
              <w:pStyle w:val="TableText"/>
            </w:pPr>
            <w:r w:rsidRPr="00117CA0">
              <w:t>5.3.5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5C5F0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3779A1" w14:textId="77777777" w:rsidR="00DB4A43" w:rsidRPr="00117CA0" w:rsidRDefault="00DB4A43" w:rsidP="009C3CD5">
            <w:pPr>
              <w:pStyle w:val="TableText"/>
            </w:pPr>
            <w:r w:rsidRPr="00117CA0">
              <w:t>13.10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41EF79" w14:textId="77777777" w:rsidR="00DB4A43" w:rsidRPr="00117CA0" w:rsidRDefault="00DB4A43" w:rsidP="009C3CD5">
            <w:pPr>
              <w:pStyle w:val="TableText"/>
            </w:pPr>
            <w:r w:rsidRPr="00117CA0">
              <w:t>5.5.3</w:t>
            </w:r>
          </w:p>
        </w:tc>
      </w:tr>
      <w:tr w:rsidR="00DB4A43" w:rsidRPr="0090676D" w14:paraId="5B28FCBA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834D9D" w14:textId="77777777" w:rsidR="00DB4A43" w:rsidRPr="00117CA0" w:rsidRDefault="00DB4A43" w:rsidP="009C3CD5">
            <w:pPr>
              <w:pStyle w:val="TableText"/>
            </w:pPr>
            <w:r w:rsidRPr="00117CA0">
              <w:t>5.11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4528A5" w14:textId="77777777" w:rsidR="00DB4A43" w:rsidRPr="00117CA0" w:rsidRDefault="00DB4A43" w:rsidP="009C3CD5">
            <w:pPr>
              <w:pStyle w:val="TableText"/>
            </w:pPr>
            <w:r w:rsidRPr="00117CA0">
              <w:t>5.3.2-6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352D03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0CBBA9" w14:textId="77777777" w:rsidR="00DB4A43" w:rsidRPr="00117CA0" w:rsidRDefault="00DB4A43" w:rsidP="009C3CD5">
            <w:pPr>
              <w:pStyle w:val="TableText"/>
            </w:pPr>
            <w:r w:rsidRPr="00117CA0">
              <w:t>10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807B3" w14:textId="77777777" w:rsidR="00DB4A43" w:rsidRPr="00117CA0" w:rsidRDefault="00DB4A43" w:rsidP="009C3CD5">
            <w:pPr>
              <w:pStyle w:val="TableText"/>
            </w:pPr>
            <w:r w:rsidRPr="00117CA0">
              <w:t>5.3.3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9C5EE7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F1ADF0" w14:textId="77777777" w:rsidR="00DB4A43" w:rsidRPr="00117CA0" w:rsidRDefault="00DB4A43" w:rsidP="009C3CD5">
            <w:pPr>
              <w:pStyle w:val="TableText"/>
            </w:pPr>
            <w:r w:rsidRPr="00117CA0">
              <w:t>13.04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AD137" w14:textId="77777777" w:rsidR="00DB4A43" w:rsidRPr="00117CA0" w:rsidRDefault="00DB4A43" w:rsidP="009C3CD5">
            <w:pPr>
              <w:pStyle w:val="TableText"/>
            </w:pPr>
            <w:r w:rsidRPr="00117CA0">
              <w:t>5.4.9</w:t>
            </w:r>
          </w:p>
        </w:tc>
      </w:tr>
      <w:tr w:rsidR="00DB4A43" w:rsidRPr="0090676D" w14:paraId="74AD262A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744BED" w14:textId="77777777" w:rsidR="00DB4A43" w:rsidRPr="00117CA0" w:rsidRDefault="00DB4A43" w:rsidP="009C3CD5">
            <w:pPr>
              <w:pStyle w:val="TableText"/>
            </w:pPr>
            <w:r w:rsidRPr="00117CA0">
              <w:t>5.10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91B390" w14:textId="77777777" w:rsidR="00DB4A43" w:rsidRPr="00117CA0" w:rsidRDefault="00DB4A43" w:rsidP="009C3CD5">
            <w:pPr>
              <w:pStyle w:val="TableText"/>
            </w:pPr>
            <w:r w:rsidRPr="00117CA0">
              <w:t>5.1.6-40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A28DCE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26E04A" w14:textId="77777777" w:rsidR="00DB4A43" w:rsidRPr="00117CA0" w:rsidRDefault="00DB4A43" w:rsidP="009C3CD5">
            <w:pPr>
              <w:pStyle w:val="TableText"/>
            </w:pPr>
            <w:r w:rsidRPr="00117CA0">
              <w:t>OpenSuSE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776985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181039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332CC1" w14:textId="77777777" w:rsidR="00DB4A43" w:rsidRPr="00117CA0" w:rsidRDefault="00DB4A43" w:rsidP="009C3CD5">
            <w:pPr>
              <w:pStyle w:val="TableText"/>
            </w:pPr>
            <w:r w:rsidRPr="00117CA0">
              <w:t>12.10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48BDFC" w14:textId="77777777" w:rsidR="00DB4A43" w:rsidRPr="00117CA0" w:rsidRDefault="00DB4A43" w:rsidP="009C3CD5">
            <w:pPr>
              <w:pStyle w:val="TableText"/>
            </w:pPr>
            <w:r w:rsidRPr="00117CA0">
              <w:t>5.4.6</w:t>
            </w:r>
          </w:p>
        </w:tc>
      </w:tr>
      <w:tr w:rsidR="00DB4A43" w:rsidRPr="0090676D" w14:paraId="171A707C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9E0D3F" w14:textId="77777777" w:rsidR="00DB4A43" w:rsidRPr="00117CA0" w:rsidRDefault="00DB4A43" w:rsidP="009C3CD5">
            <w:pPr>
              <w:pStyle w:val="TableText"/>
            </w:pPr>
            <w:r w:rsidRPr="00117CA0">
              <w:t>5.9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6F0A9F" w14:textId="77777777" w:rsidR="00DB4A43" w:rsidRPr="00117CA0" w:rsidRDefault="00DB4A43" w:rsidP="009C3CD5">
            <w:pPr>
              <w:pStyle w:val="TableText"/>
            </w:pPr>
            <w:r w:rsidRPr="00117CA0">
              <w:t>5.1.6-39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F73C59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D2D9DB" w14:textId="77777777" w:rsidR="00DB4A43" w:rsidRPr="00117CA0" w:rsidRDefault="00DB4A43" w:rsidP="009C3CD5">
            <w:pPr>
              <w:pStyle w:val="TableText"/>
            </w:pPr>
            <w:r w:rsidRPr="00117CA0">
              <w:t>42.3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FC70E2" w14:textId="77777777" w:rsidR="00DB4A43" w:rsidRPr="00117CA0" w:rsidRDefault="00DB4A43" w:rsidP="009C3CD5">
            <w:pPr>
              <w:pStyle w:val="TableText"/>
            </w:pPr>
            <w:r w:rsidRPr="00117CA0">
              <w:t>5.5.14/7.0.7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839580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0B0BAA" w14:textId="77777777" w:rsidR="00DB4A43" w:rsidRPr="00117CA0" w:rsidRDefault="00DB4A43" w:rsidP="009C3CD5">
            <w:pPr>
              <w:pStyle w:val="TableText"/>
            </w:pPr>
            <w:r w:rsidRPr="00117CA0">
              <w:t>12.04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CB737E" w14:textId="77777777" w:rsidR="00DB4A43" w:rsidRPr="00117CA0" w:rsidRDefault="00DB4A43" w:rsidP="009C3CD5">
            <w:pPr>
              <w:pStyle w:val="TableText"/>
            </w:pPr>
            <w:r w:rsidRPr="00117CA0">
              <w:t>5.3.10</w:t>
            </w:r>
          </w:p>
        </w:tc>
      </w:tr>
      <w:tr w:rsidR="00DB4A43" w:rsidRPr="0090676D" w14:paraId="5069C897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59F200" w14:textId="77777777" w:rsidR="00DB4A43" w:rsidRPr="00117CA0" w:rsidRDefault="00DB4A43" w:rsidP="009C3CD5">
            <w:pPr>
              <w:pStyle w:val="TableText"/>
            </w:pPr>
            <w:r w:rsidRPr="00117CA0">
              <w:t>5.8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A5E99A" w14:textId="77777777" w:rsidR="00DB4A43" w:rsidRPr="00117CA0" w:rsidRDefault="00DB4A43" w:rsidP="009C3CD5">
            <w:pPr>
              <w:pStyle w:val="TableText"/>
            </w:pPr>
            <w:r w:rsidRPr="00117CA0">
              <w:t>5.1.6-32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FF9FAC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9D6473" w14:textId="77777777" w:rsidR="00DB4A43" w:rsidRPr="00117CA0" w:rsidRDefault="00DB4A43" w:rsidP="009C3CD5">
            <w:pPr>
              <w:pStyle w:val="TableText"/>
            </w:pPr>
            <w:r w:rsidRPr="00117CA0">
              <w:t>42.2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2356E2" w14:textId="77777777" w:rsidR="00DB4A43" w:rsidRPr="00117CA0" w:rsidRDefault="00DB4A43" w:rsidP="009C3CD5">
            <w:pPr>
              <w:pStyle w:val="TableText"/>
            </w:pPr>
            <w:r w:rsidRPr="00117CA0">
              <w:t>5.5.14/7.0.7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C90468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BAB743" w14:textId="77777777" w:rsidR="00DB4A43" w:rsidRPr="00117CA0" w:rsidRDefault="00DB4A43" w:rsidP="009C3CD5">
            <w:pPr>
              <w:pStyle w:val="TableText"/>
            </w:pPr>
            <w:r w:rsidRPr="00117CA0">
              <w:t>11.10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156900" w14:textId="77777777" w:rsidR="00DB4A43" w:rsidRPr="00117CA0" w:rsidRDefault="00DB4A43" w:rsidP="009C3CD5">
            <w:pPr>
              <w:pStyle w:val="TableText"/>
            </w:pPr>
            <w:r w:rsidRPr="00117CA0">
              <w:t>5.3.6</w:t>
            </w:r>
          </w:p>
        </w:tc>
      </w:tr>
      <w:tr w:rsidR="00DB4A43" w:rsidRPr="0090676D" w14:paraId="78DD0E94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412D6A" w14:textId="77777777" w:rsidR="00DB4A43" w:rsidRPr="00117CA0" w:rsidRDefault="00DB4A43" w:rsidP="009C3CD5">
            <w:pPr>
              <w:pStyle w:val="TableText"/>
            </w:pPr>
            <w:r w:rsidRPr="00117CA0">
              <w:t>5.7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77F37B" w14:textId="77777777" w:rsidR="00DB4A43" w:rsidRPr="00117CA0" w:rsidRDefault="00DB4A43" w:rsidP="009C3CD5">
            <w:pPr>
              <w:pStyle w:val="TableText"/>
            </w:pPr>
            <w:r w:rsidRPr="00117CA0">
              <w:t>5.1.6-27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48377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F40E2D" w14:textId="77777777" w:rsidR="00DB4A43" w:rsidRPr="00117CA0" w:rsidRDefault="00DB4A43" w:rsidP="009C3CD5">
            <w:pPr>
              <w:pStyle w:val="TableText"/>
            </w:pPr>
            <w:r w:rsidRPr="00117CA0">
              <w:t>42.1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D092B1" w14:textId="77777777" w:rsidR="00DB4A43" w:rsidRPr="00117CA0" w:rsidRDefault="00DB4A43" w:rsidP="009C3CD5">
            <w:pPr>
              <w:pStyle w:val="TableText"/>
            </w:pPr>
            <w:r w:rsidRPr="00117CA0">
              <w:t>5.5.14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984892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2509AF" w14:textId="77777777" w:rsidR="00DB4A43" w:rsidRPr="00117CA0" w:rsidRDefault="00DB4A43" w:rsidP="009C3CD5">
            <w:pPr>
              <w:pStyle w:val="TableText"/>
            </w:pPr>
            <w:r w:rsidRPr="00117CA0">
              <w:t>11.04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F1447C" w14:textId="77777777" w:rsidR="00DB4A43" w:rsidRPr="00117CA0" w:rsidRDefault="00DB4A43" w:rsidP="009C3CD5">
            <w:pPr>
              <w:pStyle w:val="TableText"/>
            </w:pPr>
            <w:r w:rsidRPr="00117CA0">
              <w:t>5.3.5</w:t>
            </w:r>
          </w:p>
        </w:tc>
      </w:tr>
      <w:tr w:rsidR="00DB4A43" w:rsidRPr="0090676D" w14:paraId="09325D9B" w14:textId="77777777" w:rsidTr="009C3CD5">
        <w:trPr>
          <w:trHeight w:val="290"/>
        </w:trPr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5332F" w14:textId="77777777" w:rsidR="00DB4A43" w:rsidRPr="00117CA0" w:rsidRDefault="00DB4A43" w:rsidP="009C3CD5">
            <w:pPr>
              <w:pStyle w:val="TableText"/>
            </w:pPr>
            <w:r w:rsidRPr="00117CA0">
              <w:t>5.6</w:t>
            </w:r>
          </w:p>
        </w:tc>
        <w:tc>
          <w:tcPr>
            <w:tcW w:w="1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096FCF" w14:textId="77777777" w:rsidR="00DB4A43" w:rsidRPr="00117CA0" w:rsidRDefault="00DB4A43" w:rsidP="009C3CD5">
            <w:pPr>
              <w:pStyle w:val="TableText"/>
            </w:pPr>
            <w:r w:rsidRPr="00117CA0">
              <w:t>5.1.6-27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133AF4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C98BEA" w14:textId="77777777" w:rsidR="00DB4A43" w:rsidRPr="00117CA0" w:rsidRDefault="00DB4A43" w:rsidP="009C3CD5">
            <w:pPr>
              <w:pStyle w:val="TableText"/>
            </w:pPr>
            <w:r w:rsidRPr="00117CA0">
              <w:t>13.2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0971B6" w14:textId="77777777" w:rsidR="00DB4A43" w:rsidRPr="00117CA0" w:rsidRDefault="00DB4A43" w:rsidP="009C3CD5">
            <w:pPr>
              <w:pStyle w:val="TableText"/>
            </w:pPr>
            <w:r w:rsidRPr="00117CA0">
              <w:t>5.6.1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5C4DEC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264BC6" w14:textId="77777777" w:rsidR="00DB4A43" w:rsidRPr="00117CA0" w:rsidRDefault="00DB4A43" w:rsidP="009C3CD5">
            <w:pPr>
              <w:pStyle w:val="TableText"/>
            </w:pP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35BA21" w14:textId="77777777" w:rsidR="00DB4A43" w:rsidRPr="00117CA0" w:rsidRDefault="00DB4A43" w:rsidP="009C3CD5">
            <w:pPr>
              <w:pStyle w:val="TableText"/>
            </w:pPr>
          </w:p>
        </w:tc>
      </w:tr>
    </w:tbl>
    <w:p w14:paraId="6C3DC013" w14:textId="77777777" w:rsidR="00DB4A43" w:rsidRDefault="00DB4A43" w:rsidP="00DB4A43">
      <w:pPr>
        <w:pStyle w:val="TableCaption"/>
      </w:pPr>
      <w:r>
        <w:t xml:space="preserve">Table 20-2 Selected release dates and included versions of Apache, MySQL/MariaDB and PHP for XAMPP between 2011 and 2017. Source: </w:t>
      </w:r>
      <w:r w:rsidRPr="00373649">
        <w:t>http://xampp.wikia.com/wiki/XAMPP_for_Windows/Versions</w:t>
      </w:r>
      <w:r>
        <w:t xml:space="preserve"> </w:t>
      </w:r>
    </w:p>
    <w:tbl>
      <w:tblPr>
        <w:tblW w:w="6829" w:type="dxa"/>
        <w:tblLook w:val="04A0" w:firstRow="1" w:lastRow="0" w:firstColumn="1" w:lastColumn="0" w:noHBand="0" w:noVBand="1"/>
      </w:tblPr>
      <w:tblGrid>
        <w:gridCol w:w="1080"/>
        <w:gridCol w:w="1170"/>
        <w:gridCol w:w="2042"/>
        <w:gridCol w:w="990"/>
        <w:gridCol w:w="1547"/>
      </w:tblGrid>
      <w:tr w:rsidR="00DB4A43" w:rsidRPr="00B13F3B" w14:paraId="3018F3C4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7EA8" w14:textId="77777777" w:rsidR="00DB4A43" w:rsidRPr="00373649" w:rsidRDefault="00DB4A43" w:rsidP="009C3CD5">
            <w:pPr>
              <w:pStyle w:val="TableHead"/>
            </w:pPr>
            <w:bookmarkStart w:id="0" w:name="_Hlk525158236"/>
            <w:r w:rsidRPr="00373649">
              <w:t>XAMPP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DC049" w14:textId="77777777" w:rsidR="00DB4A43" w:rsidRPr="00373649" w:rsidRDefault="00DB4A43" w:rsidP="009C3CD5">
            <w:pPr>
              <w:pStyle w:val="TableHead"/>
            </w:pPr>
            <w:r w:rsidRPr="00373649">
              <w:t>Apache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66E69" w14:textId="77777777" w:rsidR="00DB4A43" w:rsidRPr="00373649" w:rsidRDefault="00DB4A43" w:rsidP="009C3CD5">
            <w:pPr>
              <w:pStyle w:val="TableHead"/>
            </w:pPr>
            <w:r w:rsidRPr="00373649">
              <w:t>MySQL</w:t>
            </w:r>
            <w:r>
              <w:t>/MariaDB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68D54" w14:textId="77777777" w:rsidR="00DB4A43" w:rsidRPr="00373649" w:rsidRDefault="00DB4A43" w:rsidP="009C3CD5">
            <w:pPr>
              <w:pStyle w:val="TableHead"/>
            </w:pPr>
            <w:r w:rsidRPr="00373649">
              <w:t>PHP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8D1E4" w14:textId="77777777" w:rsidR="00DB4A43" w:rsidRPr="00373649" w:rsidRDefault="00DB4A43" w:rsidP="009C3CD5">
            <w:pPr>
              <w:pStyle w:val="TableHead"/>
            </w:pPr>
            <w:r w:rsidRPr="00373649">
              <w:t>Release</w:t>
            </w:r>
          </w:p>
        </w:tc>
      </w:tr>
      <w:tr w:rsidR="00DB4A43" w:rsidRPr="00B13F3B" w14:paraId="6AB99644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4C7B2C" w14:textId="77777777" w:rsidR="00DB4A43" w:rsidRPr="00433E2F" w:rsidRDefault="00DB4A43" w:rsidP="009C3CD5">
            <w:pPr>
              <w:pStyle w:val="TableText"/>
            </w:pPr>
            <w:r>
              <w:t>7.2.0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1E2013" w14:textId="77777777" w:rsidR="00DB4A43" w:rsidRPr="00433E2F" w:rsidRDefault="00DB4A43" w:rsidP="009C3CD5">
            <w:pPr>
              <w:pStyle w:val="TableText"/>
            </w:pPr>
            <w:r>
              <w:rPr>
                <w:rFonts w:ascii="Calibri" w:hAnsi="Calibri"/>
              </w:rPr>
              <w:t> 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1519E" w14:textId="77777777" w:rsidR="00DB4A43" w:rsidRPr="00433E2F" w:rsidRDefault="00DB4A43" w:rsidP="009C3CD5">
            <w:pPr>
              <w:pStyle w:val="TableText"/>
            </w:pPr>
            <w:r>
              <w:rPr>
                <w:rFonts w:ascii="Calibri" w:hAnsi="Calibri"/>
              </w:rPr>
              <w:t> 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64F6A3" w14:textId="77777777" w:rsidR="00DB4A43" w:rsidRPr="00433E2F" w:rsidRDefault="00DB4A43" w:rsidP="009C3CD5">
            <w:pPr>
              <w:pStyle w:val="TableText"/>
            </w:pPr>
            <w:r>
              <w:t>7.2.0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5695B1" w14:textId="77777777" w:rsidR="00DB4A43" w:rsidRPr="00433E2F" w:rsidRDefault="00DB4A43" w:rsidP="009C3CD5">
            <w:pPr>
              <w:pStyle w:val="TableText"/>
            </w:pPr>
            <w:r>
              <w:t>12/20/2017</w:t>
            </w:r>
          </w:p>
        </w:tc>
      </w:tr>
      <w:tr w:rsidR="00DB4A43" w:rsidRPr="00B13F3B" w14:paraId="30B9E086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C6AF47" w14:textId="77777777" w:rsidR="00DB4A43" w:rsidRPr="00433E2F" w:rsidRDefault="00DB4A43" w:rsidP="009C3CD5">
            <w:pPr>
              <w:pStyle w:val="TableText"/>
            </w:pPr>
            <w:r>
              <w:t>7.1.1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3F2B4F" w14:textId="77777777" w:rsidR="00DB4A43" w:rsidRPr="00433E2F" w:rsidRDefault="00DB4A43" w:rsidP="009C3CD5">
            <w:pPr>
              <w:pStyle w:val="TableText"/>
            </w:pPr>
            <w:r>
              <w:t>2.4.25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6D3A90" w14:textId="77777777" w:rsidR="00DB4A43" w:rsidRPr="00433E2F" w:rsidRDefault="00DB4A43" w:rsidP="009C3CD5">
            <w:pPr>
              <w:pStyle w:val="TableText"/>
            </w:pPr>
            <w:r>
              <w:t>10.1.21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6C5704" w14:textId="77777777" w:rsidR="00DB4A43" w:rsidRPr="00433E2F" w:rsidRDefault="00DB4A43" w:rsidP="009C3CD5">
            <w:pPr>
              <w:pStyle w:val="TableText"/>
            </w:pPr>
            <w:r>
              <w:t>7.1.1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5310D6" w14:textId="77777777" w:rsidR="00DB4A43" w:rsidRPr="00433E2F" w:rsidRDefault="00DB4A43" w:rsidP="009C3CD5">
            <w:pPr>
              <w:pStyle w:val="TableText"/>
            </w:pPr>
            <w:r>
              <w:t>2/1/2017</w:t>
            </w:r>
          </w:p>
        </w:tc>
      </w:tr>
      <w:tr w:rsidR="00DB4A43" w:rsidRPr="00B13F3B" w14:paraId="7C04DFD5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E7350B" w14:textId="77777777" w:rsidR="00DB4A43" w:rsidRPr="00433E2F" w:rsidRDefault="00DB4A43" w:rsidP="009C3CD5">
            <w:pPr>
              <w:pStyle w:val="TableText"/>
            </w:pPr>
            <w:r>
              <w:t>7.0.15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EAC1F5" w14:textId="77777777" w:rsidR="00DB4A43" w:rsidRPr="00433E2F" w:rsidRDefault="00DB4A43" w:rsidP="009C3CD5">
            <w:pPr>
              <w:pStyle w:val="TableText"/>
            </w:pPr>
            <w:r>
              <w:t>2.4.25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1FC179" w14:textId="77777777" w:rsidR="00DB4A43" w:rsidRPr="00433E2F" w:rsidRDefault="00DB4A43" w:rsidP="009C3CD5">
            <w:pPr>
              <w:pStyle w:val="TableText"/>
            </w:pPr>
            <w:r>
              <w:t>10.1.21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E2756" w14:textId="77777777" w:rsidR="00DB4A43" w:rsidRPr="00433E2F" w:rsidRDefault="00DB4A43" w:rsidP="009C3CD5">
            <w:pPr>
              <w:pStyle w:val="TableText"/>
            </w:pPr>
            <w:r>
              <w:t>7.0.15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47C2B2" w14:textId="77777777" w:rsidR="00DB4A43" w:rsidRPr="00433E2F" w:rsidRDefault="00DB4A43" w:rsidP="009C3CD5">
            <w:pPr>
              <w:pStyle w:val="TableText"/>
            </w:pPr>
            <w:r>
              <w:t>2/1/2017</w:t>
            </w:r>
          </w:p>
        </w:tc>
      </w:tr>
      <w:tr w:rsidR="00DB4A43" w:rsidRPr="00B13F3B" w14:paraId="32353B06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0BDEEB" w14:textId="77777777" w:rsidR="00DB4A43" w:rsidRPr="00433E2F" w:rsidRDefault="00DB4A43" w:rsidP="009C3CD5">
            <w:pPr>
              <w:pStyle w:val="TableText"/>
            </w:pPr>
            <w:r>
              <w:t>7.0.13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73D6FA" w14:textId="77777777" w:rsidR="00DB4A43" w:rsidRPr="00433E2F" w:rsidRDefault="00DB4A43" w:rsidP="009C3CD5">
            <w:pPr>
              <w:pStyle w:val="TableText"/>
            </w:pPr>
            <w:r>
              <w:t>2.4.23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0B2D75" w14:textId="77777777" w:rsidR="00DB4A43" w:rsidRPr="00433E2F" w:rsidRDefault="00DB4A43" w:rsidP="009C3CD5">
            <w:pPr>
              <w:pStyle w:val="TableText"/>
            </w:pPr>
            <w:r>
              <w:t>10.1.19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DBA610" w14:textId="77777777" w:rsidR="00DB4A43" w:rsidRPr="00433E2F" w:rsidRDefault="00DB4A43" w:rsidP="009C3CD5">
            <w:pPr>
              <w:pStyle w:val="TableText"/>
            </w:pPr>
            <w:r>
              <w:t>7.0.13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7E9560" w14:textId="77777777" w:rsidR="00DB4A43" w:rsidRPr="00433E2F" w:rsidRDefault="00DB4A43" w:rsidP="009C3CD5">
            <w:pPr>
              <w:pStyle w:val="TableText"/>
            </w:pPr>
            <w:r>
              <w:t>11/18/2016</w:t>
            </w:r>
          </w:p>
        </w:tc>
      </w:tr>
      <w:tr w:rsidR="00DB4A43" w:rsidRPr="00B13F3B" w14:paraId="58B9579A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262308" w14:textId="77777777" w:rsidR="00DB4A43" w:rsidRPr="00433E2F" w:rsidRDefault="00DB4A43" w:rsidP="009C3CD5">
            <w:pPr>
              <w:pStyle w:val="TableText"/>
            </w:pPr>
            <w:r>
              <w:lastRenderedPageBreak/>
              <w:t>7.0.9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1AB92E" w14:textId="77777777" w:rsidR="00DB4A43" w:rsidRPr="00433E2F" w:rsidRDefault="00DB4A43" w:rsidP="009C3CD5">
            <w:pPr>
              <w:pStyle w:val="TableText"/>
            </w:pPr>
            <w:r>
              <w:t>2.4.23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3EFA4B" w14:textId="77777777" w:rsidR="00DB4A43" w:rsidRPr="00433E2F" w:rsidRDefault="00DB4A43" w:rsidP="009C3CD5">
            <w:pPr>
              <w:pStyle w:val="TableText"/>
            </w:pPr>
            <w:r>
              <w:t>10.1.16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14EE41" w14:textId="77777777" w:rsidR="00DB4A43" w:rsidRPr="00433E2F" w:rsidRDefault="00DB4A43" w:rsidP="009C3CD5">
            <w:pPr>
              <w:pStyle w:val="TableText"/>
            </w:pPr>
            <w:r>
              <w:t>7.0.9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0519BE" w14:textId="77777777" w:rsidR="00DB4A43" w:rsidRPr="00433E2F" w:rsidRDefault="00DB4A43" w:rsidP="009C3CD5">
            <w:pPr>
              <w:pStyle w:val="TableText"/>
            </w:pPr>
            <w:r>
              <w:t>8/31/2016</w:t>
            </w:r>
          </w:p>
        </w:tc>
      </w:tr>
      <w:tr w:rsidR="00DB4A43" w:rsidRPr="00B13F3B" w14:paraId="378BDB50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629705" w14:textId="77777777" w:rsidR="00DB4A43" w:rsidRPr="00433E2F" w:rsidRDefault="00DB4A43" w:rsidP="009C3CD5">
            <w:pPr>
              <w:pStyle w:val="TableText"/>
            </w:pPr>
            <w:r>
              <w:t>7.0.8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48801F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67EEEB" w14:textId="77777777" w:rsidR="00DB4A43" w:rsidRPr="00433E2F" w:rsidRDefault="00DB4A43" w:rsidP="009C3CD5">
            <w:pPr>
              <w:pStyle w:val="TableText"/>
            </w:pPr>
            <w:r>
              <w:t>10.1.13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45760E" w14:textId="77777777" w:rsidR="00DB4A43" w:rsidRPr="00433E2F" w:rsidRDefault="00DB4A43" w:rsidP="009C3CD5">
            <w:pPr>
              <w:pStyle w:val="TableText"/>
            </w:pPr>
            <w:r>
              <w:t>7.0.8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CEB1E7" w14:textId="77777777" w:rsidR="00DB4A43" w:rsidRPr="00433E2F" w:rsidRDefault="00DB4A43" w:rsidP="009C3CD5">
            <w:pPr>
              <w:pStyle w:val="TableText"/>
            </w:pPr>
            <w:r>
              <w:t>6/28/2016</w:t>
            </w:r>
          </w:p>
        </w:tc>
      </w:tr>
      <w:tr w:rsidR="00DB4A43" w:rsidRPr="00B13F3B" w14:paraId="3086CDAF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69513A" w14:textId="77777777" w:rsidR="00DB4A43" w:rsidRPr="00433E2F" w:rsidRDefault="00DB4A43" w:rsidP="009C3CD5">
            <w:pPr>
              <w:pStyle w:val="TableText"/>
            </w:pPr>
            <w:r>
              <w:t>7.0.6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5DC448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3FF06C" w14:textId="77777777" w:rsidR="00DB4A43" w:rsidRPr="00433E2F" w:rsidRDefault="00DB4A43" w:rsidP="009C3CD5">
            <w:pPr>
              <w:pStyle w:val="TableText"/>
            </w:pPr>
            <w:r>
              <w:t>10.1.13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F73926" w14:textId="77777777" w:rsidR="00DB4A43" w:rsidRPr="00433E2F" w:rsidRDefault="00DB4A43" w:rsidP="009C3CD5">
            <w:pPr>
              <w:pStyle w:val="TableText"/>
            </w:pPr>
            <w:r>
              <w:t>7.0.6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583F73" w14:textId="77777777" w:rsidR="00DB4A43" w:rsidRPr="00433E2F" w:rsidRDefault="00DB4A43" w:rsidP="009C3CD5">
            <w:pPr>
              <w:pStyle w:val="TableText"/>
            </w:pPr>
            <w:r>
              <w:t>5/12/2016</w:t>
            </w:r>
          </w:p>
        </w:tc>
      </w:tr>
      <w:tr w:rsidR="00DB4A43" w:rsidRPr="00B13F3B" w14:paraId="27A5972C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8D812D" w14:textId="77777777" w:rsidR="00DB4A43" w:rsidRPr="00433E2F" w:rsidRDefault="00DB4A43" w:rsidP="009C3CD5">
            <w:pPr>
              <w:pStyle w:val="TableText"/>
            </w:pPr>
            <w:r>
              <w:t>7.0.5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A16394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760281" w14:textId="77777777" w:rsidR="00DB4A43" w:rsidRPr="00433E2F" w:rsidRDefault="00DB4A43" w:rsidP="009C3CD5">
            <w:pPr>
              <w:pStyle w:val="TableText"/>
            </w:pPr>
            <w:r>
              <w:t>10.1.13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4ACB41" w14:textId="77777777" w:rsidR="00DB4A43" w:rsidRPr="00433E2F" w:rsidRDefault="00DB4A43" w:rsidP="009C3CD5">
            <w:pPr>
              <w:pStyle w:val="TableText"/>
            </w:pPr>
            <w:r>
              <w:t>7.0.5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6465E2" w14:textId="77777777" w:rsidR="00DB4A43" w:rsidRPr="00433E2F" w:rsidRDefault="00DB4A43" w:rsidP="009C3CD5">
            <w:pPr>
              <w:pStyle w:val="TableText"/>
            </w:pPr>
            <w:r>
              <w:t>4/21/2016</w:t>
            </w:r>
          </w:p>
        </w:tc>
      </w:tr>
      <w:tr w:rsidR="00DB4A43" w:rsidRPr="00B13F3B" w14:paraId="26763715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A5476E" w14:textId="77777777" w:rsidR="00DB4A43" w:rsidRPr="00433E2F" w:rsidRDefault="00DB4A43" w:rsidP="009C3CD5">
            <w:pPr>
              <w:pStyle w:val="TableText"/>
            </w:pPr>
            <w:r>
              <w:t>7.0.4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B215A2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F4DD6B" w14:textId="77777777" w:rsidR="00DB4A43" w:rsidRPr="00433E2F" w:rsidRDefault="00DB4A43" w:rsidP="009C3CD5">
            <w:pPr>
              <w:pStyle w:val="TableText"/>
            </w:pPr>
            <w:r>
              <w:t>10.1.10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DF0520" w14:textId="77777777" w:rsidR="00DB4A43" w:rsidRPr="00433E2F" w:rsidRDefault="00DB4A43" w:rsidP="009C3CD5">
            <w:pPr>
              <w:pStyle w:val="TableText"/>
            </w:pPr>
            <w:r>
              <w:t>7.0.4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D45965" w14:textId="77777777" w:rsidR="00DB4A43" w:rsidRPr="00433E2F" w:rsidRDefault="00DB4A43" w:rsidP="009C3CD5">
            <w:pPr>
              <w:pStyle w:val="TableText"/>
            </w:pPr>
            <w:r>
              <w:t>3/4/2016</w:t>
            </w:r>
          </w:p>
        </w:tc>
      </w:tr>
      <w:tr w:rsidR="00DB4A43" w:rsidRPr="00B13F3B" w14:paraId="13AA8802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2BEDBB" w14:textId="77777777" w:rsidR="00DB4A43" w:rsidRPr="00433E2F" w:rsidRDefault="00DB4A43" w:rsidP="009C3CD5">
            <w:pPr>
              <w:pStyle w:val="TableText"/>
            </w:pPr>
            <w:r>
              <w:t>7.0.3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4BF540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0C7BAF" w14:textId="77777777" w:rsidR="00DB4A43" w:rsidRPr="00433E2F" w:rsidRDefault="00DB4A43" w:rsidP="009C3CD5">
            <w:pPr>
              <w:pStyle w:val="TableText"/>
            </w:pPr>
            <w:r>
              <w:t>10.1.10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F19D7A" w14:textId="77777777" w:rsidR="00DB4A43" w:rsidRPr="00433E2F" w:rsidRDefault="00DB4A43" w:rsidP="009C3CD5">
            <w:pPr>
              <w:pStyle w:val="TableText"/>
            </w:pPr>
            <w:r>
              <w:t>7.0.3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330DEF" w14:textId="77777777" w:rsidR="00DB4A43" w:rsidRPr="00433E2F" w:rsidRDefault="00DB4A43" w:rsidP="009C3CD5">
            <w:pPr>
              <w:pStyle w:val="TableText"/>
            </w:pPr>
            <w:r>
              <w:t>2/19/2016</w:t>
            </w:r>
          </w:p>
        </w:tc>
      </w:tr>
      <w:tr w:rsidR="00DB4A43" w:rsidRPr="00B13F3B" w14:paraId="7612EEC1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3063B6" w14:textId="77777777" w:rsidR="00DB4A43" w:rsidRPr="00433E2F" w:rsidRDefault="00DB4A43" w:rsidP="009C3CD5">
            <w:pPr>
              <w:pStyle w:val="TableText"/>
            </w:pPr>
            <w:r>
              <w:t>7.0.2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6DEC53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0FF043" w14:textId="77777777" w:rsidR="00DB4A43" w:rsidRPr="00433E2F" w:rsidRDefault="00DB4A43" w:rsidP="009C3CD5">
            <w:pPr>
              <w:pStyle w:val="TableText"/>
            </w:pPr>
            <w:r>
              <w:t>10.1.10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5811874" w14:textId="77777777" w:rsidR="00DB4A43" w:rsidRPr="00433E2F" w:rsidRDefault="00DB4A43" w:rsidP="009C3CD5">
            <w:pPr>
              <w:pStyle w:val="TableText"/>
            </w:pPr>
            <w:r>
              <w:t>7.0.2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93D303" w14:textId="77777777" w:rsidR="00DB4A43" w:rsidRPr="00433E2F" w:rsidRDefault="00DB4A43" w:rsidP="009C3CD5">
            <w:pPr>
              <w:pStyle w:val="TableText"/>
            </w:pPr>
            <w:r>
              <w:t>1/29/2016</w:t>
            </w:r>
          </w:p>
        </w:tc>
      </w:tr>
      <w:tr w:rsidR="00DB4A43" w:rsidRPr="00B13F3B" w14:paraId="568D4733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5E6C0E" w14:textId="77777777" w:rsidR="00DB4A43" w:rsidRPr="00433E2F" w:rsidRDefault="00DB4A43" w:rsidP="009C3CD5">
            <w:pPr>
              <w:pStyle w:val="TableText"/>
            </w:pPr>
            <w:r>
              <w:t>7.0.1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643E5B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B93121" w14:textId="77777777" w:rsidR="00DB4A43" w:rsidRPr="00433E2F" w:rsidRDefault="00DB4A43" w:rsidP="009C3CD5">
            <w:pPr>
              <w:pStyle w:val="TableText"/>
            </w:pPr>
            <w:r>
              <w:t>10.1.9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9E9370" w14:textId="77777777" w:rsidR="00DB4A43" w:rsidRPr="00433E2F" w:rsidRDefault="00DB4A43" w:rsidP="009C3CD5">
            <w:pPr>
              <w:pStyle w:val="TableText"/>
            </w:pPr>
            <w:r>
              <w:t>7.0.1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8AD800" w14:textId="77777777" w:rsidR="00DB4A43" w:rsidRPr="00433E2F" w:rsidRDefault="00DB4A43" w:rsidP="009C3CD5">
            <w:pPr>
              <w:pStyle w:val="TableText"/>
            </w:pPr>
            <w:r>
              <w:t>12/31/2015</w:t>
            </w:r>
          </w:p>
        </w:tc>
      </w:tr>
      <w:tr w:rsidR="00DB4A43" w:rsidRPr="00B13F3B" w14:paraId="054F2050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F14925" w14:textId="77777777" w:rsidR="00DB4A43" w:rsidRPr="00433E2F" w:rsidRDefault="00DB4A43" w:rsidP="009C3CD5">
            <w:pPr>
              <w:pStyle w:val="TableText"/>
            </w:pPr>
            <w:r>
              <w:t>7.0.0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8FCD36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C05002" w14:textId="77777777" w:rsidR="00DB4A43" w:rsidRPr="00433E2F" w:rsidRDefault="00DB4A43" w:rsidP="009C3CD5">
            <w:pPr>
              <w:pStyle w:val="TableText"/>
            </w:pPr>
            <w:r>
              <w:t>10.1.9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CA29D4" w14:textId="77777777" w:rsidR="00DB4A43" w:rsidRPr="00433E2F" w:rsidRDefault="00DB4A43" w:rsidP="009C3CD5">
            <w:pPr>
              <w:pStyle w:val="TableText"/>
            </w:pPr>
            <w:r>
              <w:t>7.0.0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B38055" w14:textId="77777777" w:rsidR="00DB4A43" w:rsidRPr="00433E2F" w:rsidRDefault="00DB4A43" w:rsidP="009C3CD5">
            <w:pPr>
              <w:pStyle w:val="TableText"/>
            </w:pPr>
            <w:r>
              <w:t>12/23/2015</w:t>
            </w:r>
          </w:p>
        </w:tc>
      </w:tr>
      <w:tr w:rsidR="00DB4A43" w:rsidRPr="00B13F3B" w14:paraId="6AF9D3FC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9751F6" w14:textId="77777777" w:rsidR="00DB4A43" w:rsidRPr="00433E2F" w:rsidRDefault="00DB4A43" w:rsidP="009C3CD5">
            <w:pPr>
              <w:pStyle w:val="TableText"/>
            </w:pPr>
            <w:r>
              <w:t>7.0.0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302D5A" w14:textId="77777777" w:rsidR="00DB4A43" w:rsidRPr="00433E2F" w:rsidRDefault="00DB4A43" w:rsidP="009C3CD5">
            <w:pPr>
              <w:pStyle w:val="TableText"/>
            </w:pPr>
            <w:r>
              <w:t>2.4.18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488726" w14:textId="77777777" w:rsidR="00DB4A43" w:rsidRPr="00433E2F" w:rsidRDefault="00DB4A43" w:rsidP="009C3CD5">
            <w:pPr>
              <w:pStyle w:val="TableText"/>
            </w:pPr>
            <w:r>
              <w:t>10.1.9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759227" w14:textId="77777777" w:rsidR="00DB4A43" w:rsidRPr="00433E2F" w:rsidRDefault="00DB4A43" w:rsidP="009C3CD5">
            <w:pPr>
              <w:pStyle w:val="TableText"/>
            </w:pPr>
            <w:r>
              <w:t>7.0.0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749160" w14:textId="77777777" w:rsidR="00DB4A43" w:rsidRPr="00433E2F" w:rsidRDefault="00DB4A43" w:rsidP="009C3CD5">
            <w:pPr>
              <w:pStyle w:val="TableText"/>
            </w:pPr>
            <w:r>
              <w:t>12/23/2015</w:t>
            </w:r>
          </w:p>
        </w:tc>
      </w:tr>
      <w:tr w:rsidR="00DB4A43" w:rsidRPr="00B13F3B" w14:paraId="7EB0DE52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4648A9" w14:textId="77777777" w:rsidR="00DB4A43" w:rsidRPr="00433E2F" w:rsidRDefault="00DB4A43" w:rsidP="009C3CD5">
            <w:pPr>
              <w:pStyle w:val="TableText"/>
            </w:pPr>
            <w:r>
              <w:t>5.6.3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5E3444" w14:textId="77777777" w:rsidR="00DB4A43" w:rsidRPr="00433E2F" w:rsidRDefault="00DB4A43" w:rsidP="009C3CD5">
            <w:pPr>
              <w:pStyle w:val="TableText"/>
            </w:pPr>
            <w:r>
              <w:t>2.4.10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07E960" w14:textId="77777777" w:rsidR="00DB4A43" w:rsidRPr="00433E2F" w:rsidRDefault="00DB4A43" w:rsidP="009C3CD5">
            <w:pPr>
              <w:pStyle w:val="TableText"/>
            </w:pPr>
            <w:r>
              <w:t>5.6.21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90C518" w14:textId="77777777" w:rsidR="00DB4A43" w:rsidRPr="00433E2F" w:rsidRDefault="00DB4A43" w:rsidP="009C3CD5">
            <w:pPr>
              <w:pStyle w:val="TableText"/>
            </w:pPr>
            <w:r>
              <w:t>5.6.3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E5EC8E" w14:textId="77777777" w:rsidR="00DB4A43" w:rsidRPr="00433E2F" w:rsidRDefault="00DB4A43" w:rsidP="009C3CD5">
            <w:pPr>
              <w:pStyle w:val="TableText"/>
            </w:pPr>
            <w:r>
              <w:t>11/19/2014</w:t>
            </w:r>
          </w:p>
        </w:tc>
      </w:tr>
      <w:tr w:rsidR="00DB4A43" w:rsidRPr="00B13F3B" w14:paraId="76DCE87B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4DEEB7" w14:textId="77777777" w:rsidR="00DB4A43" w:rsidRPr="00433E2F" w:rsidRDefault="00DB4A43" w:rsidP="009C3CD5">
            <w:pPr>
              <w:pStyle w:val="TableText"/>
            </w:pPr>
            <w:r>
              <w:t>5.5.19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CBD74B" w14:textId="77777777" w:rsidR="00DB4A43" w:rsidRPr="00433E2F" w:rsidRDefault="00DB4A43" w:rsidP="009C3CD5">
            <w:pPr>
              <w:pStyle w:val="TableText"/>
            </w:pPr>
            <w:r>
              <w:t>2.4.10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0F38E7" w14:textId="77777777" w:rsidR="00DB4A43" w:rsidRPr="00433E2F" w:rsidRDefault="00DB4A43" w:rsidP="009C3CD5">
            <w:pPr>
              <w:pStyle w:val="TableText"/>
            </w:pPr>
            <w:r>
              <w:t>5.6.21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06DBE6" w14:textId="77777777" w:rsidR="00DB4A43" w:rsidRPr="00433E2F" w:rsidRDefault="00DB4A43" w:rsidP="009C3CD5">
            <w:pPr>
              <w:pStyle w:val="TableText"/>
            </w:pPr>
            <w:r>
              <w:t>5.5.19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2EC233" w14:textId="77777777" w:rsidR="00DB4A43" w:rsidRPr="00433E2F" w:rsidRDefault="00DB4A43" w:rsidP="009C3CD5">
            <w:pPr>
              <w:pStyle w:val="TableText"/>
            </w:pPr>
            <w:r>
              <w:t>11/19/2014</w:t>
            </w:r>
          </w:p>
        </w:tc>
      </w:tr>
      <w:tr w:rsidR="00DB4A43" w:rsidRPr="00B13F3B" w14:paraId="4D8E19A7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CFA8E1" w14:textId="77777777" w:rsidR="00DB4A43" w:rsidRPr="00433E2F" w:rsidRDefault="00DB4A43" w:rsidP="009C3CD5">
            <w:pPr>
              <w:pStyle w:val="TableText"/>
            </w:pPr>
            <w:r>
              <w:t>1.8.3-0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8E6C53" w14:textId="77777777" w:rsidR="00DB4A43" w:rsidRPr="00433E2F" w:rsidRDefault="00DB4A43" w:rsidP="009C3CD5">
            <w:pPr>
              <w:pStyle w:val="TableText"/>
            </w:pPr>
            <w:r>
              <w:t>2.4.4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DE628E" w14:textId="77777777" w:rsidR="00DB4A43" w:rsidRPr="00433E2F" w:rsidRDefault="00DB4A43" w:rsidP="009C3CD5">
            <w:pPr>
              <w:pStyle w:val="TableText"/>
            </w:pPr>
            <w:r>
              <w:t>5.6.11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77901D" w14:textId="77777777" w:rsidR="00DB4A43" w:rsidRPr="00433E2F" w:rsidRDefault="00DB4A43" w:rsidP="009C3CD5">
            <w:pPr>
              <w:pStyle w:val="TableText"/>
            </w:pPr>
            <w:r>
              <w:t>5.5.1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E0A106" w14:textId="77777777" w:rsidR="00DB4A43" w:rsidRPr="00433E2F" w:rsidRDefault="00DB4A43" w:rsidP="009C3CD5">
            <w:pPr>
              <w:pStyle w:val="TableText"/>
            </w:pPr>
            <w:r>
              <w:t>7/29/2013</w:t>
            </w:r>
          </w:p>
        </w:tc>
      </w:tr>
      <w:tr w:rsidR="00DB4A43" w:rsidRPr="00B13F3B" w14:paraId="11A4A4B4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7AF787" w14:textId="77777777" w:rsidR="00DB4A43" w:rsidRPr="00433E2F" w:rsidRDefault="00DB4A43" w:rsidP="009C3CD5">
            <w:pPr>
              <w:pStyle w:val="TableText"/>
            </w:pPr>
            <w:r>
              <w:t>1.8.2-0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76EA69" w14:textId="77777777" w:rsidR="00DB4A43" w:rsidRPr="00433E2F" w:rsidRDefault="00DB4A43" w:rsidP="009C3CD5">
            <w:pPr>
              <w:pStyle w:val="TableText"/>
            </w:pPr>
            <w:r>
              <w:t>2.4.4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0B74FD" w14:textId="77777777" w:rsidR="00DB4A43" w:rsidRPr="00433E2F" w:rsidRDefault="00DB4A43" w:rsidP="009C3CD5">
            <w:pPr>
              <w:pStyle w:val="TableText"/>
            </w:pPr>
            <w:r>
              <w:t>5.5.32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940C9E" w14:textId="77777777" w:rsidR="00DB4A43" w:rsidRPr="00433E2F" w:rsidRDefault="00DB4A43" w:rsidP="009C3CD5">
            <w:pPr>
              <w:pStyle w:val="TableText"/>
            </w:pPr>
            <w:r>
              <w:t>5.4.16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4C2DE" w14:textId="77777777" w:rsidR="00DB4A43" w:rsidRPr="00433E2F" w:rsidRDefault="00DB4A43" w:rsidP="009C3CD5">
            <w:pPr>
              <w:pStyle w:val="TableText"/>
            </w:pPr>
            <w:r>
              <w:t>6/26/2013</w:t>
            </w:r>
          </w:p>
        </w:tc>
      </w:tr>
      <w:tr w:rsidR="00DB4A43" w:rsidRPr="00B13F3B" w14:paraId="53F2D5B4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4F5000" w14:textId="77777777" w:rsidR="00DB4A43" w:rsidRPr="00433E2F" w:rsidRDefault="00DB4A43" w:rsidP="009C3CD5">
            <w:pPr>
              <w:pStyle w:val="TableText"/>
            </w:pPr>
            <w:r>
              <w:t>1.8.1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BCFC33" w14:textId="77777777" w:rsidR="00DB4A43" w:rsidRPr="00433E2F" w:rsidRDefault="00DB4A43" w:rsidP="009C3CD5">
            <w:pPr>
              <w:pStyle w:val="TableText"/>
            </w:pPr>
            <w:r>
              <w:t>2.4.3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23EF17" w14:textId="77777777" w:rsidR="00DB4A43" w:rsidRPr="00433E2F" w:rsidRDefault="00DB4A43" w:rsidP="009C3CD5">
            <w:pPr>
              <w:pStyle w:val="TableText"/>
            </w:pPr>
            <w:r>
              <w:t>5.5.27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9838E4" w14:textId="77777777" w:rsidR="00DB4A43" w:rsidRPr="00433E2F" w:rsidRDefault="00DB4A43" w:rsidP="009C3CD5">
            <w:pPr>
              <w:pStyle w:val="TableText"/>
            </w:pPr>
            <w:r>
              <w:t>5.4.7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CB867B" w14:textId="77777777" w:rsidR="00DB4A43" w:rsidRPr="00433E2F" w:rsidRDefault="00DB4A43" w:rsidP="009C3CD5">
            <w:pPr>
              <w:pStyle w:val="TableText"/>
            </w:pPr>
            <w:r>
              <w:t>9/29/2012</w:t>
            </w:r>
          </w:p>
        </w:tc>
      </w:tr>
      <w:tr w:rsidR="00DB4A43" w:rsidRPr="00B13F3B" w14:paraId="69840B75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FD3D00" w14:textId="77777777" w:rsidR="00DB4A43" w:rsidRPr="00433E2F" w:rsidRDefault="00DB4A43" w:rsidP="009C3CD5">
            <w:pPr>
              <w:pStyle w:val="TableText"/>
            </w:pPr>
            <w:r>
              <w:t>1.8.0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19DDF9" w14:textId="77777777" w:rsidR="00DB4A43" w:rsidRPr="00433E2F" w:rsidRDefault="00DB4A43" w:rsidP="009C3CD5">
            <w:pPr>
              <w:pStyle w:val="TableText"/>
            </w:pPr>
            <w:r>
              <w:t>2.4.2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658368" w14:textId="77777777" w:rsidR="00DB4A43" w:rsidRPr="00433E2F" w:rsidRDefault="00DB4A43" w:rsidP="009C3CD5">
            <w:pPr>
              <w:pStyle w:val="TableText"/>
            </w:pPr>
            <w:r>
              <w:t>5.5.25a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6F00A0" w14:textId="77777777" w:rsidR="00DB4A43" w:rsidRPr="00433E2F" w:rsidRDefault="00DB4A43" w:rsidP="009C3CD5">
            <w:pPr>
              <w:pStyle w:val="TableText"/>
            </w:pPr>
            <w:r>
              <w:t>5.4.4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77DDC8" w14:textId="77777777" w:rsidR="00DB4A43" w:rsidRPr="00433E2F" w:rsidRDefault="00DB4A43" w:rsidP="009C3CD5">
            <w:pPr>
              <w:pStyle w:val="TableText"/>
            </w:pPr>
            <w:r>
              <w:t>7/13/2012</w:t>
            </w:r>
          </w:p>
        </w:tc>
      </w:tr>
      <w:tr w:rsidR="00DB4A43" w:rsidRPr="00B13F3B" w14:paraId="69B6268A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B8847D" w14:textId="77777777" w:rsidR="00DB4A43" w:rsidRPr="00433E2F" w:rsidRDefault="00DB4A43" w:rsidP="009C3CD5">
            <w:pPr>
              <w:pStyle w:val="TableText"/>
            </w:pPr>
            <w:r>
              <w:t>1.7.7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BF61FE" w14:textId="77777777" w:rsidR="00DB4A43" w:rsidRPr="00433E2F" w:rsidRDefault="00DB4A43" w:rsidP="009C3CD5">
            <w:pPr>
              <w:pStyle w:val="TableText"/>
            </w:pPr>
            <w:r>
              <w:t>2.2.21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1EF1B0" w14:textId="77777777" w:rsidR="00DB4A43" w:rsidRPr="00433E2F" w:rsidRDefault="00DB4A43" w:rsidP="009C3CD5">
            <w:pPr>
              <w:pStyle w:val="TableText"/>
            </w:pPr>
            <w:r>
              <w:t>5.5.16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2AD16A" w14:textId="77777777" w:rsidR="00DB4A43" w:rsidRPr="00433E2F" w:rsidRDefault="00DB4A43" w:rsidP="009C3CD5">
            <w:pPr>
              <w:pStyle w:val="TableText"/>
            </w:pPr>
            <w:r>
              <w:t>5.3.8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0BFAC" w14:textId="77777777" w:rsidR="00DB4A43" w:rsidRPr="00433E2F" w:rsidRDefault="00DB4A43" w:rsidP="009C3CD5">
            <w:pPr>
              <w:pStyle w:val="TableText"/>
            </w:pPr>
            <w:r>
              <w:t>9/20/2011</w:t>
            </w:r>
          </w:p>
        </w:tc>
      </w:tr>
      <w:tr w:rsidR="00DB4A43" w:rsidRPr="00B13F3B" w14:paraId="7FEAD6D9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F15C1F" w14:textId="77777777" w:rsidR="00DB4A43" w:rsidRPr="00433E2F" w:rsidRDefault="00DB4A43" w:rsidP="009C3CD5">
            <w:pPr>
              <w:pStyle w:val="TableText"/>
            </w:pPr>
            <w:r>
              <w:t>1.7.5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67B886" w14:textId="77777777" w:rsidR="00DB4A43" w:rsidRPr="00433E2F" w:rsidRDefault="00DB4A43" w:rsidP="009C3CD5">
            <w:pPr>
              <w:pStyle w:val="TableText"/>
            </w:pPr>
            <w:r>
              <w:t>2.2.21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1ECD6A" w14:textId="77777777" w:rsidR="00DB4A43" w:rsidRPr="00433E2F" w:rsidRDefault="00DB4A43" w:rsidP="009C3CD5">
            <w:pPr>
              <w:pStyle w:val="TableText"/>
            </w:pPr>
            <w:r>
              <w:t>5.5.15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BB2217" w14:textId="77777777" w:rsidR="00DB4A43" w:rsidRPr="00433E2F" w:rsidRDefault="00DB4A43" w:rsidP="009C3CD5">
            <w:pPr>
              <w:pStyle w:val="TableText"/>
            </w:pPr>
            <w:r>
              <w:t>5.3.8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17AA3E" w14:textId="77777777" w:rsidR="00DB4A43" w:rsidRPr="00433E2F" w:rsidRDefault="00DB4A43" w:rsidP="009C3CD5">
            <w:pPr>
              <w:pStyle w:val="TableText"/>
            </w:pPr>
            <w:r>
              <w:t>9/14/2011</w:t>
            </w:r>
          </w:p>
        </w:tc>
      </w:tr>
      <w:tr w:rsidR="00DB4A43" w:rsidRPr="00B13F3B" w14:paraId="5365DEED" w14:textId="77777777" w:rsidTr="009C3CD5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414A3A" w14:textId="77777777" w:rsidR="00DB4A43" w:rsidRPr="00433E2F" w:rsidRDefault="00DB4A43" w:rsidP="009C3CD5">
            <w:pPr>
              <w:pStyle w:val="TableText"/>
            </w:pPr>
            <w:r>
              <w:t>1.7.4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9759A" w14:textId="77777777" w:rsidR="00DB4A43" w:rsidRPr="00433E2F" w:rsidRDefault="00DB4A43" w:rsidP="009C3CD5">
            <w:pPr>
              <w:pStyle w:val="TableText"/>
            </w:pPr>
            <w:r>
              <w:t>2.2.17</w:t>
            </w:r>
          </w:p>
        </w:tc>
        <w:tc>
          <w:tcPr>
            <w:tcW w:w="20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B16963" w14:textId="77777777" w:rsidR="00DB4A43" w:rsidRPr="00433E2F" w:rsidRDefault="00DB4A43" w:rsidP="009C3CD5">
            <w:pPr>
              <w:pStyle w:val="TableText"/>
            </w:pPr>
            <w:r>
              <w:t>5.5.8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24F000" w14:textId="77777777" w:rsidR="00DB4A43" w:rsidRPr="00433E2F" w:rsidRDefault="00DB4A43" w:rsidP="009C3CD5">
            <w:pPr>
              <w:pStyle w:val="TableText"/>
            </w:pPr>
            <w:r>
              <w:t>5.3.5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182590" w14:textId="77777777" w:rsidR="00DB4A43" w:rsidRPr="00433E2F" w:rsidRDefault="00DB4A43" w:rsidP="009C3CD5">
            <w:pPr>
              <w:pStyle w:val="TableText"/>
            </w:pPr>
            <w:r>
              <w:t>1/22/2011</w:t>
            </w:r>
          </w:p>
        </w:tc>
      </w:tr>
    </w:tbl>
    <w:bookmarkEnd w:id="0"/>
    <w:p w14:paraId="2F36FF18" w14:textId="77777777" w:rsidR="00EE40E2" w:rsidRDefault="00EE40E2" w:rsidP="00EE40E2">
      <w:pPr>
        <w:pStyle w:val="BodyTextCont"/>
      </w:pPr>
      <w:r>
        <w:fldChar w:fldCharType="begin"/>
      </w:r>
      <w:r>
        <w:instrText xml:space="preserve"> XE "</w:instrText>
      </w:r>
      <w:r w:rsidRPr="00C526DE">
        <w:instrText>PHP:Windows Cache Extension</w:instrText>
      </w:r>
      <w:r>
        <w:instrText xml:space="preserve">" </w:instrText>
      </w:r>
      <w:r>
        <w:fldChar w:fldCharType="end"/>
      </w:r>
      <w:r>
        <w:t xml:space="preserve">The Windows Cache Extension for PHP is a tool to speed up PHP applications running on Windows Server. The extension is available for download from </w:t>
      </w:r>
      <w:hyperlink r:id="rId12" w:history="1">
        <w:r w:rsidRPr="00D3750C">
          <w:rPr>
            <w:rStyle w:val="CodeInline"/>
          </w:rPr>
          <w:t>https://sourceforge.net/projects/wincache/</w:t>
        </w:r>
      </w:hyperlink>
      <w:r w:rsidRPr="00D3750C">
        <w:rPr>
          <w:rStyle w:val="CodeInline"/>
        </w:rPr>
        <w:t>.</w:t>
      </w:r>
      <w:r>
        <w:t xml:space="preserve"> For documentation on the extension, see </w:t>
      </w:r>
      <w:hyperlink r:id="rId13" w:history="1">
        <w:r w:rsidRPr="00D3750C">
          <w:rPr>
            <w:rStyle w:val="CodeInline"/>
          </w:rPr>
          <w:t>https://www.iis.net/downloads/microsoft/wincache-extension</w:t>
        </w:r>
      </w:hyperlink>
      <w:r>
        <w:t xml:space="preserve">. </w:t>
      </w:r>
    </w:p>
    <w:p w14:paraId="4C21BC2E" w14:textId="77777777" w:rsidR="00DB4A43" w:rsidRPr="00DB4A43" w:rsidRDefault="00DB4A43" w:rsidP="00DB4A43">
      <w:pPr>
        <w:rPr>
          <w:lang w:val="en-US"/>
        </w:rPr>
      </w:pPr>
      <w:bookmarkStart w:id="1" w:name="_GoBack"/>
      <w:bookmarkEnd w:id="1"/>
    </w:p>
    <w:p w14:paraId="29F0994B" w14:textId="77777777" w:rsidR="00737463" w:rsidRDefault="00737463" w:rsidP="00737463">
      <w:pPr>
        <w:pStyle w:val="ExerciseHead"/>
      </w:pPr>
      <w:r>
        <w:t>Exercises</w:t>
      </w:r>
    </w:p>
    <w:p w14:paraId="0E358BCC" w14:textId="77777777" w:rsidR="00737463" w:rsidRDefault="00737463" w:rsidP="00737463">
      <w:pPr>
        <w:pStyle w:val="ExerciseNum"/>
      </w:pPr>
      <w:r>
        <w:t xml:space="preserve">When configuring PHP to run as a CGI script, the text suggests setting the options </w:t>
      </w:r>
      <w:r w:rsidRPr="00441581">
        <w:rPr>
          <w:rStyle w:val="CodeInline"/>
        </w:rPr>
        <w:t>+</w:t>
      </w:r>
      <w:proofErr w:type="spellStart"/>
      <w:r w:rsidRPr="00441581">
        <w:rPr>
          <w:rStyle w:val="CodeInline"/>
        </w:rPr>
        <w:t>ExecCGI</w:t>
      </w:r>
      <w:proofErr w:type="spellEnd"/>
      <w:r w:rsidRPr="00441581">
        <w:rPr>
          <w:rStyle w:val="CodeInline"/>
        </w:rPr>
        <w:t xml:space="preserve"> +</w:t>
      </w:r>
      <w:proofErr w:type="spellStart"/>
      <w:r w:rsidRPr="00441581">
        <w:rPr>
          <w:rStyle w:val="CodeInline"/>
        </w:rPr>
        <w:t>FollowSymLinks</w:t>
      </w:r>
      <w:proofErr w:type="spellEnd"/>
      <w:r>
        <w:t xml:space="preserve"> on the directory </w:t>
      </w:r>
      <w:r w:rsidRPr="00441581">
        <w:rPr>
          <w:rStyle w:val="CodeInline"/>
        </w:rPr>
        <w:t>/</w:t>
      </w:r>
      <w:proofErr w:type="spellStart"/>
      <w:r w:rsidRPr="00441581">
        <w:rPr>
          <w:rStyle w:val="CodeInline"/>
        </w:rPr>
        <w:t>usr</w:t>
      </w:r>
      <w:proofErr w:type="spellEnd"/>
      <w:r w:rsidRPr="00441581">
        <w:rPr>
          <w:rStyle w:val="CodeInline"/>
        </w:rPr>
        <w:t>/bin</w:t>
      </w:r>
      <w:r>
        <w:t>. What are the security implications? Suggest a better alternative.</w:t>
      </w:r>
    </w:p>
    <w:p w14:paraId="3740C868" w14:textId="148CF0DE" w:rsidR="00737463" w:rsidRDefault="00737463" w:rsidP="00737463">
      <w:pPr>
        <w:pStyle w:val="ExerciseNum"/>
      </w:pPr>
      <w:r>
        <w:t>Install XAMPP on a Windows system. Use the passwords page (</w:t>
      </w:r>
      <w:r w:rsidR="00F5328A" w:rsidRPr="009024B6">
        <w:rPr>
          <w:rStyle w:val="CodeInline"/>
        </w:rPr>
        <w:t>http://localhost/security/xamppsecurity.php</w:t>
      </w:r>
      <w:r>
        <w:t xml:space="preserve">) to update the password for the XAMPP status page. View the file </w:t>
      </w:r>
      <w:r>
        <w:rPr>
          <w:rStyle w:val="CodeInline"/>
        </w:rPr>
        <w:t>C</w:t>
      </w:r>
      <w:r w:rsidRPr="009024B6">
        <w:rPr>
          <w:rStyle w:val="CodeInline"/>
        </w:rPr>
        <w:t>:\xampp\htdocs\xampp\.htaccess</w:t>
      </w:r>
      <w:r>
        <w:t>. Determine the auth</w:t>
      </w:r>
      <w:r w:rsidR="00E86890">
        <w:t>entication mechanism XAMPP uses</w:t>
      </w:r>
      <w:r>
        <w:t xml:space="preserve"> and find the file that contains the credentials. What hashing algorithm is used? Is it reasonable?</w:t>
      </w:r>
    </w:p>
    <w:p w14:paraId="1AC2BD13" w14:textId="77777777" w:rsidR="00737463" w:rsidRDefault="00737463" w:rsidP="00737463">
      <w:pPr>
        <w:pStyle w:val="ExerciseNum"/>
      </w:pPr>
      <w:r>
        <w:t xml:space="preserve">Run the remote include attack manually, setting up a netcat listener and using the Kali web shell </w:t>
      </w:r>
      <w:r w:rsidRPr="00C47DC2">
        <w:rPr>
          <w:rStyle w:val="CodeInline"/>
        </w:rPr>
        <w:t>/</w:t>
      </w:r>
      <w:proofErr w:type="spellStart"/>
      <w:r w:rsidRPr="00C47DC2">
        <w:rPr>
          <w:rStyle w:val="CodeInline"/>
        </w:rPr>
        <w:t>usr</w:t>
      </w:r>
      <w:proofErr w:type="spellEnd"/>
      <w:r w:rsidRPr="00C47DC2">
        <w:rPr>
          <w:rStyle w:val="CodeInline"/>
        </w:rPr>
        <w:t>/share/</w:t>
      </w:r>
      <w:proofErr w:type="spellStart"/>
      <w:r w:rsidRPr="00C47DC2">
        <w:rPr>
          <w:rStyle w:val="CodeInline"/>
        </w:rPr>
        <w:t>webshells</w:t>
      </w:r>
      <w:proofErr w:type="spellEnd"/>
      <w:r w:rsidRPr="00C47DC2">
        <w:rPr>
          <w:rStyle w:val="CodeInline"/>
        </w:rPr>
        <w:t>/</w:t>
      </w:r>
      <w:proofErr w:type="spellStart"/>
      <w:r w:rsidRPr="00C47DC2">
        <w:rPr>
          <w:rStyle w:val="CodeInline"/>
        </w:rPr>
        <w:t>php</w:t>
      </w:r>
      <w:proofErr w:type="spellEnd"/>
      <w:r w:rsidRPr="00C47DC2">
        <w:rPr>
          <w:rStyle w:val="CodeInline"/>
        </w:rPr>
        <w:t>/</w:t>
      </w:r>
      <w:proofErr w:type="spellStart"/>
      <w:r w:rsidRPr="00C47DC2">
        <w:rPr>
          <w:rStyle w:val="CodeInline"/>
        </w:rPr>
        <w:t>php</w:t>
      </w:r>
      <w:proofErr w:type="spellEnd"/>
      <w:r w:rsidRPr="00C47DC2">
        <w:rPr>
          <w:rStyle w:val="CodeInline"/>
        </w:rPr>
        <w:t>-reverse-</w:t>
      </w:r>
      <w:proofErr w:type="spellStart"/>
      <w:r w:rsidRPr="00C47DC2">
        <w:rPr>
          <w:rStyle w:val="CodeInline"/>
        </w:rPr>
        <w:t>shell.php</w:t>
      </w:r>
      <w:proofErr w:type="spellEnd"/>
      <w:r>
        <w:t>. Is it possible to evade ModSecurity by URL encoding the data in the request? What about double URL encoding the data in the request?</w:t>
      </w:r>
    </w:p>
    <w:p w14:paraId="3BDC3CDF" w14:textId="77777777" w:rsidR="00737463" w:rsidRDefault="00737463" w:rsidP="00737463">
      <w:pPr>
        <w:pStyle w:val="ExerciseNum"/>
      </w:pPr>
      <w:r>
        <w:t>Verify that the Metasploit remote include attack also works if the target is running PHP on Windows using XAMPP.</w:t>
      </w:r>
    </w:p>
    <w:p w14:paraId="0B180EFB" w14:textId="0D51CF52" w:rsidR="00737463" w:rsidRDefault="00737463" w:rsidP="00737463">
      <w:pPr>
        <w:pStyle w:val="ExerciseNum"/>
      </w:pPr>
      <w:r>
        <w:t>Verify that the Metasploit remote include attack also works if the target is running PHP on Windows using IIS. Does ModSecurity on Windows block the attack?</w:t>
      </w:r>
    </w:p>
    <w:p w14:paraId="168B2E52" w14:textId="30A30FAA" w:rsidR="00DA3F9E" w:rsidRDefault="000800A1" w:rsidP="00737463">
      <w:pPr>
        <w:pStyle w:val="ExerciseNum"/>
      </w:pPr>
      <w:r>
        <w:t>Capture the network traffic between Weevely and an agent. Is the traffic encrypted?</w:t>
      </w:r>
    </w:p>
    <w:p w14:paraId="7A9CB4E9" w14:textId="0E710FD5" w:rsidR="00311ADC" w:rsidRDefault="00311ADC" w:rsidP="00737463">
      <w:pPr>
        <w:pStyle w:val="ExerciseNum"/>
      </w:pPr>
      <w:r>
        <w:t>Modify the PHP persistence malware to call back to the user that requested it on a port specified in a get request.</w:t>
      </w:r>
    </w:p>
    <w:p w14:paraId="3503701A" w14:textId="77777777" w:rsidR="00737463" w:rsidRDefault="00737463" w:rsidP="00737463">
      <w:pPr>
        <w:pStyle w:val="ExerciseLast"/>
      </w:pPr>
    </w:p>
    <w:p w14:paraId="7C52454C" w14:textId="3DE5AA2B" w:rsidR="007B670A" w:rsidRDefault="007B670A" w:rsidP="007B670A"/>
    <w:p w14:paraId="2EBDF782" w14:textId="77777777" w:rsidR="007B670A" w:rsidRPr="00737463" w:rsidRDefault="007B670A" w:rsidP="007B670A"/>
    <w:sectPr w:rsidR="007B670A" w:rsidRPr="00737463" w:rsidSect="00DB4A43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B4B636" w14:textId="77777777" w:rsidR="0084210D" w:rsidRDefault="0084210D">
      <w:r>
        <w:separator/>
      </w:r>
    </w:p>
  </w:endnote>
  <w:endnote w:type="continuationSeparator" w:id="0">
    <w:p w14:paraId="1DE09744" w14:textId="77777777" w:rsidR="0084210D" w:rsidRDefault="008421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6DC56BC-7153-4B88-8C05-FAE09A88FCB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9A2E03E6-B308-4856-8BD6-53DCC014CD57}"/>
    <w:embedBold r:id="rId3" w:fontKey="{00BDDC28-B9B2-45F0-BE5A-78A34A5E6834}"/>
    <w:embedItalic r:id="rId4" w:fontKey="{D8E58F75-1EE3-4960-8A16-44AE7A1555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C13D8904-A721-483F-BAFD-4B5C8874BB29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708155DF-1735-4272-8AAA-31A1C1100D51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DBFB4B1-60B0-4DA6-AE6E-2B7DDF79D5FE}"/>
  </w:font>
  <w:font w:name="ZapfDingbats">
    <w:altName w:val="Wingdings"/>
    <w:panose1 w:val="00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AA3A463-C9B7-4D22-8170-374A0B55FACE}"/>
    <w:embedBold r:id="rId9" w:fontKey="{EBBEFC41-B8C7-4E4C-8EF5-7015DF3AD526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BF858F1A-7B44-4C46-AC3E-6A9D949E491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498D3F21-B497-4688-AAE8-6E6BA3E89E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2A30AC2E" w:rsidR="00AA5B4C" w:rsidRDefault="00AA5B4C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6E041EAE" w:rsidR="00AA5B4C" w:rsidRDefault="00AA5B4C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E2050A" w14:textId="77777777" w:rsidR="0084210D" w:rsidRDefault="0084210D">
      <w:r>
        <w:separator/>
      </w:r>
    </w:p>
  </w:footnote>
  <w:footnote w:type="continuationSeparator" w:id="0">
    <w:p w14:paraId="40706FA0" w14:textId="77777777" w:rsidR="0084210D" w:rsidRDefault="008421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431DA218" w:rsidR="00AA5B4C" w:rsidRPr="00106F9C" w:rsidRDefault="00AA5B4C" w:rsidP="00E5583D">
    <w:pPr>
      <w:pStyle w:val="Header"/>
    </w:pPr>
    <w:r w:rsidRPr="00106F9C">
      <w:t xml:space="preserve">CHAPTER </w:t>
    </w:r>
    <w:r>
      <w:t>20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PHP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6CD34F73" w:rsidR="00AA5B4C" w:rsidRPr="002A45BE" w:rsidRDefault="00AA5B4C" w:rsidP="00DB307A">
    <w:pPr>
      <w:pStyle w:val="Header"/>
      <w:jc w:val="right"/>
    </w:pPr>
    <w:r w:rsidRPr="002A45BE">
      <w:t xml:space="preserve">CHAPTER </w:t>
    </w:r>
    <w:r>
      <w:t>20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PHP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30B46AF2" w:rsidR="00AA5B4C" w:rsidRPr="00876398" w:rsidRDefault="00AA5B4C" w:rsidP="00A65F76">
    <w:pPr>
      <w:pStyle w:val="ChapterNumber"/>
    </w:pPr>
    <w:r>
      <w:t xml:space="preserve">C H A P T E </w:t>
    </w:r>
    <w:proofErr w:type="gramStart"/>
    <w:r>
      <w:t>R  20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5C4E8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300F7B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7069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F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0DA9DF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E86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ECD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7DE6E9E"/>
    <w:multiLevelType w:val="hybridMultilevel"/>
    <w:tmpl w:val="0FB03FD2"/>
    <w:lvl w:ilvl="0" w:tplc="D526A50A">
      <w:numFmt w:val="bullet"/>
      <w:lvlText w:val="-"/>
      <w:lvlJc w:val="left"/>
      <w:pPr>
        <w:ind w:left="720" w:hanging="360"/>
      </w:pPr>
      <w:rPr>
        <w:rFonts w:ascii="Times" w:eastAsia="Calibr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224FCC"/>
    <w:multiLevelType w:val="multilevel"/>
    <w:tmpl w:val="33BE8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215079"/>
    <w:multiLevelType w:val="multilevel"/>
    <w:tmpl w:val="10866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1C87284C"/>
    <w:multiLevelType w:val="hybridMultilevel"/>
    <w:tmpl w:val="01CE7312"/>
    <w:lvl w:ilvl="0" w:tplc="4A40CDFE">
      <w:numFmt w:val="bullet"/>
      <w:lvlText w:val="-"/>
      <w:lvlJc w:val="left"/>
      <w:pPr>
        <w:ind w:left="720" w:hanging="360"/>
      </w:pPr>
      <w:rPr>
        <w:rFonts w:ascii="Times" w:eastAsia="Calibr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C7E3D"/>
    <w:multiLevelType w:val="hybridMultilevel"/>
    <w:tmpl w:val="012414EC"/>
    <w:lvl w:ilvl="0" w:tplc="50EE201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527CC5"/>
    <w:multiLevelType w:val="hybridMultilevel"/>
    <w:tmpl w:val="42DC5380"/>
    <w:lvl w:ilvl="0" w:tplc="3634DB4A">
      <w:numFmt w:val="bullet"/>
      <w:lvlText w:val="-"/>
      <w:lvlJc w:val="left"/>
      <w:pPr>
        <w:ind w:left="720" w:hanging="360"/>
      </w:pPr>
      <w:rPr>
        <w:rFonts w:ascii="Times" w:eastAsia="Calibr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E6304B"/>
    <w:multiLevelType w:val="hybridMultilevel"/>
    <w:tmpl w:val="BFEC42C0"/>
    <w:lvl w:ilvl="0" w:tplc="D9B2FB18">
      <w:start w:val="1"/>
      <w:numFmt w:val="bullet"/>
      <w:pStyle w:val="FigureNumber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F47AB6"/>
    <w:multiLevelType w:val="hybridMultilevel"/>
    <w:tmpl w:val="466AB254"/>
    <w:lvl w:ilvl="0" w:tplc="B84CD5DA">
      <w:start w:val="1"/>
      <w:numFmt w:val="decimal"/>
      <w:lvlText w:val="Figure %1."/>
      <w:lvlJc w:val="left"/>
      <w:pPr>
        <w:ind w:left="720" w:hanging="360"/>
      </w:pPr>
      <w:rPr>
        <w:rFonts w:ascii="Arial" w:hAnsi="Arial" w:cs="Arial" w:hint="default"/>
        <w:b w:val="0"/>
        <w:i w:val="0"/>
        <w:color w:val="C00000"/>
        <w:sz w:val="24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5" w15:restartNumberingAfterBreak="0">
    <w:nsid w:val="5AF11007"/>
    <w:multiLevelType w:val="hybridMultilevel"/>
    <w:tmpl w:val="08BC6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 w15:restartNumberingAfterBreak="0">
    <w:nsid w:val="71686543"/>
    <w:multiLevelType w:val="hybridMultilevel"/>
    <w:tmpl w:val="E9341574"/>
    <w:lvl w:ilvl="0" w:tplc="AEB6F13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6C195F"/>
    <w:multiLevelType w:val="hybridMultilevel"/>
    <w:tmpl w:val="DEB8FE42"/>
    <w:lvl w:ilvl="0" w:tplc="86EA64E4">
      <w:start w:val="1"/>
      <w:numFmt w:val="bullet"/>
      <w:pStyle w:val="ListBullet"/>
      <w:suff w:val="space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42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3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6"/>
  </w:num>
  <w:num w:numId="2">
    <w:abstractNumId w:val="14"/>
  </w:num>
  <w:num w:numId="3">
    <w:abstractNumId w:val="42"/>
  </w:num>
  <w:num w:numId="4">
    <w:abstractNumId w:val="25"/>
  </w:num>
  <w:num w:numId="5">
    <w:abstractNumId w:val="31"/>
  </w:num>
  <w:num w:numId="6">
    <w:abstractNumId w:val="19"/>
  </w:num>
  <w:num w:numId="7">
    <w:abstractNumId w:val="18"/>
  </w:num>
  <w:num w:numId="8">
    <w:abstractNumId w:val="32"/>
  </w:num>
  <w:num w:numId="9">
    <w:abstractNumId w:val="37"/>
  </w:num>
  <w:num w:numId="10">
    <w:abstractNumId w:val="27"/>
  </w:num>
  <w:num w:numId="11">
    <w:abstractNumId w:val="28"/>
  </w:num>
  <w:num w:numId="12">
    <w:abstractNumId w:val="21"/>
  </w:num>
  <w:num w:numId="13">
    <w:abstractNumId w:val="41"/>
  </w:num>
  <w:num w:numId="14">
    <w:abstractNumId w:val="16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  <w:num w:numId="25">
    <w:abstractNumId w:val="12"/>
  </w:num>
  <w:num w:numId="26">
    <w:abstractNumId w:val="10"/>
  </w:num>
  <w:num w:numId="27">
    <w:abstractNumId w:val="43"/>
  </w:num>
  <w:num w:numId="28">
    <w:abstractNumId w:val="11"/>
  </w:num>
  <w:num w:numId="29">
    <w:abstractNumId w:val="34"/>
  </w:num>
  <w:num w:numId="30">
    <w:abstractNumId w:val="10"/>
    <w:lvlOverride w:ilvl="0">
      <w:startOverride w:val="1"/>
    </w:lvlOverride>
  </w:num>
  <w:num w:numId="31">
    <w:abstractNumId w:val="20"/>
  </w:num>
  <w:num w:numId="32">
    <w:abstractNumId w:val="27"/>
    <w:lvlOverride w:ilvl="0">
      <w:startOverride w:val="1"/>
    </w:lvlOverride>
  </w:num>
  <w:num w:numId="33">
    <w:abstractNumId w:val="27"/>
    <w:lvlOverride w:ilvl="0">
      <w:startOverride w:val="1"/>
    </w:lvlOverride>
  </w:num>
  <w:num w:numId="34">
    <w:abstractNumId w:val="27"/>
    <w:lvlOverride w:ilvl="0">
      <w:startOverride w:val="1"/>
    </w:lvlOverride>
  </w:num>
  <w:num w:numId="35">
    <w:abstractNumId w:val="27"/>
    <w:lvlOverride w:ilvl="0">
      <w:startOverride w:val="1"/>
    </w:lvlOverride>
  </w:num>
  <w:num w:numId="36">
    <w:abstractNumId w:val="32"/>
    <w:lvlOverride w:ilvl="0">
      <w:startOverride w:val="1"/>
    </w:lvlOverride>
  </w:num>
  <w:num w:numId="37">
    <w:abstractNumId w:val="27"/>
    <w:lvlOverride w:ilvl="0">
      <w:startOverride w:val="1"/>
    </w:lvlOverride>
  </w:num>
  <w:num w:numId="38">
    <w:abstractNumId w:val="27"/>
    <w:lvlOverride w:ilvl="0">
      <w:startOverride w:val="1"/>
    </w:lvlOverride>
  </w:num>
  <w:num w:numId="39">
    <w:abstractNumId w:val="27"/>
    <w:lvlOverride w:ilvl="0">
      <w:startOverride w:val="1"/>
    </w:lvlOverride>
  </w:num>
  <w:num w:numId="40">
    <w:abstractNumId w:val="27"/>
    <w:lvlOverride w:ilvl="0">
      <w:startOverride w:val="1"/>
    </w:lvlOverride>
  </w:num>
  <w:num w:numId="41">
    <w:abstractNumId w:val="27"/>
    <w:lvlOverride w:ilvl="0">
      <w:startOverride w:val="1"/>
    </w:lvlOverride>
  </w:num>
  <w:num w:numId="42">
    <w:abstractNumId w:val="27"/>
    <w:lvlOverride w:ilvl="0">
      <w:startOverride w:val="1"/>
    </w:lvlOverride>
  </w:num>
  <w:num w:numId="43">
    <w:abstractNumId w:val="24"/>
  </w:num>
  <w:num w:numId="44">
    <w:abstractNumId w:val="27"/>
    <w:lvlOverride w:ilvl="0">
      <w:startOverride w:val="1"/>
    </w:lvlOverride>
  </w:num>
  <w:num w:numId="45">
    <w:abstractNumId w:val="27"/>
    <w:lvlOverride w:ilvl="0">
      <w:startOverride w:val="1"/>
    </w:lvlOverride>
  </w:num>
  <w:num w:numId="46">
    <w:abstractNumId w:val="27"/>
    <w:lvlOverride w:ilvl="0">
      <w:startOverride w:val="1"/>
    </w:lvlOverride>
  </w:num>
  <w:num w:numId="47">
    <w:abstractNumId w:val="27"/>
    <w:lvlOverride w:ilvl="0">
      <w:startOverride w:val="1"/>
    </w:lvlOverride>
  </w:num>
  <w:num w:numId="48">
    <w:abstractNumId w:val="27"/>
    <w:lvlOverride w:ilvl="0">
      <w:startOverride w:val="1"/>
    </w:lvlOverride>
  </w:num>
  <w:num w:numId="49">
    <w:abstractNumId w:val="29"/>
  </w:num>
  <w:num w:numId="50">
    <w:abstractNumId w:val="17"/>
  </w:num>
  <w:num w:numId="51">
    <w:abstractNumId w:val="13"/>
  </w:num>
  <w:num w:numId="52">
    <w:abstractNumId w:val="22"/>
  </w:num>
  <w:num w:numId="53">
    <w:abstractNumId w:val="26"/>
  </w:num>
  <w:num w:numId="54">
    <w:abstractNumId w:val="38"/>
  </w:num>
  <w:num w:numId="55">
    <w:abstractNumId w:val="39"/>
  </w:num>
  <w:num w:numId="56">
    <w:abstractNumId w:val="15"/>
  </w:num>
  <w:num w:numId="57">
    <w:abstractNumId w:val="23"/>
  </w:num>
  <w:num w:numId="58">
    <w:abstractNumId w:val="35"/>
  </w:num>
  <w:num w:numId="59">
    <w:abstractNumId w:val="33"/>
  </w:num>
  <w:num w:numId="60">
    <w:abstractNumId w:val="30"/>
  </w:num>
  <w:num w:numId="61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proofState w:spelling="clean" w:grammar="clean"/>
  <w:attachedTemplate r:id="rId1"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11F5"/>
    <w:rsid w:val="00002570"/>
    <w:rsid w:val="0000546D"/>
    <w:rsid w:val="00005973"/>
    <w:rsid w:val="00006EC0"/>
    <w:rsid w:val="00010427"/>
    <w:rsid w:val="00010E29"/>
    <w:rsid w:val="00010FBF"/>
    <w:rsid w:val="00011461"/>
    <w:rsid w:val="00012CEF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42E8"/>
    <w:rsid w:val="00050497"/>
    <w:rsid w:val="0005135B"/>
    <w:rsid w:val="00054BFC"/>
    <w:rsid w:val="00055A48"/>
    <w:rsid w:val="00056F4E"/>
    <w:rsid w:val="00057523"/>
    <w:rsid w:val="00061D2C"/>
    <w:rsid w:val="00064306"/>
    <w:rsid w:val="000644A7"/>
    <w:rsid w:val="000664A5"/>
    <w:rsid w:val="00075CEC"/>
    <w:rsid w:val="000800A1"/>
    <w:rsid w:val="00082B8F"/>
    <w:rsid w:val="00083F8E"/>
    <w:rsid w:val="000847CC"/>
    <w:rsid w:val="00086F89"/>
    <w:rsid w:val="0009000C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651F"/>
    <w:rsid w:val="000A6731"/>
    <w:rsid w:val="000A6F3E"/>
    <w:rsid w:val="000B0E13"/>
    <w:rsid w:val="000B18A4"/>
    <w:rsid w:val="000B202B"/>
    <w:rsid w:val="000B50EE"/>
    <w:rsid w:val="000B5475"/>
    <w:rsid w:val="000B6B3A"/>
    <w:rsid w:val="000C0458"/>
    <w:rsid w:val="000C3E09"/>
    <w:rsid w:val="000C59CA"/>
    <w:rsid w:val="000C6E91"/>
    <w:rsid w:val="000C7418"/>
    <w:rsid w:val="000D05EB"/>
    <w:rsid w:val="000D0DC7"/>
    <w:rsid w:val="000D4B23"/>
    <w:rsid w:val="000D5E2C"/>
    <w:rsid w:val="000D620C"/>
    <w:rsid w:val="000E0DDA"/>
    <w:rsid w:val="000E15B4"/>
    <w:rsid w:val="000E1A57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07EE5"/>
    <w:rsid w:val="00110662"/>
    <w:rsid w:val="00110A08"/>
    <w:rsid w:val="00111A42"/>
    <w:rsid w:val="0011357B"/>
    <w:rsid w:val="00114845"/>
    <w:rsid w:val="00116835"/>
    <w:rsid w:val="001168F3"/>
    <w:rsid w:val="00117459"/>
    <w:rsid w:val="001176CB"/>
    <w:rsid w:val="00117FD1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3872"/>
    <w:rsid w:val="00135785"/>
    <w:rsid w:val="0013691A"/>
    <w:rsid w:val="00141499"/>
    <w:rsid w:val="001433A3"/>
    <w:rsid w:val="00143798"/>
    <w:rsid w:val="001442B5"/>
    <w:rsid w:val="00145A05"/>
    <w:rsid w:val="001504F6"/>
    <w:rsid w:val="001508DE"/>
    <w:rsid w:val="00150B91"/>
    <w:rsid w:val="00150DAA"/>
    <w:rsid w:val="00151DEB"/>
    <w:rsid w:val="001550D3"/>
    <w:rsid w:val="001564BD"/>
    <w:rsid w:val="0015761E"/>
    <w:rsid w:val="00160653"/>
    <w:rsid w:val="00162295"/>
    <w:rsid w:val="001623DA"/>
    <w:rsid w:val="00162500"/>
    <w:rsid w:val="001641B3"/>
    <w:rsid w:val="00166548"/>
    <w:rsid w:val="001737F9"/>
    <w:rsid w:val="00173C8B"/>
    <w:rsid w:val="00174514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92A8B"/>
    <w:rsid w:val="00192F92"/>
    <w:rsid w:val="0019388E"/>
    <w:rsid w:val="0019452D"/>
    <w:rsid w:val="00195810"/>
    <w:rsid w:val="0019783E"/>
    <w:rsid w:val="001A05D6"/>
    <w:rsid w:val="001A072C"/>
    <w:rsid w:val="001A12BE"/>
    <w:rsid w:val="001A1BF0"/>
    <w:rsid w:val="001A2CA5"/>
    <w:rsid w:val="001A2DD2"/>
    <w:rsid w:val="001A348E"/>
    <w:rsid w:val="001A57A5"/>
    <w:rsid w:val="001A57E0"/>
    <w:rsid w:val="001A5CDD"/>
    <w:rsid w:val="001A5F02"/>
    <w:rsid w:val="001A6C14"/>
    <w:rsid w:val="001B0BF7"/>
    <w:rsid w:val="001B0CA6"/>
    <w:rsid w:val="001B1D98"/>
    <w:rsid w:val="001B2458"/>
    <w:rsid w:val="001B28D0"/>
    <w:rsid w:val="001B3E65"/>
    <w:rsid w:val="001B42E6"/>
    <w:rsid w:val="001B48A7"/>
    <w:rsid w:val="001B4BB4"/>
    <w:rsid w:val="001B5784"/>
    <w:rsid w:val="001B60B6"/>
    <w:rsid w:val="001C314C"/>
    <w:rsid w:val="001C5451"/>
    <w:rsid w:val="001C6463"/>
    <w:rsid w:val="001C64A5"/>
    <w:rsid w:val="001C64C9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46B"/>
    <w:rsid w:val="001F4B5D"/>
    <w:rsid w:val="00202B5E"/>
    <w:rsid w:val="00203F38"/>
    <w:rsid w:val="00204313"/>
    <w:rsid w:val="0020588C"/>
    <w:rsid w:val="002058F5"/>
    <w:rsid w:val="00212A19"/>
    <w:rsid w:val="00214230"/>
    <w:rsid w:val="002151B9"/>
    <w:rsid w:val="0021652D"/>
    <w:rsid w:val="002168CA"/>
    <w:rsid w:val="00216981"/>
    <w:rsid w:val="0022027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5"/>
    <w:rsid w:val="00235756"/>
    <w:rsid w:val="00235823"/>
    <w:rsid w:val="0023597C"/>
    <w:rsid w:val="002409A2"/>
    <w:rsid w:val="00240F96"/>
    <w:rsid w:val="002419E0"/>
    <w:rsid w:val="0024356E"/>
    <w:rsid w:val="00243E16"/>
    <w:rsid w:val="00245C17"/>
    <w:rsid w:val="00245D21"/>
    <w:rsid w:val="00247F1B"/>
    <w:rsid w:val="002504DD"/>
    <w:rsid w:val="00252E99"/>
    <w:rsid w:val="00253200"/>
    <w:rsid w:val="00253536"/>
    <w:rsid w:val="002536A4"/>
    <w:rsid w:val="00253B7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0D5C"/>
    <w:rsid w:val="002721F0"/>
    <w:rsid w:val="002758B7"/>
    <w:rsid w:val="00276249"/>
    <w:rsid w:val="00281209"/>
    <w:rsid w:val="00281C5D"/>
    <w:rsid w:val="0028311F"/>
    <w:rsid w:val="00283215"/>
    <w:rsid w:val="00286563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687E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D4F90"/>
    <w:rsid w:val="002D5821"/>
    <w:rsid w:val="002D6ED1"/>
    <w:rsid w:val="002D75B2"/>
    <w:rsid w:val="002E09D2"/>
    <w:rsid w:val="002E1850"/>
    <w:rsid w:val="002E1AAB"/>
    <w:rsid w:val="002E3E77"/>
    <w:rsid w:val="002E3EC2"/>
    <w:rsid w:val="002E4D4C"/>
    <w:rsid w:val="002E66FE"/>
    <w:rsid w:val="002E753B"/>
    <w:rsid w:val="002F31D4"/>
    <w:rsid w:val="002F52EF"/>
    <w:rsid w:val="002F5352"/>
    <w:rsid w:val="002F5439"/>
    <w:rsid w:val="002F5EC7"/>
    <w:rsid w:val="002F699D"/>
    <w:rsid w:val="002F69D4"/>
    <w:rsid w:val="0030021E"/>
    <w:rsid w:val="003009E7"/>
    <w:rsid w:val="00300EC4"/>
    <w:rsid w:val="003038F1"/>
    <w:rsid w:val="00303FFF"/>
    <w:rsid w:val="003112C8"/>
    <w:rsid w:val="00311ADC"/>
    <w:rsid w:val="003128B8"/>
    <w:rsid w:val="00314AE6"/>
    <w:rsid w:val="00314FA4"/>
    <w:rsid w:val="00315E06"/>
    <w:rsid w:val="00316F6F"/>
    <w:rsid w:val="00317A25"/>
    <w:rsid w:val="00320981"/>
    <w:rsid w:val="00320B2F"/>
    <w:rsid w:val="0032195F"/>
    <w:rsid w:val="0032358D"/>
    <w:rsid w:val="0032369B"/>
    <w:rsid w:val="00323B3F"/>
    <w:rsid w:val="00326910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3C8B"/>
    <w:rsid w:val="003478A6"/>
    <w:rsid w:val="00347BAF"/>
    <w:rsid w:val="00351707"/>
    <w:rsid w:val="00351A02"/>
    <w:rsid w:val="00351B0D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43E7"/>
    <w:rsid w:val="00376E76"/>
    <w:rsid w:val="003772CD"/>
    <w:rsid w:val="00381FFE"/>
    <w:rsid w:val="00384E5F"/>
    <w:rsid w:val="0038668A"/>
    <w:rsid w:val="00386CDD"/>
    <w:rsid w:val="00392B2A"/>
    <w:rsid w:val="00393058"/>
    <w:rsid w:val="00394604"/>
    <w:rsid w:val="00395577"/>
    <w:rsid w:val="0039662C"/>
    <w:rsid w:val="00397C45"/>
    <w:rsid w:val="00397CE8"/>
    <w:rsid w:val="003A49F4"/>
    <w:rsid w:val="003A6B19"/>
    <w:rsid w:val="003A7043"/>
    <w:rsid w:val="003A7788"/>
    <w:rsid w:val="003A7DD3"/>
    <w:rsid w:val="003B3805"/>
    <w:rsid w:val="003B44EB"/>
    <w:rsid w:val="003B5B5D"/>
    <w:rsid w:val="003B638F"/>
    <w:rsid w:val="003C0A3E"/>
    <w:rsid w:val="003C0B77"/>
    <w:rsid w:val="003C29C7"/>
    <w:rsid w:val="003C5AA3"/>
    <w:rsid w:val="003C700B"/>
    <w:rsid w:val="003D2445"/>
    <w:rsid w:val="003D2F5E"/>
    <w:rsid w:val="003D3182"/>
    <w:rsid w:val="003D6ADC"/>
    <w:rsid w:val="003E0084"/>
    <w:rsid w:val="003E1B62"/>
    <w:rsid w:val="003E22AC"/>
    <w:rsid w:val="003E371C"/>
    <w:rsid w:val="003E4FE3"/>
    <w:rsid w:val="003E635C"/>
    <w:rsid w:val="003E7D81"/>
    <w:rsid w:val="003F147C"/>
    <w:rsid w:val="003F3DCF"/>
    <w:rsid w:val="003F41E9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0D2A"/>
    <w:rsid w:val="00433E2F"/>
    <w:rsid w:val="004358F8"/>
    <w:rsid w:val="00436189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0FCB"/>
    <w:rsid w:val="00451BE2"/>
    <w:rsid w:val="004524A9"/>
    <w:rsid w:val="00455842"/>
    <w:rsid w:val="00455930"/>
    <w:rsid w:val="00455CBC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747"/>
    <w:rsid w:val="004735E2"/>
    <w:rsid w:val="0047409C"/>
    <w:rsid w:val="004740F9"/>
    <w:rsid w:val="00476566"/>
    <w:rsid w:val="004779F0"/>
    <w:rsid w:val="0048129C"/>
    <w:rsid w:val="00482FE8"/>
    <w:rsid w:val="004833B9"/>
    <w:rsid w:val="00485A74"/>
    <w:rsid w:val="0048663D"/>
    <w:rsid w:val="004940D0"/>
    <w:rsid w:val="00494158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76E"/>
    <w:rsid w:val="004C0C48"/>
    <w:rsid w:val="004C2FCD"/>
    <w:rsid w:val="004C32E4"/>
    <w:rsid w:val="004C4D55"/>
    <w:rsid w:val="004C6BE7"/>
    <w:rsid w:val="004C7176"/>
    <w:rsid w:val="004D1789"/>
    <w:rsid w:val="004D3C72"/>
    <w:rsid w:val="004D4E0A"/>
    <w:rsid w:val="004D63A6"/>
    <w:rsid w:val="004E0324"/>
    <w:rsid w:val="004E1E6B"/>
    <w:rsid w:val="004E258A"/>
    <w:rsid w:val="004E52BB"/>
    <w:rsid w:val="004E6917"/>
    <w:rsid w:val="004F2DBD"/>
    <w:rsid w:val="004F2EB5"/>
    <w:rsid w:val="004F3E98"/>
    <w:rsid w:val="004F5611"/>
    <w:rsid w:val="004F6E8F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2255"/>
    <w:rsid w:val="00516B6D"/>
    <w:rsid w:val="00517ED2"/>
    <w:rsid w:val="00521A2D"/>
    <w:rsid w:val="0052373A"/>
    <w:rsid w:val="005341CA"/>
    <w:rsid w:val="005409CE"/>
    <w:rsid w:val="00541284"/>
    <w:rsid w:val="00542501"/>
    <w:rsid w:val="00544B0A"/>
    <w:rsid w:val="00544D61"/>
    <w:rsid w:val="0054509D"/>
    <w:rsid w:val="00546287"/>
    <w:rsid w:val="00550937"/>
    <w:rsid w:val="0055148D"/>
    <w:rsid w:val="00551B36"/>
    <w:rsid w:val="00552476"/>
    <w:rsid w:val="00553A64"/>
    <w:rsid w:val="00555135"/>
    <w:rsid w:val="00556AE6"/>
    <w:rsid w:val="00556BD1"/>
    <w:rsid w:val="00561CBD"/>
    <w:rsid w:val="0056588F"/>
    <w:rsid w:val="00566F48"/>
    <w:rsid w:val="00566F68"/>
    <w:rsid w:val="00570213"/>
    <w:rsid w:val="00570574"/>
    <w:rsid w:val="0057079B"/>
    <w:rsid w:val="00572B9E"/>
    <w:rsid w:val="00575C9A"/>
    <w:rsid w:val="005774C9"/>
    <w:rsid w:val="00577A7F"/>
    <w:rsid w:val="00584EEE"/>
    <w:rsid w:val="005856B4"/>
    <w:rsid w:val="005862A4"/>
    <w:rsid w:val="005937AD"/>
    <w:rsid w:val="005A055B"/>
    <w:rsid w:val="005A424E"/>
    <w:rsid w:val="005A5D32"/>
    <w:rsid w:val="005B20ED"/>
    <w:rsid w:val="005B300D"/>
    <w:rsid w:val="005B3ECA"/>
    <w:rsid w:val="005B4123"/>
    <w:rsid w:val="005B7B87"/>
    <w:rsid w:val="005C05CB"/>
    <w:rsid w:val="005C1A49"/>
    <w:rsid w:val="005C35C4"/>
    <w:rsid w:val="005C40BF"/>
    <w:rsid w:val="005C701B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F2464"/>
    <w:rsid w:val="005F2534"/>
    <w:rsid w:val="005F274B"/>
    <w:rsid w:val="005F41F1"/>
    <w:rsid w:val="005F43BE"/>
    <w:rsid w:val="005F5464"/>
    <w:rsid w:val="005F6696"/>
    <w:rsid w:val="005F7F62"/>
    <w:rsid w:val="00600037"/>
    <w:rsid w:val="00600365"/>
    <w:rsid w:val="00602133"/>
    <w:rsid w:val="00604D4C"/>
    <w:rsid w:val="00605516"/>
    <w:rsid w:val="00605A40"/>
    <w:rsid w:val="00606A22"/>
    <w:rsid w:val="00606ED2"/>
    <w:rsid w:val="00607DDA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32A8D"/>
    <w:rsid w:val="006342EE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5908"/>
    <w:rsid w:val="00657A60"/>
    <w:rsid w:val="0066017D"/>
    <w:rsid w:val="0066173B"/>
    <w:rsid w:val="00662616"/>
    <w:rsid w:val="0066465D"/>
    <w:rsid w:val="00665D03"/>
    <w:rsid w:val="006661B4"/>
    <w:rsid w:val="0067172E"/>
    <w:rsid w:val="00672BDB"/>
    <w:rsid w:val="006745DE"/>
    <w:rsid w:val="00675C0E"/>
    <w:rsid w:val="00677123"/>
    <w:rsid w:val="0068050F"/>
    <w:rsid w:val="00680CA1"/>
    <w:rsid w:val="00684A46"/>
    <w:rsid w:val="00685BD7"/>
    <w:rsid w:val="00686711"/>
    <w:rsid w:val="00691813"/>
    <w:rsid w:val="006929E5"/>
    <w:rsid w:val="006940AA"/>
    <w:rsid w:val="006968ED"/>
    <w:rsid w:val="006A24DB"/>
    <w:rsid w:val="006A3CAE"/>
    <w:rsid w:val="006A4B5F"/>
    <w:rsid w:val="006B2177"/>
    <w:rsid w:val="006B5972"/>
    <w:rsid w:val="006B5B91"/>
    <w:rsid w:val="006C2384"/>
    <w:rsid w:val="006C4383"/>
    <w:rsid w:val="006C4BF3"/>
    <w:rsid w:val="006C6292"/>
    <w:rsid w:val="006C6578"/>
    <w:rsid w:val="006C7C1F"/>
    <w:rsid w:val="006C7D35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8F2"/>
    <w:rsid w:val="006F2A37"/>
    <w:rsid w:val="006F3ED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0701E"/>
    <w:rsid w:val="00710053"/>
    <w:rsid w:val="00711209"/>
    <w:rsid w:val="00713F4D"/>
    <w:rsid w:val="00720D0B"/>
    <w:rsid w:val="0072182A"/>
    <w:rsid w:val="00722844"/>
    <w:rsid w:val="007228DB"/>
    <w:rsid w:val="00722D66"/>
    <w:rsid w:val="00727CF7"/>
    <w:rsid w:val="007323B1"/>
    <w:rsid w:val="00732D81"/>
    <w:rsid w:val="00733E5F"/>
    <w:rsid w:val="00734015"/>
    <w:rsid w:val="007346E0"/>
    <w:rsid w:val="00737463"/>
    <w:rsid w:val="00737623"/>
    <w:rsid w:val="007379F2"/>
    <w:rsid w:val="007422CC"/>
    <w:rsid w:val="00746246"/>
    <w:rsid w:val="00750B64"/>
    <w:rsid w:val="00750BFB"/>
    <w:rsid w:val="00751A8C"/>
    <w:rsid w:val="00751D62"/>
    <w:rsid w:val="0075347C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6D7"/>
    <w:rsid w:val="00773E24"/>
    <w:rsid w:val="00774F26"/>
    <w:rsid w:val="00775392"/>
    <w:rsid w:val="007757E7"/>
    <w:rsid w:val="0078024F"/>
    <w:rsid w:val="00781B55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4DD3"/>
    <w:rsid w:val="00795795"/>
    <w:rsid w:val="007964ED"/>
    <w:rsid w:val="00796812"/>
    <w:rsid w:val="007A007F"/>
    <w:rsid w:val="007A01D9"/>
    <w:rsid w:val="007A062A"/>
    <w:rsid w:val="007A0F7B"/>
    <w:rsid w:val="007A1D5F"/>
    <w:rsid w:val="007A1D89"/>
    <w:rsid w:val="007A45FC"/>
    <w:rsid w:val="007B0C12"/>
    <w:rsid w:val="007B1B33"/>
    <w:rsid w:val="007B2A64"/>
    <w:rsid w:val="007B5258"/>
    <w:rsid w:val="007B5504"/>
    <w:rsid w:val="007B6661"/>
    <w:rsid w:val="007B670A"/>
    <w:rsid w:val="007C0564"/>
    <w:rsid w:val="007C48CB"/>
    <w:rsid w:val="007C78A7"/>
    <w:rsid w:val="007D0BC3"/>
    <w:rsid w:val="007D0D6D"/>
    <w:rsid w:val="007D252A"/>
    <w:rsid w:val="007D2B10"/>
    <w:rsid w:val="007D31A1"/>
    <w:rsid w:val="007D41B2"/>
    <w:rsid w:val="007D4345"/>
    <w:rsid w:val="007D6195"/>
    <w:rsid w:val="007D65AB"/>
    <w:rsid w:val="007D6B60"/>
    <w:rsid w:val="007D6C03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2A68"/>
    <w:rsid w:val="0081408F"/>
    <w:rsid w:val="00815D99"/>
    <w:rsid w:val="00817F01"/>
    <w:rsid w:val="008203A5"/>
    <w:rsid w:val="00820F26"/>
    <w:rsid w:val="00821906"/>
    <w:rsid w:val="00821B92"/>
    <w:rsid w:val="00825B28"/>
    <w:rsid w:val="008268BF"/>
    <w:rsid w:val="00827AB1"/>
    <w:rsid w:val="008303FB"/>
    <w:rsid w:val="00836373"/>
    <w:rsid w:val="008372FD"/>
    <w:rsid w:val="0083785D"/>
    <w:rsid w:val="00840CCF"/>
    <w:rsid w:val="00841A6D"/>
    <w:rsid w:val="0084210D"/>
    <w:rsid w:val="008422AA"/>
    <w:rsid w:val="008426DE"/>
    <w:rsid w:val="008432C0"/>
    <w:rsid w:val="00845F0D"/>
    <w:rsid w:val="00846790"/>
    <w:rsid w:val="00846DC2"/>
    <w:rsid w:val="0085090A"/>
    <w:rsid w:val="008518C6"/>
    <w:rsid w:val="00851DE0"/>
    <w:rsid w:val="00855359"/>
    <w:rsid w:val="00855CA9"/>
    <w:rsid w:val="00855E2D"/>
    <w:rsid w:val="0085612D"/>
    <w:rsid w:val="00857164"/>
    <w:rsid w:val="00862143"/>
    <w:rsid w:val="00862E8C"/>
    <w:rsid w:val="00864362"/>
    <w:rsid w:val="008649B2"/>
    <w:rsid w:val="008651E3"/>
    <w:rsid w:val="00870670"/>
    <w:rsid w:val="008716D6"/>
    <w:rsid w:val="00871D19"/>
    <w:rsid w:val="00872127"/>
    <w:rsid w:val="0087215E"/>
    <w:rsid w:val="00872ADC"/>
    <w:rsid w:val="00872CB8"/>
    <w:rsid w:val="00876398"/>
    <w:rsid w:val="00877526"/>
    <w:rsid w:val="00880459"/>
    <w:rsid w:val="008842FE"/>
    <w:rsid w:val="00885D0D"/>
    <w:rsid w:val="00886615"/>
    <w:rsid w:val="00886653"/>
    <w:rsid w:val="00892FC6"/>
    <w:rsid w:val="00894821"/>
    <w:rsid w:val="008A0899"/>
    <w:rsid w:val="008A0912"/>
    <w:rsid w:val="008A110D"/>
    <w:rsid w:val="008A1EC2"/>
    <w:rsid w:val="008A22B4"/>
    <w:rsid w:val="008A36E5"/>
    <w:rsid w:val="008A5609"/>
    <w:rsid w:val="008A5BD9"/>
    <w:rsid w:val="008A7258"/>
    <w:rsid w:val="008A78BA"/>
    <w:rsid w:val="008B107E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37A0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4223"/>
    <w:rsid w:val="0091424C"/>
    <w:rsid w:val="0091457F"/>
    <w:rsid w:val="00920825"/>
    <w:rsid w:val="00920874"/>
    <w:rsid w:val="00923EF4"/>
    <w:rsid w:val="00924C12"/>
    <w:rsid w:val="009269E8"/>
    <w:rsid w:val="0093035B"/>
    <w:rsid w:val="00930EE0"/>
    <w:rsid w:val="00930FCA"/>
    <w:rsid w:val="00931301"/>
    <w:rsid w:val="00931925"/>
    <w:rsid w:val="0093218D"/>
    <w:rsid w:val="009330E5"/>
    <w:rsid w:val="00933F21"/>
    <w:rsid w:val="009359BA"/>
    <w:rsid w:val="00935FDF"/>
    <w:rsid w:val="00941103"/>
    <w:rsid w:val="00941A74"/>
    <w:rsid w:val="009448E5"/>
    <w:rsid w:val="00945E1D"/>
    <w:rsid w:val="00946773"/>
    <w:rsid w:val="00947B6C"/>
    <w:rsid w:val="009537A3"/>
    <w:rsid w:val="00953CA6"/>
    <w:rsid w:val="009544F9"/>
    <w:rsid w:val="009550D6"/>
    <w:rsid w:val="00955933"/>
    <w:rsid w:val="00960C73"/>
    <w:rsid w:val="009625B1"/>
    <w:rsid w:val="0096329F"/>
    <w:rsid w:val="0096431A"/>
    <w:rsid w:val="009643A0"/>
    <w:rsid w:val="009670D3"/>
    <w:rsid w:val="00970491"/>
    <w:rsid w:val="00970914"/>
    <w:rsid w:val="009713CF"/>
    <w:rsid w:val="009724A9"/>
    <w:rsid w:val="00973477"/>
    <w:rsid w:val="0097431C"/>
    <w:rsid w:val="00982557"/>
    <w:rsid w:val="009829F1"/>
    <w:rsid w:val="00982C29"/>
    <w:rsid w:val="009845EA"/>
    <w:rsid w:val="00984691"/>
    <w:rsid w:val="00984798"/>
    <w:rsid w:val="00985C7D"/>
    <w:rsid w:val="00986445"/>
    <w:rsid w:val="00986BE7"/>
    <w:rsid w:val="00986E76"/>
    <w:rsid w:val="00991674"/>
    <w:rsid w:val="0099196D"/>
    <w:rsid w:val="00993416"/>
    <w:rsid w:val="009935D7"/>
    <w:rsid w:val="00993790"/>
    <w:rsid w:val="00994041"/>
    <w:rsid w:val="009940F2"/>
    <w:rsid w:val="00994841"/>
    <w:rsid w:val="00995E28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329"/>
    <w:rsid w:val="009C6E6D"/>
    <w:rsid w:val="009D0233"/>
    <w:rsid w:val="009D04EF"/>
    <w:rsid w:val="009D3975"/>
    <w:rsid w:val="009D7CC3"/>
    <w:rsid w:val="009E161B"/>
    <w:rsid w:val="009E42CE"/>
    <w:rsid w:val="009E5A8C"/>
    <w:rsid w:val="009E5F57"/>
    <w:rsid w:val="009E7606"/>
    <w:rsid w:val="009F6FE6"/>
    <w:rsid w:val="009F789C"/>
    <w:rsid w:val="009F7910"/>
    <w:rsid w:val="00A00A9A"/>
    <w:rsid w:val="00A012BB"/>
    <w:rsid w:val="00A02523"/>
    <w:rsid w:val="00A0272F"/>
    <w:rsid w:val="00A05111"/>
    <w:rsid w:val="00A053AA"/>
    <w:rsid w:val="00A05A33"/>
    <w:rsid w:val="00A06DA0"/>
    <w:rsid w:val="00A06DF9"/>
    <w:rsid w:val="00A06E84"/>
    <w:rsid w:val="00A10828"/>
    <w:rsid w:val="00A10ADC"/>
    <w:rsid w:val="00A10BB6"/>
    <w:rsid w:val="00A11B67"/>
    <w:rsid w:val="00A157E3"/>
    <w:rsid w:val="00A160E0"/>
    <w:rsid w:val="00A16795"/>
    <w:rsid w:val="00A16881"/>
    <w:rsid w:val="00A1759E"/>
    <w:rsid w:val="00A1772C"/>
    <w:rsid w:val="00A20922"/>
    <w:rsid w:val="00A2141D"/>
    <w:rsid w:val="00A22926"/>
    <w:rsid w:val="00A22AEF"/>
    <w:rsid w:val="00A241A4"/>
    <w:rsid w:val="00A24358"/>
    <w:rsid w:val="00A24CEF"/>
    <w:rsid w:val="00A254F6"/>
    <w:rsid w:val="00A25560"/>
    <w:rsid w:val="00A2592C"/>
    <w:rsid w:val="00A261DE"/>
    <w:rsid w:val="00A2631D"/>
    <w:rsid w:val="00A26FA8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CF8"/>
    <w:rsid w:val="00A65F76"/>
    <w:rsid w:val="00A6708A"/>
    <w:rsid w:val="00A7151D"/>
    <w:rsid w:val="00A7161C"/>
    <w:rsid w:val="00A724E1"/>
    <w:rsid w:val="00A725EC"/>
    <w:rsid w:val="00A72E7A"/>
    <w:rsid w:val="00A733DC"/>
    <w:rsid w:val="00A739DF"/>
    <w:rsid w:val="00A774EE"/>
    <w:rsid w:val="00A775B1"/>
    <w:rsid w:val="00A778B4"/>
    <w:rsid w:val="00A808BA"/>
    <w:rsid w:val="00A82F6A"/>
    <w:rsid w:val="00A83F59"/>
    <w:rsid w:val="00A84890"/>
    <w:rsid w:val="00A86C97"/>
    <w:rsid w:val="00A921B5"/>
    <w:rsid w:val="00A9353D"/>
    <w:rsid w:val="00A958F9"/>
    <w:rsid w:val="00AA2A05"/>
    <w:rsid w:val="00AA2CCB"/>
    <w:rsid w:val="00AA3225"/>
    <w:rsid w:val="00AA59AC"/>
    <w:rsid w:val="00AA5B4C"/>
    <w:rsid w:val="00AA5FB8"/>
    <w:rsid w:val="00AA72CC"/>
    <w:rsid w:val="00AA7385"/>
    <w:rsid w:val="00AA7DD1"/>
    <w:rsid w:val="00AB10F4"/>
    <w:rsid w:val="00AB2D62"/>
    <w:rsid w:val="00AB2E5E"/>
    <w:rsid w:val="00AB3E76"/>
    <w:rsid w:val="00AC069C"/>
    <w:rsid w:val="00AC1727"/>
    <w:rsid w:val="00AC2116"/>
    <w:rsid w:val="00AC427A"/>
    <w:rsid w:val="00AC4F38"/>
    <w:rsid w:val="00AC542B"/>
    <w:rsid w:val="00AD0D5D"/>
    <w:rsid w:val="00AD2652"/>
    <w:rsid w:val="00AD3471"/>
    <w:rsid w:val="00AD3769"/>
    <w:rsid w:val="00AD3A0F"/>
    <w:rsid w:val="00AD48F0"/>
    <w:rsid w:val="00AE0FB5"/>
    <w:rsid w:val="00AE1D0F"/>
    <w:rsid w:val="00AE1D51"/>
    <w:rsid w:val="00AE2900"/>
    <w:rsid w:val="00AF0E23"/>
    <w:rsid w:val="00AF48D4"/>
    <w:rsid w:val="00AF567B"/>
    <w:rsid w:val="00AF5D03"/>
    <w:rsid w:val="00AF6B31"/>
    <w:rsid w:val="00AF6B3B"/>
    <w:rsid w:val="00B00051"/>
    <w:rsid w:val="00B01715"/>
    <w:rsid w:val="00B01A3D"/>
    <w:rsid w:val="00B01E6E"/>
    <w:rsid w:val="00B032B1"/>
    <w:rsid w:val="00B04967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2F1C"/>
    <w:rsid w:val="00B24A9A"/>
    <w:rsid w:val="00B2523B"/>
    <w:rsid w:val="00B27A96"/>
    <w:rsid w:val="00B27F68"/>
    <w:rsid w:val="00B3039C"/>
    <w:rsid w:val="00B30A50"/>
    <w:rsid w:val="00B30B8A"/>
    <w:rsid w:val="00B32B2E"/>
    <w:rsid w:val="00B32E58"/>
    <w:rsid w:val="00B3306B"/>
    <w:rsid w:val="00B33183"/>
    <w:rsid w:val="00B3338D"/>
    <w:rsid w:val="00B42F27"/>
    <w:rsid w:val="00B43CF6"/>
    <w:rsid w:val="00B475BE"/>
    <w:rsid w:val="00B51391"/>
    <w:rsid w:val="00B513FB"/>
    <w:rsid w:val="00B52589"/>
    <w:rsid w:val="00B578BA"/>
    <w:rsid w:val="00B57B38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0AE"/>
    <w:rsid w:val="00B83E7D"/>
    <w:rsid w:val="00B848A1"/>
    <w:rsid w:val="00B851CB"/>
    <w:rsid w:val="00B851EA"/>
    <w:rsid w:val="00B90572"/>
    <w:rsid w:val="00B90CD8"/>
    <w:rsid w:val="00B92321"/>
    <w:rsid w:val="00B92412"/>
    <w:rsid w:val="00B925C9"/>
    <w:rsid w:val="00B93B6A"/>
    <w:rsid w:val="00B93E65"/>
    <w:rsid w:val="00B94B59"/>
    <w:rsid w:val="00B9594E"/>
    <w:rsid w:val="00B97190"/>
    <w:rsid w:val="00BA0674"/>
    <w:rsid w:val="00BA0C6F"/>
    <w:rsid w:val="00BA1C5C"/>
    <w:rsid w:val="00BA2613"/>
    <w:rsid w:val="00BA4310"/>
    <w:rsid w:val="00BA6941"/>
    <w:rsid w:val="00BA7350"/>
    <w:rsid w:val="00BB0A51"/>
    <w:rsid w:val="00BB0ABF"/>
    <w:rsid w:val="00BB3359"/>
    <w:rsid w:val="00BB3373"/>
    <w:rsid w:val="00BB3CF2"/>
    <w:rsid w:val="00BB4DB2"/>
    <w:rsid w:val="00BB6763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E1A51"/>
    <w:rsid w:val="00BE33D6"/>
    <w:rsid w:val="00BE384E"/>
    <w:rsid w:val="00BE38DD"/>
    <w:rsid w:val="00BE3A5E"/>
    <w:rsid w:val="00BE3B79"/>
    <w:rsid w:val="00BE5D1D"/>
    <w:rsid w:val="00BE78C7"/>
    <w:rsid w:val="00BF104D"/>
    <w:rsid w:val="00BF1E23"/>
    <w:rsid w:val="00BF32F9"/>
    <w:rsid w:val="00BF4428"/>
    <w:rsid w:val="00BF4A28"/>
    <w:rsid w:val="00C02CDA"/>
    <w:rsid w:val="00C02DC5"/>
    <w:rsid w:val="00C04309"/>
    <w:rsid w:val="00C07738"/>
    <w:rsid w:val="00C1007B"/>
    <w:rsid w:val="00C10794"/>
    <w:rsid w:val="00C10BFE"/>
    <w:rsid w:val="00C10FAD"/>
    <w:rsid w:val="00C151CE"/>
    <w:rsid w:val="00C1561C"/>
    <w:rsid w:val="00C15770"/>
    <w:rsid w:val="00C16CBF"/>
    <w:rsid w:val="00C20438"/>
    <w:rsid w:val="00C2235D"/>
    <w:rsid w:val="00C23E64"/>
    <w:rsid w:val="00C24A5E"/>
    <w:rsid w:val="00C258E7"/>
    <w:rsid w:val="00C330FF"/>
    <w:rsid w:val="00C332FD"/>
    <w:rsid w:val="00C34EFF"/>
    <w:rsid w:val="00C3649F"/>
    <w:rsid w:val="00C40754"/>
    <w:rsid w:val="00C4186C"/>
    <w:rsid w:val="00C42BE8"/>
    <w:rsid w:val="00C43C89"/>
    <w:rsid w:val="00C441C9"/>
    <w:rsid w:val="00C4458D"/>
    <w:rsid w:val="00C456A1"/>
    <w:rsid w:val="00C46F9A"/>
    <w:rsid w:val="00C47A19"/>
    <w:rsid w:val="00C5001E"/>
    <w:rsid w:val="00C50C53"/>
    <w:rsid w:val="00C5159F"/>
    <w:rsid w:val="00C52124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85540"/>
    <w:rsid w:val="00C911EE"/>
    <w:rsid w:val="00C930F9"/>
    <w:rsid w:val="00C951D2"/>
    <w:rsid w:val="00C95940"/>
    <w:rsid w:val="00C96771"/>
    <w:rsid w:val="00C96D09"/>
    <w:rsid w:val="00C96D38"/>
    <w:rsid w:val="00CA0239"/>
    <w:rsid w:val="00CA08F4"/>
    <w:rsid w:val="00CA1DC3"/>
    <w:rsid w:val="00CA23EE"/>
    <w:rsid w:val="00CA27EE"/>
    <w:rsid w:val="00CA3DCC"/>
    <w:rsid w:val="00CA4649"/>
    <w:rsid w:val="00CA4AFB"/>
    <w:rsid w:val="00CA5754"/>
    <w:rsid w:val="00CA5C8E"/>
    <w:rsid w:val="00CA60FB"/>
    <w:rsid w:val="00CB0A19"/>
    <w:rsid w:val="00CB0D65"/>
    <w:rsid w:val="00CB1695"/>
    <w:rsid w:val="00CB2DFA"/>
    <w:rsid w:val="00CB47A6"/>
    <w:rsid w:val="00CB491B"/>
    <w:rsid w:val="00CB5F5D"/>
    <w:rsid w:val="00CC2E60"/>
    <w:rsid w:val="00CC3909"/>
    <w:rsid w:val="00CC7BC5"/>
    <w:rsid w:val="00CD1FE2"/>
    <w:rsid w:val="00CD266A"/>
    <w:rsid w:val="00CD2FF9"/>
    <w:rsid w:val="00CD37A1"/>
    <w:rsid w:val="00CD3EBE"/>
    <w:rsid w:val="00CE0D03"/>
    <w:rsid w:val="00CE1F71"/>
    <w:rsid w:val="00CE2806"/>
    <w:rsid w:val="00CE28C2"/>
    <w:rsid w:val="00CE448C"/>
    <w:rsid w:val="00CE65B2"/>
    <w:rsid w:val="00CE743C"/>
    <w:rsid w:val="00CE7AD1"/>
    <w:rsid w:val="00CE7FBE"/>
    <w:rsid w:val="00CF2379"/>
    <w:rsid w:val="00CF2453"/>
    <w:rsid w:val="00CF5136"/>
    <w:rsid w:val="00CF568D"/>
    <w:rsid w:val="00D00EF5"/>
    <w:rsid w:val="00D023B2"/>
    <w:rsid w:val="00D02A57"/>
    <w:rsid w:val="00D02C06"/>
    <w:rsid w:val="00D02C8D"/>
    <w:rsid w:val="00D054FE"/>
    <w:rsid w:val="00D071E5"/>
    <w:rsid w:val="00D07988"/>
    <w:rsid w:val="00D11F66"/>
    <w:rsid w:val="00D1212D"/>
    <w:rsid w:val="00D12D77"/>
    <w:rsid w:val="00D13D10"/>
    <w:rsid w:val="00D1427B"/>
    <w:rsid w:val="00D159F8"/>
    <w:rsid w:val="00D1669C"/>
    <w:rsid w:val="00D17E60"/>
    <w:rsid w:val="00D2118C"/>
    <w:rsid w:val="00D21FA0"/>
    <w:rsid w:val="00D2564E"/>
    <w:rsid w:val="00D265F1"/>
    <w:rsid w:val="00D320AC"/>
    <w:rsid w:val="00D323C2"/>
    <w:rsid w:val="00D33B32"/>
    <w:rsid w:val="00D34C5B"/>
    <w:rsid w:val="00D37B9C"/>
    <w:rsid w:val="00D37F25"/>
    <w:rsid w:val="00D46E41"/>
    <w:rsid w:val="00D531AD"/>
    <w:rsid w:val="00D53EFA"/>
    <w:rsid w:val="00D55F3D"/>
    <w:rsid w:val="00D57E64"/>
    <w:rsid w:val="00D6120B"/>
    <w:rsid w:val="00D61E2D"/>
    <w:rsid w:val="00D63207"/>
    <w:rsid w:val="00D63908"/>
    <w:rsid w:val="00D63B54"/>
    <w:rsid w:val="00D64B48"/>
    <w:rsid w:val="00D64F74"/>
    <w:rsid w:val="00D65B63"/>
    <w:rsid w:val="00D6646F"/>
    <w:rsid w:val="00D667DB"/>
    <w:rsid w:val="00D67931"/>
    <w:rsid w:val="00D710E4"/>
    <w:rsid w:val="00D71FA6"/>
    <w:rsid w:val="00D738AA"/>
    <w:rsid w:val="00D7411E"/>
    <w:rsid w:val="00D74243"/>
    <w:rsid w:val="00D74B36"/>
    <w:rsid w:val="00D74D68"/>
    <w:rsid w:val="00D75CC8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408"/>
    <w:rsid w:val="00D90FE9"/>
    <w:rsid w:val="00D91D76"/>
    <w:rsid w:val="00D922CD"/>
    <w:rsid w:val="00D951E7"/>
    <w:rsid w:val="00D95D02"/>
    <w:rsid w:val="00DA2A00"/>
    <w:rsid w:val="00DA38C0"/>
    <w:rsid w:val="00DA3968"/>
    <w:rsid w:val="00DA3B9F"/>
    <w:rsid w:val="00DA3F9E"/>
    <w:rsid w:val="00DA53DA"/>
    <w:rsid w:val="00DA595A"/>
    <w:rsid w:val="00DA5B3A"/>
    <w:rsid w:val="00DA6D51"/>
    <w:rsid w:val="00DA72FE"/>
    <w:rsid w:val="00DB18D2"/>
    <w:rsid w:val="00DB1CC1"/>
    <w:rsid w:val="00DB2AAE"/>
    <w:rsid w:val="00DB307A"/>
    <w:rsid w:val="00DB4A43"/>
    <w:rsid w:val="00DB5AD2"/>
    <w:rsid w:val="00DB7C89"/>
    <w:rsid w:val="00DC1327"/>
    <w:rsid w:val="00DC1C55"/>
    <w:rsid w:val="00DC27A3"/>
    <w:rsid w:val="00DC3F5E"/>
    <w:rsid w:val="00DC4DA8"/>
    <w:rsid w:val="00DC66C2"/>
    <w:rsid w:val="00DC6B8A"/>
    <w:rsid w:val="00DC6BD0"/>
    <w:rsid w:val="00DD1ABA"/>
    <w:rsid w:val="00DD38CD"/>
    <w:rsid w:val="00DD5715"/>
    <w:rsid w:val="00DE04C2"/>
    <w:rsid w:val="00DE05F6"/>
    <w:rsid w:val="00DE0C5E"/>
    <w:rsid w:val="00DE1788"/>
    <w:rsid w:val="00DE2F91"/>
    <w:rsid w:val="00DE3FFA"/>
    <w:rsid w:val="00DE46DC"/>
    <w:rsid w:val="00DE503F"/>
    <w:rsid w:val="00DF05C5"/>
    <w:rsid w:val="00DF0EF8"/>
    <w:rsid w:val="00DF10DD"/>
    <w:rsid w:val="00DF112F"/>
    <w:rsid w:val="00DF3339"/>
    <w:rsid w:val="00DF3AB3"/>
    <w:rsid w:val="00DF5243"/>
    <w:rsid w:val="00DF6342"/>
    <w:rsid w:val="00DF66CE"/>
    <w:rsid w:val="00E023C9"/>
    <w:rsid w:val="00E03B09"/>
    <w:rsid w:val="00E04B94"/>
    <w:rsid w:val="00E0717C"/>
    <w:rsid w:val="00E10680"/>
    <w:rsid w:val="00E12A94"/>
    <w:rsid w:val="00E1467E"/>
    <w:rsid w:val="00E15269"/>
    <w:rsid w:val="00E17AE0"/>
    <w:rsid w:val="00E20C9E"/>
    <w:rsid w:val="00E2145B"/>
    <w:rsid w:val="00E223FA"/>
    <w:rsid w:val="00E2362C"/>
    <w:rsid w:val="00E247EA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C47"/>
    <w:rsid w:val="00E54184"/>
    <w:rsid w:val="00E55003"/>
    <w:rsid w:val="00E5583D"/>
    <w:rsid w:val="00E56233"/>
    <w:rsid w:val="00E5723B"/>
    <w:rsid w:val="00E631FD"/>
    <w:rsid w:val="00E64B4B"/>
    <w:rsid w:val="00E70B2F"/>
    <w:rsid w:val="00E72C09"/>
    <w:rsid w:val="00E756F2"/>
    <w:rsid w:val="00E7633E"/>
    <w:rsid w:val="00E76D75"/>
    <w:rsid w:val="00E77615"/>
    <w:rsid w:val="00E8137B"/>
    <w:rsid w:val="00E8370C"/>
    <w:rsid w:val="00E83EFC"/>
    <w:rsid w:val="00E8444B"/>
    <w:rsid w:val="00E86890"/>
    <w:rsid w:val="00E90C32"/>
    <w:rsid w:val="00E918EF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3491"/>
    <w:rsid w:val="00EB504F"/>
    <w:rsid w:val="00EB564F"/>
    <w:rsid w:val="00EB747B"/>
    <w:rsid w:val="00EC009E"/>
    <w:rsid w:val="00EC2A38"/>
    <w:rsid w:val="00EC3CD8"/>
    <w:rsid w:val="00EC3D56"/>
    <w:rsid w:val="00EC3D59"/>
    <w:rsid w:val="00EC59A8"/>
    <w:rsid w:val="00EC6F57"/>
    <w:rsid w:val="00EC7C60"/>
    <w:rsid w:val="00ED0529"/>
    <w:rsid w:val="00ED7B4E"/>
    <w:rsid w:val="00EE2A9F"/>
    <w:rsid w:val="00EE40E2"/>
    <w:rsid w:val="00EE4CED"/>
    <w:rsid w:val="00EE7386"/>
    <w:rsid w:val="00EE7B41"/>
    <w:rsid w:val="00EF158E"/>
    <w:rsid w:val="00EF4885"/>
    <w:rsid w:val="00EF4F36"/>
    <w:rsid w:val="00EF6B39"/>
    <w:rsid w:val="00F00C19"/>
    <w:rsid w:val="00F0170C"/>
    <w:rsid w:val="00F0218C"/>
    <w:rsid w:val="00F074B0"/>
    <w:rsid w:val="00F10361"/>
    <w:rsid w:val="00F128F9"/>
    <w:rsid w:val="00F13B57"/>
    <w:rsid w:val="00F158BE"/>
    <w:rsid w:val="00F16044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37C57"/>
    <w:rsid w:val="00F4017E"/>
    <w:rsid w:val="00F4165C"/>
    <w:rsid w:val="00F45D59"/>
    <w:rsid w:val="00F46BAE"/>
    <w:rsid w:val="00F472C4"/>
    <w:rsid w:val="00F5058F"/>
    <w:rsid w:val="00F5328A"/>
    <w:rsid w:val="00F53945"/>
    <w:rsid w:val="00F568F9"/>
    <w:rsid w:val="00F56FF5"/>
    <w:rsid w:val="00F575C2"/>
    <w:rsid w:val="00F61B02"/>
    <w:rsid w:val="00F625F7"/>
    <w:rsid w:val="00F62E97"/>
    <w:rsid w:val="00F657B5"/>
    <w:rsid w:val="00F70DCC"/>
    <w:rsid w:val="00F80978"/>
    <w:rsid w:val="00F81097"/>
    <w:rsid w:val="00F84EB2"/>
    <w:rsid w:val="00F8543C"/>
    <w:rsid w:val="00F86EC4"/>
    <w:rsid w:val="00F91973"/>
    <w:rsid w:val="00F9344C"/>
    <w:rsid w:val="00F93774"/>
    <w:rsid w:val="00FA02AF"/>
    <w:rsid w:val="00FA0451"/>
    <w:rsid w:val="00FA18E5"/>
    <w:rsid w:val="00FA4F0B"/>
    <w:rsid w:val="00FA5FAA"/>
    <w:rsid w:val="00FA60EC"/>
    <w:rsid w:val="00FB0CF9"/>
    <w:rsid w:val="00FB3145"/>
    <w:rsid w:val="00FB3450"/>
    <w:rsid w:val="00FB3DD7"/>
    <w:rsid w:val="00FC1F1A"/>
    <w:rsid w:val="00FC4098"/>
    <w:rsid w:val="00FC5245"/>
    <w:rsid w:val="00FC6386"/>
    <w:rsid w:val="00FC648F"/>
    <w:rsid w:val="00FC69EC"/>
    <w:rsid w:val="00FD0AEF"/>
    <w:rsid w:val="00FD119E"/>
    <w:rsid w:val="00FD343E"/>
    <w:rsid w:val="00FD5693"/>
    <w:rsid w:val="00FD58E9"/>
    <w:rsid w:val="00FD638A"/>
    <w:rsid w:val="00FD63E3"/>
    <w:rsid w:val="00FD6ED5"/>
    <w:rsid w:val="00FD6FE3"/>
    <w:rsid w:val="00FE083C"/>
    <w:rsid w:val="00FE30E2"/>
    <w:rsid w:val="00FE311C"/>
    <w:rsid w:val="00FE54B3"/>
    <w:rsid w:val="00FE62D7"/>
    <w:rsid w:val="00FE7E52"/>
    <w:rsid w:val="00FF03E1"/>
    <w:rsid w:val="00FF1C4D"/>
    <w:rsid w:val="00FF2529"/>
    <w:rsid w:val="00FF41E1"/>
    <w:rsid w:val="00FF432F"/>
    <w:rsid w:val="00FF491E"/>
    <w:rsid w:val="00FF49F3"/>
    <w:rsid w:val="00FF5CC9"/>
    <w:rsid w:val="00FF71B1"/>
    <w:rsid w:val="00FF74F0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845526A2-B42F-45C9-82AC-66DE53FA4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99" w:unhideWhenUsed="1" w:qFormat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4F6E8F"/>
    <w:pPr>
      <w:spacing w:after="200" w:line="276" w:lineRule="auto"/>
    </w:pPr>
    <w:rPr>
      <w:rFonts w:ascii="Calibri" w:eastAsia="Calibri" w:hAnsi="Calibri"/>
      <w:sz w:val="22"/>
      <w:szCs w:val="22"/>
      <w:lang w:val="en-GB"/>
    </w:rPr>
  </w:style>
  <w:style w:type="paragraph" w:styleId="Heading1">
    <w:name w:val="heading 1"/>
    <w:aliases w:val="RedundantTag,Head1,H1,1 Heading 1,Main heading,h1,l1,Heading apps,BMS Heading 1,CSBhead1,MainHeader,II+,I,Heading1,Level  1,H1-Heading 1,Header 1,Legal Line 1,Heading No. L1,temp,a,11,12,13,111,14,112,15,113,121,131,1111,141,1121,16,114,122,1"/>
    <w:basedOn w:val="Normal"/>
    <w:next w:val="Normal"/>
    <w:link w:val="Heading1Char"/>
    <w:qFormat/>
    <w:rsid w:val="004F6E8F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aliases w:val="2m,Sub-heading,h2,Chapter,1.Seite,H2,H21,Chapter Number/Appendix Letter,chn,Level 2 Topic Heading,style2,見出し 2,Header 2,Func Header,Header 21,Func Header1,Header 22,Func Header2,Header 23,Func Header3,Header 24,Func Header4,L2,?"/>
    <w:basedOn w:val="Normal"/>
    <w:next w:val="Normal"/>
    <w:link w:val="Heading2Char"/>
    <w:qFormat/>
    <w:rsid w:val="004F6E8F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aliases w:val="Heading3,H3,Section,H31,h3,Level 3 Topic Heading,h31,h32,L3,l3,l31,3,3rd level,Head 3,subhead,1.,TF-Overskrift 3,Subhead,titre 1.1.1,ITT t3,PA Minor Section,l32,CT,l3+toc 3,level3,31,subhead1,1.2,TF-Overskrift 31,h33,l33,h311,l311,2nd Level He"/>
    <w:basedOn w:val="Normal"/>
    <w:next w:val="Normal"/>
    <w:link w:val="Heading3Char"/>
    <w:qFormat/>
    <w:rsid w:val="004F6E8F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aliases w:val="Heading4,h4,H4,4,H4-Heading 4,a.,Heading No. L4,l4,heading4,44,4 dash,d,Propos,Project table,Description,I4,a) b) c),Level III for #'s,h4 sub sub heading,Map Title,Sub-section (1.1.1.1),Level 2 - a,Level 2 - (a),pls do not use,3rd Level Head"/>
    <w:basedOn w:val="Normal"/>
    <w:next w:val="Normal"/>
    <w:link w:val="Heading4Char"/>
    <w:qFormat/>
    <w:rsid w:val="004F6E8F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aliases w:val="Block Label,H5,Roman list,Subheading,Level 3 - i,L5,5,H51,H52,L51,51,h5,T,L1 Heading 5,l5,5m,heading 5,Heading 5 CFMU,Para 5,Heading 5(war),DNV-H5,Head5,Normal5,Hdg 5,Bullet point,AMD Heading 5,Heading5,5 sub-bullet,sb,H5-Heading 5,heading5,tc"/>
    <w:basedOn w:val="Normal"/>
    <w:next w:val="Normal"/>
    <w:link w:val="Heading5Char"/>
    <w:qFormat/>
    <w:rsid w:val="004F6E8F"/>
    <w:pPr>
      <w:spacing w:before="360" w:after="240" w:line="240" w:lineRule="auto"/>
      <w:outlineLvl w:val="4"/>
    </w:pPr>
    <w:rPr>
      <w:rFonts w:ascii="HelveticaNeue Condensed" w:hAnsi="HelveticaNeue Condensed"/>
      <w:b/>
      <w:sz w:val="24"/>
    </w:rPr>
  </w:style>
  <w:style w:type="paragraph" w:styleId="Heading6">
    <w:name w:val="heading 6"/>
    <w:basedOn w:val="Normal"/>
    <w:next w:val="Normal"/>
    <w:link w:val="Heading6Char"/>
    <w:qFormat/>
    <w:locked/>
    <w:rsid w:val="004F6E8F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RedundantTag Char,Head1 Char,H1 Char,1 Heading 1 Char,Main heading Char,h1 Char,l1 Char,Heading apps Char,BMS Heading 1 Char,CSBhead1 Char,MainHeader Char,II+ Char,I Char,Heading1 Char,Level  1 Char,H1-Heading 1 Char,Header 1 Char,a Char"/>
    <w:link w:val="Heading1"/>
    <w:rsid w:val="004F6E8F"/>
    <w:rPr>
      <w:rFonts w:ascii="HelveticaNeue Condensed" w:eastAsia="Calibri" w:hAnsi="HelveticaNeue Condensed"/>
      <w:b/>
      <w:sz w:val="40"/>
      <w:szCs w:val="36"/>
      <w:lang w:val="en-GB"/>
    </w:rPr>
  </w:style>
  <w:style w:type="character" w:customStyle="1" w:styleId="Heading2Char">
    <w:name w:val="Heading 2 Char"/>
    <w:aliases w:val="2m Char,Sub-heading Char,h2 Char,Chapter Char,1.Seite Char,H2 Char,H21 Char,Chapter Number/Appendix Letter Char,chn Char,Level 2 Topic Heading Char,style2 Char,見出し 2 Char,Header 2 Char,Func Header Char,Header 21 Char,Func Header1 Char"/>
    <w:link w:val="Heading2"/>
    <w:rsid w:val="004F6E8F"/>
    <w:rPr>
      <w:rFonts w:ascii="HelveticaNeue Condensed" w:eastAsia="Calibri" w:hAnsi="HelveticaNeue Condensed"/>
      <w:b/>
      <w:sz w:val="36"/>
      <w:szCs w:val="28"/>
      <w:lang w:val="en-GB"/>
    </w:rPr>
  </w:style>
  <w:style w:type="character" w:customStyle="1" w:styleId="Heading3Char">
    <w:name w:val="Heading 3 Char"/>
    <w:aliases w:val="Heading3 Char,H3 Char,Section Char,H31 Char,h3 Char,Level 3 Topic Heading Char,h31 Char,h32 Char,L3 Char,l3 Char,l31 Char,3 Char,3rd level Char,Head 3 Char,subhead Char,1. Char,TF-Overskrift 3 Char,Subhead Char,titre 1.1.1 Char,l32 Char"/>
    <w:link w:val="Heading3"/>
    <w:rsid w:val="004F6E8F"/>
    <w:rPr>
      <w:rFonts w:ascii="HelveticaNeue Condensed" w:eastAsia="Calibri" w:hAnsi="HelveticaNeue Condensed"/>
      <w:b/>
      <w:sz w:val="32"/>
      <w:szCs w:val="28"/>
      <w:lang w:val="en-GB"/>
    </w:rPr>
  </w:style>
  <w:style w:type="character" w:customStyle="1" w:styleId="Heading4Char">
    <w:name w:val="Heading 4 Char"/>
    <w:aliases w:val="Heading4 Char,h4 Char,H4 Char,4 Char,H4-Heading 4 Char,a. Char,Heading No. L4 Char,l4 Char,heading4 Char,44 Char,4 dash Char,d Char,Propos Char,Project table Char,Description Char,I4 Char,a) b) c) Char,Level III for #'s Char"/>
    <w:link w:val="Heading4"/>
    <w:rsid w:val="004F6E8F"/>
    <w:rPr>
      <w:rFonts w:ascii="HelveticaNeue Condensed" w:eastAsia="Calibri" w:hAnsi="HelveticaNeue Condensed"/>
      <w:b/>
      <w:spacing w:val="-6"/>
      <w:sz w:val="28"/>
      <w:szCs w:val="24"/>
      <w:lang w:val="en-GB"/>
    </w:rPr>
  </w:style>
  <w:style w:type="character" w:customStyle="1" w:styleId="Heading5Char">
    <w:name w:val="Heading 5 Char"/>
    <w:aliases w:val="Block Label Char,H5 Char,Roman list Char,Subheading Char,Level 3 - i Char,L5 Char,5 Char,H51 Char,H52 Char,L51 Char,51 Char,h5 Char,T Char,L1 Heading 5 Char,l5 Char,5m Char,heading 5 Char,Heading 5 CFMU Char,Para 5 Char,DNV-H5 Char"/>
    <w:link w:val="Heading5"/>
    <w:rsid w:val="004F6E8F"/>
    <w:rPr>
      <w:rFonts w:ascii="HelveticaNeue Condensed" w:eastAsia="Calibri" w:hAnsi="HelveticaNeue Condensed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4F6E8F"/>
    <w:rPr>
      <w:rFonts w:ascii="HelveticaNeue Condensed" w:eastAsia="PMingLiU" w:hAnsi="HelveticaNeue Condensed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4F6E8F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4F6E8F"/>
    <w:rPr>
      <w:rFonts w:ascii="Arial" w:eastAsia="Calibri" w:hAnsi="Arial"/>
      <w:sz w:val="18"/>
      <w:szCs w:val="22"/>
      <w:lang w:val="en-GB"/>
    </w:rPr>
  </w:style>
  <w:style w:type="paragraph" w:customStyle="1" w:styleId="Bullet">
    <w:name w:val="Bullet"/>
    <w:basedOn w:val="Normal"/>
    <w:rsid w:val="004F6E8F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4F6E8F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4F6E8F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4F6E8F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4F6E8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4F6E8F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4F6E8F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4F6E8F"/>
    <w:rPr>
      <w:rFonts w:ascii="TheSansMonoConNormal" w:eastAsia="Calibri" w:hAnsi="TheSansMonoConNormal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4F6E8F"/>
    <w:rPr>
      <w:rFonts w:ascii="Utopia" w:eastAsia="Calibri" w:hAnsi="Utopia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4F6E8F"/>
    <w:pPr>
      <w:numPr>
        <w:numId w:val="49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4F6E8F"/>
    <w:pPr>
      <w:ind w:left="1368"/>
    </w:pPr>
  </w:style>
  <w:style w:type="paragraph" w:customStyle="1" w:styleId="FMCopyrightTitle">
    <w:name w:val="FM Copyright Title"/>
    <w:basedOn w:val="Normal"/>
    <w:rsid w:val="004F6E8F"/>
    <w:pPr>
      <w:spacing w:before="100" w:after="100" w:line="240" w:lineRule="auto"/>
      <w:jc w:val="both"/>
    </w:pPr>
    <w:rPr>
      <w:rFonts w:ascii="Utopia Bold" w:eastAsia="Times New Roman" w:hAnsi="Utopia Bold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4F6E8F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4F6E8F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4F6E8F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4F6E8F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4F6E8F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4F6E8F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4F6E8F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  <w:sz w:val="24"/>
    </w:rPr>
  </w:style>
  <w:style w:type="character" w:customStyle="1" w:styleId="QuoteChar">
    <w:name w:val="Quote Char"/>
    <w:link w:val="Quote"/>
    <w:rsid w:val="004F6E8F"/>
    <w:rPr>
      <w:rFonts w:ascii="Utopia" w:eastAsia="Calibri" w:hAnsi="Utopia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4F6E8F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4F6E8F"/>
    <w:pPr>
      <w:numPr>
        <w:numId w:val="54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4F6E8F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4F6E8F"/>
    <w:rPr>
      <w:rFonts w:ascii="HelveticaNeue Condensed" w:eastAsia="Calibri" w:hAnsi="HelveticaNeue Condensed"/>
      <w:sz w:val="22"/>
      <w:szCs w:val="22"/>
      <w:lang w:val="en-GB"/>
    </w:rPr>
  </w:style>
  <w:style w:type="paragraph" w:customStyle="1" w:styleId="ExerciseBullet">
    <w:name w:val="Exercise Bullet"/>
    <w:basedOn w:val="Normal"/>
    <w:rsid w:val="004F6E8F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4F6E8F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4F6E8F"/>
    <w:rPr>
      <w:rFonts w:ascii="TheSansMonoConNormal" w:eastAsia="Calibri" w:hAnsi="TheSansMonoConNormal"/>
      <w:noProof/>
      <w:sz w:val="18"/>
      <w:szCs w:val="22"/>
      <w:lang w:val="en-GB"/>
    </w:rPr>
  </w:style>
  <w:style w:type="paragraph" w:customStyle="1" w:styleId="TableText">
    <w:name w:val="Table Text"/>
    <w:aliases w:val="Bulleted,tt,Bulleted Char Char,tt Char,tb,Symbol (symbol),Left:  0.25&quot;,Hanging:  0.25&quot;,table text"/>
    <w:link w:val="TableTextChar"/>
    <w:qFormat/>
    <w:rsid w:val="004F6E8F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4F6E8F"/>
    <w:pPr>
      <w:spacing w:after="120"/>
    </w:pPr>
  </w:style>
  <w:style w:type="paragraph" w:customStyle="1" w:styleId="TableHead">
    <w:name w:val="Table Head"/>
    <w:next w:val="Normal"/>
    <w:rsid w:val="004F6E8F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4F6E8F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4F6E8F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4F6E8F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4F6E8F"/>
    <w:pPr>
      <w:keepLines/>
      <w:numPr>
        <w:numId w:val="32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4F6E8F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4F6E8F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  <w:sz w:val="24"/>
    </w:rPr>
  </w:style>
  <w:style w:type="paragraph" w:customStyle="1" w:styleId="BookTitle1">
    <w:name w:val="Book Title1"/>
    <w:basedOn w:val="Normal"/>
    <w:semiHidden/>
    <w:locked/>
    <w:rsid w:val="004F6E8F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4F6E8F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4F6E8F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4F6E8F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4F6E8F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4F6E8F"/>
    <w:pPr>
      <w:ind w:firstLine="576"/>
    </w:pPr>
  </w:style>
  <w:style w:type="paragraph" w:customStyle="1" w:styleId="Footnote">
    <w:name w:val="Footnote"/>
    <w:basedOn w:val="Normal"/>
    <w:rsid w:val="004F6E8F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4F6E8F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4F6E8F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4F6E8F"/>
    <w:rPr>
      <w:rFonts w:ascii="TheSansMonoConNormal" w:eastAsia="Calibri" w:hAnsi="TheSansMonoConNormal"/>
      <w:noProof/>
      <w:szCs w:val="22"/>
      <w:lang w:val="en-GB"/>
    </w:rPr>
  </w:style>
  <w:style w:type="paragraph" w:customStyle="1" w:styleId="ExerciseSubhead">
    <w:name w:val="Exercise Subhead"/>
    <w:basedOn w:val="Normal"/>
    <w:rsid w:val="004F6E8F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4F6E8F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4F6E8F"/>
    <w:rPr>
      <w:color w:val="0000FF"/>
      <w:u w:val="single"/>
    </w:rPr>
  </w:style>
  <w:style w:type="paragraph" w:styleId="Footer">
    <w:name w:val="footer"/>
    <w:basedOn w:val="Normal"/>
    <w:link w:val="FooterChar"/>
    <w:rsid w:val="004F6E8F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4F6E8F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4F6E8F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4F6E8F"/>
    <w:rPr>
      <w:rFonts w:ascii="Utopia" w:eastAsia="Calibri" w:hAnsi="Utopia"/>
      <w:sz w:val="22"/>
      <w:szCs w:val="22"/>
      <w:lang w:val="en-GB"/>
    </w:rPr>
  </w:style>
  <w:style w:type="character" w:customStyle="1" w:styleId="CodeInline">
    <w:name w:val="Code Inline"/>
    <w:rsid w:val="004F6E8F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4F6E8F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link w:val="Dingbat"/>
    <w:rsid w:val="004F6E8F"/>
    <w:rPr>
      <w:rFonts w:ascii="ZapfDingbats" w:eastAsia="Calibri" w:hAnsi="ZapfDingbats"/>
      <w:color w:val="BFBFBF"/>
      <w:sz w:val="26"/>
      <w:szCs w:val="24"/>
      <w:lang w:val="en-GB"/>
    </w:rPr>
  </w:style>
  <w:style w:type="table" w:customStyle="1" w:styleId="TableList">
    <w:name w:val="Table List"/>
    <w:basedOn w:val="TableNormal"/>
    <w:rsid w:val="004F6E8F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4F6E8F"/>
  </w:style>
  <w:style w:type="paragraph" w:customStyle="1" w:styleId="SideBarSubhead">
    <w:name w:val="Side Bar Subhead"/>
    <w:basedOn w:val="Normal"/>
    <w:rsid w:val="004F6E8F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4F6E8F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4F6E8F"/>
    <w:rPr>
      <w:rFonts w:ascii="HelveticaNeue Condensed" w:eastAsia="Calibri" w:hAnsi="HelveticaNeue Condensed"/>
      <w:szCs w:val="22"/>
      <w:lang w:val="en-GB"/>
    </w:rPr>
  </w:style>
  <w:style w:type="paragraph" w:customStyle="1" w:styleId="ExerciseLast">
    <w:name w:val="Exercise Last"/>
    <w:basedOn w:val="Normal"/>
    <w:link w:val="ExerciseLastChar"/>
    <w:qFormat/>
    <w:rsid w:val="004F6E8F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4F6E8F"/>
    <w:rPr>
      <w:rFonts w:ascii="HelveticaNeue Condensed" w:eastAsia="Calibri" w:hAnsi="HelveticaNeue Condensed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4F6E8F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4F6E8F"/>
    <w:rPr>
      <w:rFonts w:ascii="HelveticaNeue Condensed" w:eastAsia="Calibri" w:hAnsi="HelveticaNeue Condensed"/>
      <w:szCs w:val="22"/>
      <w:lang w:val="en-GB"/>
    </w:rPr>
  </w:style>
  <w:style w:type="paragraph" w:customStyle="1" w:styleId="SideBarBullet">
    <w:name w:val="Side Bar Bullet"/>
    <w:basedOn w:val="Normal"/>
    <w:rsid w:val="004F6E8F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4F6E8F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4F6E8F"/>
    <w:rPr>
      <w:rFonts w:ascii="HelveticaNeue Condensed" w:eastAsia="Calibri" w:hAnsi="HelveticaNeue Condensed"/>
      <w:szCs w:val="22"/>
      <w:lang w:val="en-GB"/>
    </w:rPr>
  </w:style>
  <w:style w:type="paragraph" w:customStyle="1" w:styleId="SideBarNum">
    <w:name w:val="Side Bar Num"/>
    <w:basedOn w:val="Normal"/>
    <w:link w:val="SideBarNumChar"/>
    <w:qFormat/>
    <w:rsid w:val="004F6E8F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4F6E8F"/>
    <w:rPr>
      <w:rFonts w:ascii="HelveticaNeue Condensed" w:eastAsia="Calibri" w:hAnsi="HelveticaNeue Condensed"/>
      <w:szCs w:val="22"/>
      <w:lang w:val="en-GB"/>
    </w:rPr>
  </w:style>
  <w:style w:type="paragraph" w:customStyle="1" w:styleId="SideBarHead">
    <w:name w:val="Side Bar Head"/>
    <w:basedOn w:val="Normal"/>
    <w:next w:val="Normal"/>
    <w:rsid w:val="004F6E8F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4F6E8F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4F6E8F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4F6E8F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4F6E8F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4F6E8F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4F6E8F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4F6E8F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4F6E8F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4F6E8F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4F6E8F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F6E8F"/>
    <w:pPr>
      <w:ind w:left="360"/>
    </w:pPr>
  </w:style>
  <w:style w:type="character" w:customStyle="1" w:styleId="BodyTextIndentChar">
    <w:name w:val="Body Text Indent Char"/>
    <w:link w:val="BodyTextIndent"/>
    <w:semiHidden/>
    <w:rsid w:val="004F6E8F"/>
    <w:rPr>
      <w:rFonts w:ascii="Calibri" w:eastAsia="Calibri" w:hAnsi="Calibri"/>
      <w:sz w:val="22"/>
      <w:szCs w:val="22"/>
      <w:lang w:val="en-GB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F6E8F"/>
    <w:pPr>
      <w:ind w:firstLine="210"/>
    </w:pPr>
  </w:style>
  <w:style w:type="character" w:customStyle="1" w:styleId="BodyTextFirstIndent2Char">
    <w:name w:val="Body Text First Indent 2 Char"/>
    <w:link w:val="BodyTextFirstIndent2"/>
    <w:semiHidden/>
    <w:rsid w:val="004F6E8F"/>
    <w:rPr>
      <w:rFonts w:ascii="Calibri" w:eastAsia="Calibri" w:hAnsi="Calibri"/>
      <w:sz w:val="22"/>
      <w:szCs w:val="22"/>
      <w:lang w:val="en-GB"/>
    </w:rPr>
  </w:style>
  <w:style w:type="character" w:customStyle="1" w:styleId="NoteTipCautionChar">
    <w:name w:val="Note/Tip/Caution Char"/>
    <w:link w:val="NoteTipCaution"/>
    <w:rsid w:val="004F6E8F"/>
    <w:rPr>
      <w:rFonts w:ascii="HelveticaNeue Condensed" w:eastAsia="Calibri" w:hAnsi="HelveticaNeue Condensed"/>
      <w:sz w:val="26"/>
      <w:szCs w:val="22"/>
      <w:lang w:val="en-GB"/>
    </w:rPr>
  </w:style>
  <w:style w:type="character" w:customStyle="1" w:styleId="FooterChar">
    <w:name w:val="Footer Char"/>
    <w:link w:val="Footer"/>
    <w:rsid w:val="004F6E8F"/>
    <w:rPr>
      <w:rFonts w:ascii="Utopia" w:eastAsia="Calibri" w:hAnsi="Utopia"/>
      <w:sz w:val="22"/>
      <w:szCs w:val="22"/>
      <w:lang w:val="en-GB"/>
    </w:rPr>
  </w:style>
  <w:style w:type="paragraph" w:styleId="Header">
    <w:name w:val="header"/>
    <w:basedOn w:val="Normal"/>
    <w:link w:val="HeaderChar"/>
    <w:locked/>
    <w:rsid w:val="004F6E8F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4F6E8F"/>
    <w:rPr>
      <w:rFonts w:ascii="HelveticaNeue Condensed" w:eastAsia="Calibri" w:hAnsi="HelveticaNeue Condensed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4F6E8F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4F6E8F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4F6E8F"/>
    <w:rPr>
      <w:rFonts w:ascii="Times" w:eastAsia="Calibri" w:hAnsi="Times"/>
      <w:szCs w:val="22"/>
      <w:lang w:val="en-GB"/>
    </w:rPr>
  </w:style>
  <w:style w:type="paragraph" w:customStyle="1" w:styleId="Figure">
    <w:name w:val="Figure"/>
    <w:next w:val="Normal"/>
    <w:rsid w:val="004F6E8F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qFormat/>
    <w:locked/>
    <w:rsid w:val="004F6E8F"/>
    <w:rPr>
      <w:i/>
      <w:iCs/>
    </w:rPr>
  </w:style>
  <w:style w:type="character" w:styleId="Strong">
    <w:name w:val="Strong"/>
    <w:qFormat/>
    <w:locked/>
    <w:rsid w:val="004F6E8F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4F6E8F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4F6E8F"/>
    <w:rPr>
      <w:rFonts w:ascii="Utopia" w:eastAsia="Calibri" w:hAnsi="Utopia"/>
      <w:szCs w:val="22"/>
      <w:lang w:val="en-GB"/>
    </w:rPr>
  </w:style>
  <w:style w:type="character" w:styleId="FootnoteReference">
    <w:name w:val="footnote reference"/>
    <w:unhideWhenUsed/>
    <w:locked/>
    <w:rsid w:val="004F6E8F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4F6E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4F6E8F"/>
    <w:rPr>
      <w:rFonts w:ascii="Tahoma" w:eastAsia="Calibri" w:hAnsi="Tahoma" w:cs="Tahoma"/>
      <w:sz w:val="16"/>
      <w:szCs w:val="16"/>
      <w:lang w:val="en-GB"/>
    </w:rPr>
  </w:style>
  <w:style w:type="paragraph" w:styleId="CommentSubject">
    <w:name w:val="annotation subject"/>
    <w:basedOn w:val="CommentText"/>
    <w:next w:val="CommentText"/>
    <w:link w:val="CommentSubjectChar"/>
    <w:unhideWhenUsed/>
    <w:locked/>
    <w:rsid w:val="004F6E8F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rsid w:val="004F6E8F"/>
    <w:rPr>
      <w:rFonts w:ascii="Calibri" w:eastAsia="Calibri" w:hAnsi="Calibri"/>
      <w:b/>
      <w:bCs/>
      <w:lang w:val="en-GB"/>
    </w:rPr>
  </w:style>
  <w:style w:type="paragraph" w:customStyle="1" w:styleId="SideBarCode">
    <w:name w:val="Side Bar Code"/>
    <w:basedOn w:val="Normal"/>
    <w:link w:val="SideBarCodeChar"/>
    <w:qFormat/>
    <w:rsid w:val="004F6E8F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4F6E8F"/>
    <w:rPr>
      <w:rFonts w:ascii="HelveticaNeue Condensed" w:eastAsia="Calibri" w:hAnsi="HelveticaNeue Condensed"/>
      <w:szCs w:val="22"/>
      <w:lang w:val="en-GB"/>
    </w:rPr>
  </w:style>
  <w:style w:type="paragraph" w:customStyle="1" w:styleId="FMSubtitle1">
    <w:name w:val="FM Subtitle 1"/>
    <w:basedOn w:val="Normal"/>
    <w:locked/>
    <w:rsid w:val="004F6E8F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4F6E8F"/>
    <w:rPr>
      <w:rFonts w:ascii="Calibri" w:eastAsia="Calibri" w:hAnsi="Calibri"/>
      <w:sz w:val="22"/>
      <w:szCs w:val="22"/>
    </w:rPr>
  </w:style>
  <w:style w:type="character" w:styleId="IntenseEmphasis">
    <w:name w:val="Intense Emphasis"/>
    <w:uiPriority w:val="21"/>
    <w:qFormat/>
    <w:rsid w:val="004F6E8F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4F6E8F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rsid w:val="004F6E8F"/>
    <w:rPr>
      <w:rFonts w:ascii="Cambria" w:eastAsia="Calibri" w:hAnsi="Cambria"/>
      <w:sz w:val="22"/>
      <w:szCs w:val="24"/>
      <w:lang w:val="en-GB"/>
    </w:rPr>
  </w:style>
  <w:style w:type="character" w:customStyle="1" w:styleId="DingbatSymbol">
    <w:name w:val="Dingbat Symbol"/>
    <w:uiPriority w:val="1"/>
    <w:locked/>
    <w:rsid w:val="004F6E8F"/>
    <w:rPr>
      <w:rFonts w:ascii="ZapfDingbats" w:eastAsia="Calibri" w:hAnsi="ZapfDingbats" w:cs="Times New Roman"/>
      <w:color w:val="BFBFBF"/>
      <w:szCs w:val="24"/>
    </w:rPr>
  </w:style>
  <w:style w:type="character" w:customStyle="1" w:styleId="GrayDingbat">
    <w:name w:val="Gray Dingbat"/>
    <w:uiPriority w:val="1"/>
    <w:qFormat/>
    <w:rsid w:val="004F6E8F"/>
    <w:rPr>
      <w:rFonts w:ascii="ZapfDingbats" w:hAnsi="ZapfDingbats"/>
      <w:color w:val="BFBFBF"/>
      <w:szCs w:val="24"/>
    </w:rPr>
  </w:style>
  <w:style w:type="paragraph" w:customStyle="1" w:styleId="HeaderWHITE">
    <w:name w:val="Header WHITE"/>
    <w:basedOn w:val="Header"/>
    <w:qFormat/>
    <w:locked/>
    <w:rsid w:val="004F6E8F"/>
    <w:rPr>
      <w:rFonts w:eastAsia="PMingLiU"/>
      <w:color w:val="FFFFFF"/>
    </w:rPr>
  </w:style>
  <w:style w:type="character" w:customStyle="1" w:styleId="FMEditionChar">
    <w:name w:val="FM Edition Char"/>
    <w:link w:val="FMEdition"/>
    <w:rsid w:val="004F6E8F"/>
    <w:rPr>
      <w:rFonts w:ascii="HelveticaNeue MediumCond" w:eastAsia="Calibri" w:hAnsi="HelveticaNeue MediumCond"/>
      <w:color w:val="808080"/>
      <w:sz w:val="48"/>
      <w:szCs w:val="22"/>
      <w:lang w:val="en-GB"/>
    </w:rPr>
  </w:style>
  <w:style w:type="paragraph" w:styleId="TOC2">
    <w:name w:val="toc 2"/>
    <w:basedOn w:val="Normal"/>
    <w:next w:val="Normal"/>
    <w:uiPriority w:val="39"/>
    <w:locked/>
    <w:rsid w:val="004F6E8F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/>
      <w:b/>
      <w:noProof/>
      <w:sz w:val="24"/>
      <w:szCs w:val="20"/>
    </w:rPr>
  </w:style>
  <w:style w:type="paragraph" w:customStyle="1" w:styleId="ToCPart">
    <w:name w:val="ToC Part"/>
    <w:basedOn w:val="TOC1"/>
    <w:locked/>
    <w:rsid w:val="004F6E8F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4F6E8F"/>
    <w:pPr>
      <w:spacing w:after="100"/>
    </w:pPr>
  </w:style>
  <w:style w:type="paragraph" w:customStyle="1" w:styleId="PartTextCont">
    <w:name w:val="Part Text Cont."/>
    <w:basedOn w:val="Normal"/>
    <w:qFormat/>
    <w:locked/>
    <w:rsid w:val="004F6E8F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link w:val="PartNumber"/>
    <w:rsid w:val="004F6E8F"/>
    <w:rPr>
      <w:rFonts w:ascii="Arial" w:eastAsia="Calibri" w:hAnsi="Arial"/>
      <w:b/>
      <w:caps/>
      <w:sz w:val="52"/>
      <w:szCs w:val="28"/>
      <w:lang w:val="en-GB"/>
    </w:rPr>
  </w:style>
  <w:style w:type="character" w:customStyle="1" w:styleId="PartTitleChar">
    <w:name w:val="Part Title Char"/>
    <w:link w:val="PartTitle"/>
    <w:rsid w:val="004F6E8F"/>
    <w:rPr>
      <w:rFonts w:ascii="Arial" w:eastAsia="Calibri" w:hAnsi="Arial"/>
      <w:b/>
      <w:sz w:val="64"/>
      <w:szCs w:val="48"/>
      <w:lang w:val="en-GB"/>
    </w:rPr>
  </w:style>
  <w:style w:type="character" w:customStyle="1" w:styleId="FMHeadChar">
    <w:name w:val="FM Head Char"/>
    <w:link w:val="FMHead"/>
    <w:rsid w:val="004F6E8F"/>
    <w:rPr>
      <w:rFonts w:ascii="Arial Narrow" w:eastAsia="Calibri" w:hAnsi="Arial Narrow"/>
      <w:b/>
      <w:spacing w:val="-20"/>
      <w:sz w:val="60"/>
      <w:szCs w:val="48"/>
      <w:lang w:val="en-GB"/>
    </w:rPr>
  </w:style>
  <w:style w:type="paragraph" w:styleId="BlockText">
    <w:name w:val="Block Text"/>
    <w:basedOn w:val="BodyTextFirst"/>
    <w:unhideWhenUsed/>
    <w:locked/>
    <w:rsid w:val="004F6E8F"/>
    <w:pPr>
      <w:ind w:left="1152" w:right="1152"/>
    </w:pPr>
    <w:rPr>
      <w:rFonts w:eastAsia="Times New Roman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 w:line="240" w:lineRule="auto"/>
    </w:pPr>
    <w:rPr>
      <w:rFonts w:ascii="HelveticaNeue MediumExt" w:hAnsi="HelveticaNeue MediumExt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unhideWhenUsed/>
    <w:locked/>
    <w:rsid w:val="00783FE6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nhideWhenUsed/>
    <w:locked/>
    <w:rsid w:val="00783FE6"/>
    <w:rPr>
      <w:rFonts w:ascii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F6E8F"/>
    <w:pPr>
      <w:spacing w:line="240" w:lineRule="auto"/>
      <w:ind w:left="708"/>
    </w:pPr>
    <w:rPr>
      <w:rFonts w:eastAsia="Times New Roman"/>
      <w:lang w:val="it-IT" w:eastAsia="it-IT"/>
    </w:r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paragraph" w:customStyle="1" w:styleId="TableTextLast">
    <w:name w:val="Table Text Last"/>
    <w:basedOn w:val="TableText"/>
    <w:next w:val="BodyText"/>
    <w:rsid w:val="00737463"/>
    <w:pPr>
      <w:pBdr>
        <w:bottom w:val="dotted" w:sz="4" w:space="3" w:color="auto"/>
      </w:pBdr>
      <w:spacing w:before="120" w:after="240" w:line="240" w:lineRule="auto"/>
      <w:ind w:left="144" w:right="144"/>
    </w:pPr>
    <w:rPr>
      <w:rFonts w:ascii="Times New Roman" w:hAnsi="Times New Roman"/>
      <w:sz w:val="18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37463"/>
    <w:rPr>
      <w:color w:val="808080"/>
      <w:shd w:val="clear" w:color="auto" w:fill="E6E6E6"/>
    </w:rPr>
  </w:style>
  <w:style w:type="paragraph" w:customStyle="1" w:styleId="PlainTable31">
    <w:name w:val="Plain Table 31"/>
    <w:basedOn w:val="Normal"/>
    <w:uiPriority w:val="34"/>
    <w:qFormat/>
    <w:rsid w:val="004F6E8F"/>
    <w:pPr>
      <w:ind w:left="720"/>
      <w:contextualSpacing/>
    </w:pPr>
    <w:rPr>
      <w:rFonts w:eastAsia="Times New Roman"/>
    </w:rPr>
  </w:style>
  <w:style w:type="paragraph" w:customStyle="1" w:styleId="FigureNumber">
    <w:name w:val="Figure Number"/>
    <w:basedOn w:val="Normal"/>
    <w:next w:val="Normal"/>
    <w:link w:val="FigureNumberChar"/>
    <w:qFormat/>
    <w:rsid w:val="004F6E8F"/>
    <w:pPr>
      <w:numPr>
        <w:numId w:val="60"/>
      </w:numPr>
      <w:spacing w:before="120" w:after="240" w:line="240" w:lineRule="auto"/>
      <w:ind w:left="720"/>
      <w:jc w:val="center"/>
    </w:pPr>
    <w:rPr>
      <w:rFonts w:eastAsia="MS Mincho"/>
    </w:rPr>
  </w:style>
  <w:style w:type="character" w:customStyle="1" w:styleId="FigureNumberChar">
    <w:name w:val="Figure Number Char"/>
    <w:link w:val="FigureNumber"/>
    <w:rsid w:val="004F6E8F"/>
    <w:rPr>
      <w:rFonts w:ascii="Calibri" w:eastAsia="MS Mincho" w:hAnsi="Calibri"/>
      <w:sz w:val="24"/>
      <w:szCs w:val="22"/>
    </w:rPr>
  </w:style>
  <w:style w:type="paragraph" w:customStyle="1" w:styleId="PlainTable33">
    <w:name w:val="Plain Table 33"/>
    <w:aliases w:val="Figure_name,Numbered Indented Text,List Paragraph1,Bullet- First level,Listenabsatz1,numbered,Bullet List,FooterText,Paragraphe de liste1,Bulletr List Paragraph,列出段落,列出段落1,List Paragraph2,List Paragraph21,Párrafo de lista1"/>
    <w:basedOn w:val="Normal"/>
    <w:link w:val="PlainTable3Char"/>
    <w:uiPriority w:val="34"/>
    <w:qFormat/>
    <w:rsid w:val="004F6E8F"/>
    <w:pPr>
      <w:spacing w:before="120" w:after="120"/>
      <w:ind w:left="720"/>
      <w:contextualSpacing/>
    </w:pPr>
    <w:rPr>
      <w:rFonts w:eastAsia="MS Mincho"/>
    </w:rPr>
  </w:style>
  <w:style w:type="character" w:customStyle="1" w:styleId="PlainTable3Char">
    <w:name w:val="Plain Table 3 Char"/>
    <w:aliases w:val="Figure_name Char,Numbered Indented Text Char,List Paragraph1 Char,Bullet- First level Char,Listenabsatz1 Char,numbered Char,Bullet List Char,FooterText Char,Paragraphe de liste1 Char,Bulletr List Paragraph Char,列出段落 Char,列出段落1 Char"/>
    <w:link w:val="PlainTable33"/>
    <w:uiPriority w:val="34"/>
    <w:qFormat/>
    <w:locked/>
    <w:rsid w:val="004F6E8F"/>
    <w:rPr>
      <w:rFonts w:ascii="Calibri" w:eastAsia="MS Mincho" w:hAnsi="Calibri"/>
      <w:sz w:val="24"/>
      <w:szCs w:val="22"/>
    </w:rPr>
  </w:style>
  <w:style w:type="paragraph" w:customStyle="1" w:styleId="PlainTable32">
    <w:name w:val="Plain Table 32"/>
    <w:basedOn w:val="Normal"/>
    <w:uiPriority w:val="34"/>
    <w:qFormat/>
    <w:rsid w:val="004F6E8F"/>
    <w:pPr>
      <w:ind w:left="720"/>
      <w:contextualSpacing/>
    </w:pPr>
    <w:rPr>
      <w:rFonts w:eastAsia="Times New Roman"/>
    </w:rPr>
  </w:style>
  <w:style w:type="paragraph" w:customStyle="1" w:styleId="SubtleEmphasis1">
    <w:name w:val="Subtle Emphasis1"/>
    <w:aliases w:val="List Paragraph11,Párrafo de lista,List NUmber,Style 2,TOC style,lp1,List Paragraph111,List Number1,リスト段,l"/>
    <w:basedOn w:val="Normal"/>
    <w:link w:val="SubtleEmphasisChar"/>
    <w:uiPriority w:val="34"/>
    <w:qFormat/>
    <w:rsid w:val="004F6E8F"/>
    <w:pPr>
      <w:spacing w:after="40" w:line="240" w:lineRule="auto"/>
      <w:ind w:left="360" w:hanging="360"/>
    </w:pPr>
    <w:rPr>
      <w:rFonts w:eastAsia="Times New Roman" w:cs="Calibri"/>
      <w:sz w:val="20"/>
    </w:rPr>
  </w:style>
  <w:style w:type="character" w:customStyle="1" w:styleId="SubtleEmphasisChar">
    <w:name w:val="Subtle Emphasis Char"/>
    <w:aliases w:val="List Paragraph11 Char,Párrafo de lista Char,List NUmber Char,Style 2 Char,TOC style Char,lp1 Char,List Paragraph111 Char,List Number1 Char,リスト段 Char,l Char"/>
    <w:link w:val="SubtleEmphasis1"/>
    <w:uiPriority w:val="34"/>
    <w:qFormat/>
    <w:locked/>
    <w:rsid w:val="004F6E8F"/>
    <w:rPr>
      <w:rFonts w:ascii="Calibri" w:hAnsi="Calibri" w:cs="Calibri"/>
    </w:rPr>
  </w:style>
  <w:style w:type="paragraph" w:customStyle="1" w:styleId="DarkList-Accent51">
    <w:name w:val="Dark List - Accent 51"/>
    <w:basedOn w:val="Normal"/>
    <w:uiPriority w:val="34"/>
    <w:qFormat/>
    <w:rsid w:val="004F6E8F"/>
    <w:pPr>
      <w:ind w:left="720"/>
      <w:contextualSpacing/>
    </w:pPr>
    <w:rPr>
      <w:rFonts w:eastAsia="Times New Roman"/>
    </w:rPr>
  </w:style>
  <w:style w:type="paragraph" w:customStyle="1" w:styleId="LightList-Accent51">
    <w:name w:val="Light List - Accent 51"/>
    <w:basedOn w:val="Normal"/>
    <w:uiPriority w:val="34"/>
    <w:qFormat/>
    <w:rsid w:val="004F6E8F"/>
    <w:pPr>
      <w:spacing w:after="160" w:line="259" w:lineRule="auto"/>
      <w:ind w:left="720"/>
      <w:contextualSpacing/>
    </w:pPr>
    <w:rPr>
      <w:rFonts w:ascii="Cambria" w:eastAsia="Cambria" w:hAnsi="Cambria"/>
    </w:rPr>
  </w:style>
  <w:style w:type="paragraph" w:customStyle="1" w:styleId="ColorfulShading-Accent31">
    <w:name w:val="Colorful Shading - Accent 31"/>
    <w:aliases w:val="リスト段落,Resume Title"/>
    <w:basedOn w:val="Normal"/>
    <w:uiPriority w:val="34"/>
    <w:qFormat/>
    <w:rsid w:val="004F6E8F"/>
    <w:pPr>
      <w:spacing w:line="240" w:lineRule="auto"/>
      <w:ind w:left="720"/>
      <w:contextualSpacing/>
    </w:pPr>
    <w:rPr>
      <w:rFonts w:ascii="Cambria" w:eastAsia="MS Mincho" w:hAnsi="Cambria"/>
      <w:szCs w:val="24"/>
    </w:rPr>
  </w:style>
  <w:style w:type="paragraph" w:customStyle="1" w:styleId="LightGrid-Accent31">
    <w:name w:val="Light Grid - Accent 31"/>
    <w:aliases w:val="List bullet,List Paragraph 1,Ref,List Paragraph Char Char,B1,bu1,bu1 + Before:  0 pt,After:  6 pt,Colorful List - Accent 11,Bulleted Text,Heading2,Bullet 1,n"/>
    <w:basedOn w:val="Normal"/>
    <w:uiPriority w:val="34"/>
    <w:qFormat/>
    <w:rsid w:val="004F6E8F"/>
    <w:pPr>
      <w:spacing w:line="240" w:lineRule="auto"/>
      <w:ind w:left="720"/>
      <w:contextualSpacing/>
    </w:pPr>
    <w:rPr>
      <w:rFonts w:ascii="Times" w:hAnsi="Times"/>
      <w:sz w:val="20"/>
    </w:rPr>
  </w:style>
  <w:style w:type="character" w:customStyle="1" w:styleId="TableTextChar">
    <w:name w:val="Table Text Char"/>
    <w:link w:val="TableText"/>
    <w:locked/>
    <w:rsid w:val="004F6E8F"/>
    <w:rPr>
      <w:rFonts w:ascii="HelveticaNeue Condensed" w:hAnsi="HelveticaNeue Condensed"/>
      <w:sz w:val="22"/>
    </w:rPr>
  </w:style>
  <w:style w:type="paragraph" w:customStyle="1" w:styleId="ColorfulList-Accent12">
    <w:name w:val="Colorful List - Accent 12"/>
    <w:basedOn w:val="Normal"/>
    <w:uiPriority w:val="34"/>
    <w:qFormat/>
    <w:rsid w:val="004F6E8F"/>
    <w:pPr>
      <w:spacing w:after="160" w:line="259" w:lineRule="auto"/>
      <w:ind w:left="720"/>
      <w:contextualSpacing/>
    </w:pPr>
  </w:style>
  <w:style w:type="paragraph" w:styleId="Caption">
    <w:name w:val="caption"/>
    <w:aliases w:val="Table Heading,Figure-caption,th"/>
    <w:basedOn w:val="Normal"/>
    <w:next w:val="Normal"/>
    <w:link w:val="CaptionChar"/>
    <w:qFormat/>
    <w:rsid w:val="004F6E8F"/>
    <w:pPr>
      <w:spacing w:before="120" w:line="264" w:lineRule="auto"/>
    </w:pPr>
    <w:rPr>
      <w:rFonts w:eastAsia="Times New Roman"/>
      <w:b/>
      <w:bCs/>
      <w:color w:val="323E4F"/>
      <w:sz w:val="16"/>
      <w:szCs w:val="16"/>
      <w:lang w:eastAsia="ja-JP"/>
    </w:rPr>
  </w:style>
  <w:style w:type="character" w:customStyle="1" w:styleId="CaptionChar">
    <w:name w:val="Caption Char"/>
    <w:aliases w:val="Table Heading Char,Figure-caption Char,th Char"/>
    <w:link w:val="Caption"/>
    <w:rsid w:val="004F6E8F"/>
    <w:rPr>
      <w:rFonts w:ascii="Calibri" w:hAnsi="Calibri"/>
      <w:b/>
      <w:bCs/>
      <w:color w:val="323E4F"/>
      <w:sz w:val="16"/>
      <w:szCs w:val="16"/>
      <w:lang w:val="en-GB" w:eastAsia="ja-JP"/>
    </w:rPr>
  </w:style>
  <w:style w:type="paragraph" w:styleId="ListBullet">
    <w:name w:val="List Bullet"/>
    <w:basedOn w:val="Normal"/>
    <w:uiPriority w:val="99"/>
    <w:unhideWhenUsed/>
    <w:qFormat/>
    <w:locked/>
    <w:rsid w:val="004F6E8F"/>
    <w:pPr>
      <w:numPr>
        <w:numId w:val="61"/>
      </w:numPr>
      <w:spacing w:before="120"/>
      <w:contextualSpacing/>
    </w:pPr>
    <w:rPr>
      <w:rFonts w:eastAsia="MS Mincho"/>
    </w:rPr>
  </w:style>
  <w:style w:type="paragraph" w:styleId="TOCHeading">
    <w:name w:val="TOC Heading"/>
    <w:basedOn w:val="Heading1"/>
    <w:next w:val="Normal"/>
    <w:uiPriority w:val="39"/>
    <w:unhideWhenUsed/>
    <w:qFormat/>
    <w:rsid w:val="004F6E8F"/>
    <w:pPr>
      <w:keepLines/>
      <w:spacing w:after="0" w:line="259" w:lineRule="auto"/>
      <w:outlineLvl w:val="9"/>
    </w:pPr>
    <w:rPr>
      <w:rFonts w:ascii="Calibri Light" w:hAnsi="Calibri Light"/>
      <w:b w:val="0"/>
      <w:color w:val="2E74B5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314FA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semiHidden/>
    <w:unhideWhenUsed/>
    <w:locked/>
    <w:rsid w:val="00314FA4"/>
    <w:rPr>
      <w:color w:val="800080" w:themeColor="followedHyperlink"/>
      <w:u w:val="single"/>
    </w:rPr>
  </w:style>
  <w:style w:type="paragraph" w:styleId="Index4">
    <w:name w:val="index 4"/>
    <w:basedOn w:val="Normal"/>
    <w:next w:val="Normal"/>
    <w:autoRedefine/>
    <w:unhideWhenUsed/>
    <w:locked/>
    <w:rsid w:val="007346E0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7346E0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7346E0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7346E0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7346E0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7346E0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7346E0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6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iis.net/downloads/microsoft/wincache-extension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sourceforge.net/projects/wincache/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php.net/releases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AppData\Roaming\Microsoft\Templates\T4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20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3275C7-8701-4AFB-9766-2F6153E814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4.xml><?xml version="1.0" encoding="utf-8"?>
<ds:datastoreItem xmlns:ds="http://schemas.openxmlformats.org/officeDocument/2006/customXml" ds:itemID="{DA6EDC43-92EF-4120-B9C7-ABE1125A4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T4_Template.dot</Template>
  <TotalTime>35</TotalTime>
  <Pages>4</Pages>
  <Words>604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</vt:lpstr>
    </vt:vector>
  </TitlesOfParts>
  <Company>SPi</Company>
  <LinksUpToDate>false</LinksUpToDate>
  <CharactersWithSpaces>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</dc:title>
  <dc:creator>BPR</dc:creator>
  <cp:lastModifiedBy>Oleary, Michael</cp:lastModifiedBy>
  <cp:revision>11</cp:revision>
  <cp:lastPrinted>2016-11-18T11:14:00Z</cp:lastPrinted>
  <dcterms:created xsi:type="dcterms:W3CDTF">2018-11-17T03:20:00Z</dcterms:created>
  <dcterms:modified xsi:type="dcterms:W3CDTF">2018-11-18T02:15:00Z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