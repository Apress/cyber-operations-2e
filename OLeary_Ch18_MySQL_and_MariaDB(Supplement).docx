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CCC683" w14:textId="16BB262F" w:rsidR="00F41982" w:rsidRDefault="00576613" w:rsidP="00F41982">
      <w:pPr>
        <w:pStyle w:val="ChapterTitle"/>
      </w:pPr>
      <w:r>
        <w:fldChar w:fldCharType="begin"/>
      </w:r>
      <w:r>
        <w:instrText xml:space="preserve"> XE "</w:instrText>
      </w:r>
      <w:r w:rsidRPr="00682E8F">
        <w:instrText>MySQL and MariaDB</w:instrText>
      </w:r>
      <w:r>
        <w:instrText xml:space="preserve">" </w:instrText>
      </w:r>
      <w:r>
        <w:fldChar w:fldCharType="end"/>
      </w:r>
      <w:r>
        <w:fldChar w:fldCharType="begin"/>
      </w:r>
      <w:r>
        <w:instrText xml:space="preserve"> XE "</w:instrText>
      </w:r>
      <w:r w:rsidRPr="00682E8F">
        <w:instrText>MariaDB</w:instrText>
      </w:r>
      <w:r>
        <w:instrText>" \t "</w:instrText>
      </w:r>
      <w:r w:rsidRPr="004F482F">
        <w:rPr>
          <w:rFonts w:asciiTheme="minorHAnsi" w:hAnsiTheme="minorHAnsi" w:cstheme="minorHAnsi"/>
          <w:i/>
        </w:rPr>
        <w:instrText>See</w:instrText>
      </w:r>
      <w:r w:rsidRPr="004F482F">
        <w:rPr>
          <w:rFonts w:asciiTheme="minorHAnsi" w:hAnsiTheme="minorHAnsi" w:cstheme="minorHAnsi"/>
        </w:rPr>
        <w:instrText xml:space="preserve"> MySQL and MariaDB</w:instrText>
      </w:r>
      <w:r>
        <w:instrText xml:space="preserve">" </w:instrText>
      </w:r>
      <w:r>
        <w:fldChar w:fldCharType="end"/>
      </w:r>
      <w:r w:rsidR="00F41982">
        <w:t>MySQL and MariaDB</w:t>
      </w:r>
      <w:r w:rsidR="00E42224">
        <w:t>: Supplement</w:t>
      </w:r>
    </w:p>
    <w:p w14:paraId="3CA93898" w14:textId="77777777" w:rsidR="00E42224" w:rsidRDefault="00E42224" w:rsidP="00E42224">
      <w:pPr>
        <w:pStyle w:val="Heading1"/>
      </w:pPr>
      <w:r w:rsidRPr="00C9044B">
        <w:t>Notes &amp; References</w:t>
      </w:r>
    </w:p>
    <w:p w14:paraId="790110AE" w14:textId="77777777" w:rsidR="006051B9" w:rsidRDefault="006051B9" w:rsidP="00D85B49">
      <w:pPr>
        <w:pStyle w:val="BodyTextFirst"/>
      </w:pPr>
      <w:r>
        <w:fldChar w:fldCharType="begin"/>
      </w:r>
      <w:r>
        <w:instrText xml:space="preserve"> XE "</w:instrText>
      </w:r>
      <w:r w:rsidRPr="00591D94">
        <w:instrText>MySQL and MariaDB:host:wildcard</w:instrText>
      </w:r>
      <w:r>
        <w:instrText xml:space="preserve">" </w:instrText>
      </w:r>
      <w:r>
        <w:fldChar w:fldCharType="end"/>
      </w:r>
      <w:r>
        <w:t xml:space="preserve">Care needs to be taken when using wildcards for host names, especially when the host names overlap. Consider MySQL 5.6.17 on OpenSuSE 13.2. Create four users- two named bill and two named </w:t>
      </w:r>
      <w:proofErr w:type="spellStart"/>
      <w:r>
        <w:t>wendy</w:t>
      </w:r>
      <w:proofErr w:type="spellEnd"/>
      <w:r>
        <w:t xml:space="preserve"> in the following order.</w:t>
      </w:r>
    </w:p>
    <w:p w14:paraId="38E9EE34" w14:textId="77777777" w:rsidR="006051B9" w:rsidRDefault="006051B9" w:rsidP="006051B9">
      <w:pPr>
        <w:pStyle w:val="Code"/>
      </w:pPr>
      <w:r>
        <w:t xml:space="preserve">mysql&gt; </w:t>
      </w:r>
      <w:r w:rsidRPr="005F2DE0">
        <w:rPr>
          <w:rStyle w:val="CodeBold"/>
        </w:rPr>
        <w:t>CREATE USER bill@'%' IDENTIFIED BY 'password1!';</w:t>
      </w:r>
    </w:p>
    <w:p w14:paraId="016418A3" w14:textId="77777777" w:rsidR="006051B9" w:rsidRDefault="006051B9" w:rsidP="006051B9">
      <w:pPr>
        <w:pStyle w:val="Code"/>
      </w:pPr>
      <w:r>
        <w:t>Query OK, 0 rows affected (0.00 sec)</w:t>
      </w:r>
    </w:p>
    <w:p w14:paraId="7811CD39" w14:textId="77777777" w:rsidR="006051B9" w:rsidRDefault="006051B9" w:rsidP="006051B9">
      <w:pPr>
        <w:pStyle w:val="Code"/>
      </w:pPr>
    </w:p>
    <w:p w14:paraId="5DFB03C2" w14:textId="77777777" w:rsidR="006051B9" w:rsidRDefault="006051B9" w:rsidP="006051B9">
      <w:pPr>
        <w:pStyle w:val="Code"/>
      </w:pPr>
      <w:r>
        <w:t xml:space="preserve">mysql&gt; </w:t>
      </w:r>
      <w:r w:rsidRPr="005F2DE0">
        <w:rPr>
          <w:rStyle w:val="CodeBold"/>
        </w:rPr>
        <w:t>CREATE USER bill@'%.stars.example' IDENTIFIED BY 'password1!';</w:t>
      </w:r>
    </w:p>
    <w:p w14:paraId="01CC1F31" w14:textId="77777777" w:rsidR="006051B9" w:rsidRDefault="006051B9" w:rsidP="006051B9">
      <w:pPr>
        <w:pStyle w:val="Code"/>
      </w:pPr>
      <w:r>
        <w:t>Query OK, 0 rows affected (0.00 sec)</w:t>
      </w:r>
    </w:p>
    <w:p w14:paraId="0ED55BFE" w14:textId="77777777" w:rsidR="006051B9" w:rsidRDefault="006051B9" w:rsidP="006051B9">
      <w:pPr>
        <w:pStyle w:val="Code"/>
      </w:pPr>
    </w:p>
    <w:p w14:paraId="2A36D3CD" w14:textId="77777777" w:rsidR="006051B9" w:rsidRDefault="006051B9" w:rsidP="006051B9">
      <w:pPr>
        <w:pStyle w:val="Code"/>
      </w:pPr>
      <w:r>
        <w:t xml:space="preserve">mysql&gt; </w:t>
      </w:r>
      <w:r w:rsidRPr="005F2DE0">
        <w:rPr>
          <w:rStyle w:val="CodeBold"/>
        </w:rPr>
        <w:t>CREATE USER wendy@'%.stars.example' IDENTIFIED BY 'password1!';</w:t>
      </w:r>
    </w:p>
    <w:p w14:paraId="1468369E" w14:textId="77777777" w:rsidR="006051B9" w:rsidRDefault="006051B9" w:rsidP="006051B9">
      <w:pPr>
        <w:pStyle w:val="Code"/>
      </w:pPr>
      <w:r>
        <w:t>Query OK, 0 rows affected (0.00 sec)</w:t>
      </w:r>
    </w:p>
    <w:p w14:paraId="7D040863" w14:textId="77777777" w:rsidR="006051B9" w:rsidRDefault="006051B9" w:rsidP="006051B9">
      <w:pPr>
        <w:pStyle w:val="Code"/>
      </w:pPr>
    </w:p>
    <w:p w14:paraId="1EC2B8A0" w14:textId="77777777" w:rsidR="006051B9" w:rsidRDefault="006051B9" w:rsidP="006051B9">
      <w:pPr>
        <w:pStyle w:val="Code"/>
      </w:pPr>
      <w:r>
        <w:t xml:space="preserve">mysql&gt; </w:t>
      </w:r>
      <w:r w:rsidRPr="005F2DE0">
        <w:rPr>
          <w:rStyle w:val="CodeBold"/>
        </w:rPr>
        <w:t>CREATE USER wendy@'%' IDENTIFIED BY 'password1!';</w:t>
      </w:r>
    </w:p>
    <w:p w14:paraId="2F3192F0" w14:textId="77777777" w:rsidR="006051B9" w:rsidRDefault="006051B9" w:rsidP="006051B9">
      <w:pPr>
        <w:pStyle w:val="Code"/>
      </w:pPr>
      <w:r>
        <w:t>Query OK, 0 rows affected (0.00 sec)</w:t>
      </w:r>
    </w:p>
    <w:p w14:paraId="1BDEDF9A" w14:textId="77777777" w:rsidR="006051B9" w:rsidRDefault="006051B9" w:rsidP="006051B9">
      <w:pPr>
        <w:pStyle w:val="BodyTextCont"/>
      </w:pPr>
      <w:r>
        <w:t xml:space="preserve">Suppose the user bill authenticates from the system </w:t>
      </w:r>
      <w:proofErr w:type="spellStart"/>
      <w:proofErr w:type="gramStart"/>
      <w:r>
        <w:t>ankaa.stars</w:t>
      </w:r>
      <w:proofErr w:type="gramEnd"/>
      <w:r>
        <w:t>.example</w:t>
      </w:r>
      <w:proofErr w:type="spellEnd"/>
      <w:r>
        <w:t>. Which account is used?</w:t>
      </w:r>
    </w:p>
    <w:p w14:paraId="5034C553" w14:textId="77777777" w:rsidR="006051B9" w:rsidRDefault="006051B9" w:rsidP="006051B9">
      <w:pPr>
        <w:pStyle w:val="Code"/>
      </w:pPr>
      <w:r>
        <w:t xml:space="preserve">[root@ankaa ~]# </w:t>
      </w:r>
      <w:r w:rsidRPr="005F2DE0">
        <w:rPr>
          <w:rStyle w:val="CodeBold"/>
        </w:rPr>
        <w:t>mysql -u bill -h 10.0.2.92 -ppassword1!</w:t>
      </w:r>
    </w:p>
    <w:p w14:paraId="1382EBB4" w14:textId="77777777" w:rsidR="006051B9" w:rsidRDefault="006051B9" w:rsidP="006051B9">
      <w:pPr>
        <w:pStyle w:val="Code"/>
      </w:pPr>
      <w:r>
        <w:t>Welcome to the MariaDB monitor.  Commands end with ; or \g.</w:t>
      </w:r>
    </w:p>
    <w:p w14:paraId="2099171C" w14:textId="77777777" w:rsidR="006051B9" w:rsidRDefault="006051B9" w:rsidP="006051B9">
      <w:pPr>
        <w:pStyle w:val="Code"/>
      </w:pPr>
      <w:r>
        <w:t>Your MySQL connection id is 4</w:t>
      </w:r>
    </w:p>
    <w:p w14:paraId="2C1841EC" w14:textId="77777777" w:rsidR="006051B9" w:rsidRDefault="006051B9" w:rsidP="006051B9">
      <w:pPr>
        <w:pStyle w:val="Code"/>
      </w:pPr>
      <w:r>
        <w:t>Server version: 5.6.17 openSUSE package</w:t>
      </w:r>
    </w:p>
    <w:p w14:paraId="39A5CFC7" w14:textId="77777777" w:rsidR="006051B9" w:rsidRDefault="006051B9" w:rsidP="006051B9">
      <w:pPr>
        <w:pStyle w:val="Code"/>
      </w:pPr>
    </w:p>
    <w:p w14:paraId="2920E55A" w14:textId="77777777" w:rsidR="006051B9" w:rsidRDefault="006051B9" w:rsidP="006051B9">
      <w:pPr>
        <w:pStyle w:val="Code"/>
      </w:pPr>
      <w:r>
        <w:t>… Output Deleted …</w:t>
      </w:r>
    </w:p>
    <w:p w14:paraId="6E0B8249" w14:textId="77777777" w:rsidR="006051B9" w:rsidRDefault="006051B9" w:rsidP="006051B9">
      <w:pPr>
        <w:pStyle w:val="Code"/>
      </w:pPr>
    </w:p>
    <w:p w14:paraId="4A922D7E" w14:textId="77777777" w:rsidR="006051B9" w:rsidRDefault="006051B9" w:rsidP="006051B9">
      <w:pPr>
        <w:pStyle w:val="Code"/>
      </w:pPr>
      <w:r>
        <w:t xml:space="preserve">MySQL [(none)]&gt; </w:t>
      </w:r>
      <w:r w:rsidRPr="005F2DE0">
        <w:rPr>
          <w:rStyle w:val="CodeBold"/>
        </w:rPr>
        <w:t>SELECT current_user();</w:t>
      </w:r>
    </w:p>
    <w:p w14:paraId="64E82818" w14:textId="77777777" w:rsidR="006051B9" w:rsidRDefault="006051B9" w:rsidP="006051B9">
      <w:pPr>
        <w:pStyle w:val="Code"/>
      </w:pPr>
      <w:r>
        <w:t>+----------------+</w:t>
      </w:r>
    </w:p>
    <w:p w14:paraId="3956FB15" w14:textId="77777777" w:rsidR="006051B9" w:rsidRDefault="006051B9" w:rsidP="006051B9">
      <w:pPr>
        <w:pStyle w:val="Code"/>
      </w:pPr>
      <w:r>
        <w:t>| current_user() |</w:t>
      </w:r>
    </w:p>
    <w:p w14:paraId="58EB30B7" w14:textId="77777777" w:rsidR="006051B9" w:rsidRDefault="006051B9" w:rsidP="006051B9">
      <w:pPr>
        <w:pStyle w:val="Code"/>
      </w:pPr>
      <w:r>
        <w:t>+----------------+</w:t>
      </w:r>
    </w:p>
    <w:p w14:paraId="51B8BF63" w14:textId="77777777" w:rsidR="006051B9" w:rsidRDefault="006051B9" w:rsidP="006051B9">
      <w:pPr>
        <w:pStyle w:val="Code"/>
      </w:pPr>
      <w:r>
        <w:t>| bill@%         |</w:t>
      </w:r>
    </w:p>
    <w:p w14:paraId="379309D0" w14:textId="77777777" w:rsidR="006051B9" w:rsidRDefault="006051B9" w:rsidP="006051B9">
      <w:pPr>
        <w:pStyle w:val="Code"/>
      </w:pPr>
      <w:r>
        <w:lastRenderedPageBreak/>
        <w:t>+----------------+</w:t>
      </w:r>
    </w:p>
    <w:p w14:paraId="1EEC4A07" w14:textId="77777777" w:rsidR="006051B9" w:rsidRDefault="006051B9" w:rsidP="006051B9">
      <w:pPr>
        <w:pStyle w:val="Code"/>
      </w:pPr>
      <w:r>
        <w:t>1 row in set (0.00 sec)</w:t>
      </w:r>
    </w:p>
    <w:p w14:paraId="69E0C3BC" w14:textId="77777777" w:rsidR="006051B9" w:rsidRDefault="006051B9" w:rsidP="006051B9">
      <w:pPr>
        <w:pStyle w:val="BodyTextCont"/>
      </w:pPr>
      <w:r>
        <w:t xml:space="preserve">Now repeat the process but log in as </w:t>
      </w:r>
      <w:proofErr w:type="spellStart"/>
      <w:r>
        <w:t>wendy</w:t>
      </w:r>
      <w:proofErr w:type="spellEnd"/>
      <w:r>
        <w:t xml:space="preserve"> from the same host.</w:t>
      </w:r>
    </w:p>
    <w:p w14:paraId="6EC1F14A" w14:textId="77777777" w:rsidR="006051B9" w:rsidRDefault="006051B9" w:rsidP="006051B9">
      <w:pPr>
        <w:pStyle w:val="Code"/>
      </w:pPr>
      <w:r>
        <w:t xml:space="preserve">[root@ankaa ~]# </w:t>
      </w:r>
      <w:r w:rsidRPr="005F2DE0">
        <w:rPr>
          <w:rStyle w:val="CodeBold"/>
        </w:rPr>
        <w:t>mysql -u wendy -h 10.0.2.92 -ppassword1!</w:t>
      </w:r>
    </w:p>
    <w:p w14:paraId="2152969A" w14:textId="77777777" w:rsidR="006051B9" w:rsidRDefault="006051B9" w:rsidP="006051B9">
      <w:pPr>
        <w:pStyle w:val="Code"/>
      </w:pPr>
      <w:r>
        <w:t>Welcome to the MariaDB monitor.  Commands end with ; or \g.</w:t>
      </w:r>
    </w:p>
    <w:p w14:paraId="78684904" w14:textId="77777777" w:rsidR="006051B9" w:rsidRDefault="006051B9" w:rsidP="006051B9">
      <w:pPr>
        <w:pStyle w:val="Code"/>
      </w:pPr>
      <w:r>
        <w:t>Your MySQL connection id is 5</w:t>
      </w:r>
    </w:p>
    <w:p w14:paraId="53C60BB3" w14:textId="77777777" w:rsidR="006051B9" w:rsidRDefault="006051B9" w:rsidP="006051B9">
      <w:pPr>
        <w:pStyle w:val="Code"/>
      </w:pPr>
      <w:r>
        <w:t>Server version: 5.6.17 openSUSE package</w:t>
      </w:r>
    </w:p>
    <w:p w14:paraId="6FBBA592" w14:textId="77777777" w:rsidR="006051B9" w:rsidRDefault="006051B9" w:rsidP="006051B9">
      <w:pPr>
        <w:pStyle w:val="Code"/>
      </w:pPr>
    </w:p>
    <w:p w14:paraId="0CCBC030" w14:textId="77777777" w:rsidR="006051B9" w:rsidRDefault="006051B9" w:rsidP="006051B9">
      <w:pPr>
        <w:pStyle w:val="Code"/>
      </w:pPr>
      <w:r>
        <w:t>… Output Deleted …</w:t>
      </w:r>
    </w:p>
    <w:p w14:paraId="7F98A582" w14:textId="77777777" w:rsidR="006051B9" w:rsidRDefault="006051B9" w:rsidP="006051B9">
      <w:pPr>
        <w:pStyle w:val="Code"/>
      </w:pPr>
    </w:p>
    <w:p w14:paraId="1E1275A6" w14:textId="77777777" w:rsidR="006051B9" w:rsidRDefault="006051B9" w:rsidP="006051B9">
      <w:pPr>
        <w:pStyle w:val="Code"/>
      </w:pPr>
      <w:r>
        <w:t xml:space="preserve">MySQL [(none)]&gt; </w:t>
      </w:r>
      <w:r w:rsidRPr="005F2DE0">
        <w:rPr>
          <w:rStyle w:val="CodeBold"/>
        </w:rPr>
        <w:t>SELECT current_user();</w:t>
      </w:r>
    </w:p>
    <w:p w14:paraId="453819E0" w14:textId="77777777" w:rsidR="006051B9" w:rsidRDefault="006051B9" w:rsidP="006051B9">
      <w:pPr>
        <w:pStyle w:val="Code"/>
      </w:pPr>
      <w:r>
        <w:t>+-----------------------+</w:t>
      </w:r>
    </w:p>
    <w:p w14:paraId="14458589" w14:textId="77777777" w:rsidR="006051B9" w:rsidRDefault="006051B9" w:rsidP="006051B9">
      <w:pPr>
        <w:pStyle w:val="Code"/>
      </w:pPr>
      <w:r>
        <w:t>| current_user()        |</w:t>
      </w:r>
    </w:p>
    <w:p w14:paraId="4A20A678" w14:textId="77777777" w:rsidR="006051B9" w:rsidRDefault="006051B9" w:rsidP="006051B9">
      <w:pPr>
        <w:pStyle w:val="Code"/>
      </w:pPr>
      <w:r>
        <w:t>+-----------------------+</w:t>
      </w:r>
    </w:p>
    <w:p w14:paraId="619F314B" w14:textId="77777777" w:rsidR="006051B9" w:rsidRDefault="006051B9" w:rsidP="006051B9">
      <w:pPr>
        <w:pStyle w:val="Code"/>
      </w:pPr>
      <w:r>
        <w:t>| wendy@%.stars.example |</w:t>
      </w:r>
    </w:p>
    <w:p w14:paraId="3332F312" w14:textId="77777777" w:rsidR="006051B9" w:rsidRDefault="006051B9" w:rsidP="006051B9">
      <w:pPr>
        <w:pStyle w:val="Code"/>
      </w:pPr>
      <w:r>
        <w:t>+-----------------------+</w:t>
      </w:r>
    </w:p>
    <w:p w14:paraId="44A3D7CD" w14:textId="77777777" w:rsidR="006051B9" w:rsidRDefault="006051B9" w:rsidP="006051B9">
      <w:pPr>
        <w:pStyle w:val="Code"/>
      </w:pPr>
      <w:r>
        <w:t>1 row in set (0.00 sec)</w:t>
      </w:r>
    </w:p>
    <w:p w14:paraId="5C9A9A47" w14:textId="77777777" w:rsidR="006051B9" w:rsidRDefault="006051B9" w:rsidP="006051B9">
      <w:pPr>
        <w:pStyle w:val="BodyTextCont"/>
      </w:pPr>
      <w:r>
        <w:t xml:space="preserve">Before using overlapping wildcards in host names, the reader is encouraged to read the documentation </w:t>
      </w:r>
      <w:hyperlink r:id="rId11" w:history="1">
        <w:r w:rsidRPr="009C3CD5">
          <w:rPr>
            <w:rStyle w:val="CodeInline"/>
          </w:rPr>
          <w:t>https://dev.mysql.com/doc/refman/5.7/en/account-names.html</w:t>
        </w:r>
      </w:hyperlink>
      <w:r>
        <w:t xml:space="preserve"> and </w:t>
      </w:r>
      <w:hyperlink r:id="rId12" w:history="1">
        <w:r w:rsidRPr="009C3CD5">
          <w:rPr>
            <w:rStyle w:val="CodeInline"/>
          </w:rPr>
          <w:t>https://mariadb.com/kb/en/library/create-user/</w:t>
        </w:r>
      </w:hyperlink>
      <w:r>
        <w:t xml:space="preserve"> quite carefully, and then test the system to be sure that it behaves as expected. </w:t>
      </w:r>
    </w:p>
    <w:p w14:paraId="321D8896" w14:textId="77777777" w:rsidR="006051B9" w:rsidRDefault="006051B9" w:rsidP="006051B9">
      <w:pPr>
        <w:pStyle w:val="BodyTextCont"/>
      </w:pPr>
      <w:r>
        <w:t xml:space="preserve">Another subtlety in wildcards is how MySQL and MariaDB handle wildcard user names. For example, suppose that the administrator creates the user bob who can log on from any host, and that the administrator also creates a wildcard user for the host 10.0.3.57. </w:t>
      </w:r>
    </w:p>
    <w:p w14:paraId="320DA076" w14:textId="77777777" w:rsidR="006051B9" w:rsidRDefault="006051B9" w:rsidP="006051B9">
      <w:pPr>
        <w:pStyle w:val="Code"/>
      </w:pPr>
      <w:r>
        <w:t xml:space="preserve">mysql&gt; </w:t>
      </w:r>
      <w:r w:rsidRPr="005F2DE0">
        <w:rPr>
          <w:rStyle w:val="CodeBold"/>
        </w:rPr>
        <w:t>SELECT user, host FROM mysql.user;</w:t>
      </w:r>
    </w:p>
    <w:p w14:paraId="4FD18AA9" w14:textId="77777777" w:rsidR="006051B9" w:rsidRDefault="006051B9" w:rsidP="006051B9">
      <w:pPr>
        <w:pStyle w:val="Code"/>
      </w:pPr>
      <w:r>
        <w:t>+------------------+-----------+</w:t>
      </w:r>
    </w:p>
    <w:p w14:paraId="34C14D49" w14:textId="77777777" w:rsidR="006051B9" w:rsidRDefault="006051B9" w:rsidP="006051B9">
      <w:pPr>
        <w:pStyle w:val="Code"/>
      </w:pPr>
      <w:r>
        <w:t>| user             | host      |</w:t>
      </w:r>
    </w:p>
    <w:p w14:paraId="76BEC5D4" w14:textId="77777777" w:rsidR="006051B9" w:rsidRDefault="006051B9" w:rsidP="006051B9">
      <w:pPr>
        <w:pStyle w:val="Code"/>
      </w:pPr>
      <w:r>
        <w:t>+------------------+-----------+</w:t>
      </w:r>
    </w:p>
    <w:p w14:paraId="0FB84DD4" w14:textId="77777777" w:rsidR="006051B9" w:rsidRDefault="006051B9" w:rsidP="006051B9">
      <w:pPr>
        <w:pStyle w:val="Code"/>
      </w:pPr>
      <w:r>
        <w:t>| bob              | %         |</w:t>
      </w:r>
    </w:p>
    <w:p w14:paraId="2C8E8294" w14:textId="77777777" w:rsidR="006051B9" w:rsidRDefault="006051B9" w:rsidP="006051B9">
      <w:pPr>
        <w:pStyle w:val="Code"/>
      </w:pPr>
      <w:r>
        <w:t>|                  | 10.0.3.57 |</w:t>
      </w:r>
    </w:p>
    <w:p w14:paraId="723422F5" w14:textId="77777777" w:rsidR="006051B9" w:rsidRDefault="006051B9" w:rsidP="006051B9">
      <w:pPr>
        <w:pStyle w:val="Code"/>
      </w:pPr>
      <w:r>
        <w:t>| root             | 127.0.0.1 |</w:t>
      </w:r>
    </w:p>
    <w:p w14:paraId="552DFDE0" w14:textId="77777777" w:rsidR="006051B9" w:rsidRDefault="006051B9" w:rsidP="006051B9">
      <w:pPr>
        <w:pStyle w:val="Code"/>
      </w:pPr>
      <w:r>
        <w:t>| root             | ::1       |</w:t>
      </w:r>
    </w:p>
    <w:p w14:paraId="6071515D" w14:textId="77777777" w:rsidR="006051B9" w:rsidRDefault="006051B9" w:rsidP="006051B9">
      <w:pPr>
        <w:pStyle w:val="Code"/>
      </w:pPr>
      <w:r>
        <w:t>| root             | aegle     |</w:t>
      </w:r>
    </w:p>
    <w:p w14:paraId="764B5890" w14:textId="77777777" w:rsidR="006051B9" w:rsidRDefault="006051B9" w:rsidP="006051B9">
      <w:pPr>
        <w:pStyle w:val="Code"/>
      </w:pPr>
      <w:r>
        <w:t>| debian-sys-maint | localhost |</w:t>
      </w:r>
    </w:p>
    <w:p w14:paraId="43918F36" w14:textId="77777777" w:rsidR="006051B9" w:rsidRDefault="006051B9" w:rsidP="006051B9">
      <w:pPr>
        <w:pStyle w:val="Code"/>
      </w:pPr>
      <w:r>
        <w:t>| root             | localhost |</w:t>
      </w:r>
    </w:p>
    <w:p w14:paraId="422FF10B" w14:textId="77777777" w:rsidR="006051B9" w:rsidRDefault="006051B9" w:rsidP="006051B9">
      <w:pPr>
        <w:pStyle w:val="Code"/>
      </w:pPr>
      <w:r>
        <w:t>+------------------+-----------+</w:t>
      </w:r>
    </w:p>
    <w:p w14:paraId="443F1873" w14:textId="77777777" w:rsidR="006051B9" w:rsidRDefault="006051B9" w:rsidP="006051B9">
      <w:pPr>
        <w:pStyle w:val="Code"/>
      </w:pPr>
      <w:r>
        <w:t>7 rows in set (0.00 sec)</w:t>
      </w:r>
    </w:p>
    <w:p w14:paraId="4399CB5E" w14:textId="77777777" w:rsidR="006051B9" w:rsidRDefault="006051B9" w:rsidP="006051B9">
      <w:pPr>
        <w:pStyle w:val="BodyTextCont"/>
      </w:pPr>
      <w:r>
        <w:t>If bob tries to log on from 10.0.3.57, what account is used for authentication?</w:t>
      </w:r>
    </w:p>
    <w:p w14:paraId="7E1BBBF2" w14:textId="77777777" w:rsidR="006051B9" w:rsidRDefault="006051B9" w:rsidP="006051B9">
      <w:pPr>
        <w:pStyle w:val="Code"/>
      </w:pPr>
      <w:r>
        <w:t xml:space="preserve">jmaxwell@siegena:~$ </w:t>
      </w:r>
      <w:r w:rsidRPr="005F2DE0">
        <w:rPr>
          <w:rStyle w:val="CodeBold"/>
        </w:rPr>
        <w:t>mysql -u bob -h aegle.asteroid.test -p</w:t>
      </w:r>
    </w:p>
    <w:p w14:paraId="09063B36" w14:textId="77777777" w:rsidR="006051B9" w:rsidRDefault="006051B9" w:rsidP="006051B9">
      <w:pPr>
        <w:pStyle w:val="Code"/>
      </w:pPr>
      <w:r>
        <w:t xml:space="preserve">Enter password: </w:t>
      </w:r>
      <w:r w:rsidRPr="005F2DE0">
        <w:rPr>
          <w:rStyle w:val="CodeBold"/>
        </w:rPr>
        <w:t>&lt;enter password here&gt;</w:t>
      </w:r>
    </w:p>
    <w:p w14:paraId="4F1A49AD" w14:textId="77777777" w:rsidR="006051B9" w:rsidRDefault="006051B9" w:rsidP="006051B9">
      <w:pPr>
        <w:pStyle w:val="Code"/>
      </w:pPr>
      <w:r>
        <w:lastRenderedPageBreak/>
        <w:t>Welcome to the MySQL monitor.  Commands end with ; or \g.</w:t>
      </w:r>
    </w:p>
    <w:p w14:paraId="3E89617E" w14:textId="77777777" w:rsidR="006051B9" w:rsidRDefault="006051B9" w:rsidP="006051B9">
      <w:pPr>
        <w:pStyle w:val="Code"/>
      </w:pPr>
      <w:r>
        <w:t>Your MySQL connection id is 14</w:t>
      </w:r>
    </w:p>
    <w:p w14:paraId="376DEAFA" w14:textId="77777777" w:rsidR="006051B9" w:rsidRDefault="006051B9" w:rsidP="006051B9">
      <w:pPr>
        <w:pStyle w:val="Code"/>
      </w:pPr>
      <w:r>
        <w:t>Server version: 5.6.25-0ubuntu1 (Ubuntu)</w:t>
      </w:r>
    </w:p>
    <w:p w14:paraId="0EDC483F" w14:textId="77777777" w:rsidR="006051B9" w:rsidRDefault="006051B9" w:rsidP="006051B9">
      <w:pPr>
        <w:pStyle w:val="Code"/>
      </w:pPr>
    </w:p>
    <w:p w14:paraId="33CC610B" w14:textId="77777777" w:rsidR="006051B9" w:rsidRDefault="006051B9" w:rsidP="006051B9">
      <w:pPr>
        <w:pStyle w:val="Code"/>
      </w:pPr>
      <w:r>
        <w:t>… Output Deleted …</w:t>
      </w:r>
    </w:p>
    <w:p w14:paraId="42B3B9C3" w14:textId="77777777" w:rsidR="006051B9" w:rsidRDefault="006051B9" w:rsidP="006051B9">
      <w:pPr>
        <w:pStyle w:val="Code"/>
      </w:pPr>
    </w:p>
    <w:p w14:paraId="03EA54B8" w14:textId="77777777" w:rsidR="006051B9" w:rsidRDefault="006051B9" w:rsidP="006051B9">
      <w:pPr>
        <w:pStyle w:val="Code"/>
      </w:pPr>
      <w:r>
        <w:t xml:space="preserve">mysql&gt; </w:t>
      </w:r>
      <w:r w:rsidRPr="005F2DE0">
        <w:rPr>
          <w:rStyle w:val="CodeBold"/>
        </w:rPr>
        <w:t>SELECT current_user();</w:t>
      </w:r>
    </w:p>
    <w:p w14:paraId="4FC0D961" w14:textId="77777777" w:rsidR="006051B9" w:rsidRDefault="006051B9" w:rsidP="006051B9">
      <w:pPr>
        <w:pStyle w:val="Code"/>
      </w:pPr>
      <w:r>
        <w:t>+----------------+</w:t>
      </w:r>
    </w:p>
    <w:p w14:paraId="34604378" w14:textId="77777777" w:rsidR="006051B9" w:rsidRDefault="006051B9" w:rsidP="006051B9">
      <w:pPr>
        <w:pStyle w:val="Code"/>
      </w:pPr>
      <w:r>
        <w:t>| current_user() |</w:t>
      </w:r>
    </w:p>
    <w:p w14:paraId="6C091547" w14:textId="77777777" w:rsidR="006051B9" w:rsidRDefault="006051B9" w:rsidP="006051B9">
      <w:pPr>
        <w:pStyle w:val="Code"/>
      </w:pPr>
      <w:r>
        <w:t>+----------------+</w:t>
      </w:r>
    </w:p>
    <w:p w14:paraId="338237F5" w14:textId="77777777" w:rsidR="006051B9" w:rsidRDefault="006051B9" w:rsidP="006051B9">
      <w:pPr>
        <w:pStyle w:val="Code"/>
      </w:pPr>
      <w:r>
        <w:t>| @10.0.3.57     |</w:t>
      </w:r>
    </w:p>
    <w:p w14:paraId="25A992E3" w14:textId="77777777" w:rsidR="006051B9" w:rsidRDefault="006051B9" w:rsidP="006051B9">
      <w:pPr>
        <w:pStyle w:val="Code"/>
      </w:pPr>
      <w:r>
        <w:t>+----------------+</w:t>
      </w:r>
    </w:p>
    <w:p w14:paraId="7574E2FB" w14:textId="77777777" w:rsidR="006051B9" w:rsidRDefault="006051B9" w:rsidP="006051B9">
      <w:pPr>
        <w:pStyle w:val="Code"/>
      </w:pPr>
      <w:r>
        <w:t>1 row in set (0.00 sec)</w:t>
      </w:r>
    </w:p>
    <w:p w14:paraId="2034B331" w14:textId="77777777" w:rsidR="006051B9" w:rsidRDefault="006051B9" w:rsidP="006051B9">
      <w:pPr>
        <w:pStyle w:val="BodyTextCont"/>
      </w:pPr>
      <w:r>
        <w:t xml:space="preserve">The collection of MySQL commands in the client can be found by running </w:t>
      </w:r>
      <w:r w:rsidRPr="005473A5">
        <w:rPr>
          <w:rStyle w:val="CodeInline"/>
        </w:rPr>
        <w:t>help</w:t>
      </w:r>
      <w:r>
        <w:t>. For example, MariaDB 10.0.24 on Ubuntu 16.04 provides the following help.</w:t>
      </w:r>
    </w:p>
    <w:p w14:paraId="20CB29F5" w14:textId="77777777" w:rsidR="006051B9" w:rsidRDefault="006051B9" w:rsidP="006051B9">
      <w:pPr>
        <w:pStyle w:val="Code"/>
      </w:pPr>
      <w:commentRangeStart w:id="0"/>
      <w:r>
        <w:t xml:space="preserve">MariaDB [(none)]&gt; </w:t>
      </w:r>
      <w:r w:rsidRPr="005F2DE0">
        <w:rPr>
          <w:rStyle w:val="CodeBold"/>
        </w:rPr>
        <w:t>help</w:t>
      </w:r>
    </w:p>
    <w:p w14:paraId="2D155699" w14:textId="77777777" w:rsidR="006051B9" w:rsidRDefault="006051B9" w:rsidP="006051B9">
      <w:pPr>
        <w:pStyle w:val="Code"/>
      </w:pPr>
    </w:p>
    <w:p w14:paraId="26A80712" w14:textId="77777777" w:rsidR="006051B9" w:rsidRDefault="006051B9" w:rsidP="006051B9">
      <w:pPr>
        <w:pStyle w:val="Code"/>
      </w:pPr>
      <w:r>
        <w:t>General information about MariaDB can be found at</w:t>
      </w:r>
    </w:p>
    <w:p w14:paraId="17240F10" w14:textId="77777777" w:rsidR="006051B9" w:rsidRDefault="006051B9" w:rsidP="006051B9">
      <w:pPr>
        <w:pStyle w:val="Code"/>
      </w:pPr>
      <w:r>
        <w:t>http://mariadb.org</w:t>
      </w:r>
    </w:p>
    <w:p w14:paraId="5D62A444" w14:textId="77777777" w:rsidR="006051B9" w:rsidRDefault="006051B9" w:rsidP="006051B9">
      <w:pPr>
        <w:pStyle w:val="Code"/>
      </w:pPr>
    </w:p>
    <w:p w14:paraId="2C449B2C" w14:textId="77777777" w:rsidR="006051B9" w:rsidRDefault="006051B9" w:rsidP="006051B9">
      <w:pPr>
        <w:pStyle w:val="Code"/>
      </w:pPr>
      <w:r>
        <w:t>List of all MySQL commands:</w:t>
      </w:r>
    </w:p>
    <w:p w14:paraId="5F01B1FC" w14:textId="77777777" w:rsidR="006051B9" w:rsidRDefault="006051B9" w:rsidP="006051B9">
      <w:pPr>
        <w:pStyle w:val="Code"/>
      </w:pPr>
      <w:r>
        <w:t>Note that all text commands must be first on line and end with ';'</w:t>
      </w:r>
    </w:p>
    <w:p w14:paraId="5F1609EE" w14:textId="77777777" w:rsidR="006051B9" w:rsidRDefault="006051B9" w:rsidP="006051B9">
      <w:pPr>
        <w:pStyle w:val="Code"/>
      </w:pPr>
      <w:r>
        <w:t>?         (\?) Synonym for `help'.</w:t>
      </w:r>
    </w:p>
    <w:p w14:paraId="6B87D330" w14:textId="77777777" w:rsidR="006051B9" w:rsidRDefault="006051B9" w:rsidP="006051B9">
      <w:pPr>
        <w:pStyle w:val="Code"/>
      </w:pPr>
      <w:r>
        <w:t>clear     (\c) Clear the current input statement.</w:t>
      </w:r>
    </w:p>
    <w:p w14:paraId="54BDCF93" w14:textId="77777777" w:rsidR="006051B9" w:rsidRDefault="006051B9" w:rsidP="006051B9">
      <w:pPr>
        <w:pStyle w:val="Code"/>
      </w:pPr>
      <w:r>
        <w:t>connect   (\r) Reconnect to the server. Optional arguments are db and host.</w:t>
      </w:r>
    </w:p>
    <w:p w14:paraId="10D10D0D" w14:textId="77777777" w:rsidR="006051B9" w:rsidRDefault="006051B9" w:rsidP="006051B9">
      <w:pPr>
        <w:pStyle w:val="Code"/>
      </w:pPr>
      <w:r>
        <w:t>delimiter (\d) Set statement delimiter.</w:t>
      </w:r>
    </w:p>
    <w:p w14:paraId="3EEE6C9C" w14:textId="77777777" w:rsidR="006051B9" w:rsidRDefault="006051B9" w:rsidP="006051B9">
      <w:pPr>
        <w:pStyle w:val="Code"/>
      </w:pPr>
      <w:r>
        <w:t>edit      (\e) Edit command with $EDITOR.</w:t>
      </w:r>
    </w:p>
    <w:p w14:paraId="5BC9820C" w14:textId="77777777" w:rsidR="006051B9" w:rsidRDefault="006051B9" w:rsidP="006051B9">
      <w:pPr>
        <w:pStyle w:val="Code"/>
      </w:pPr>
      <w:r>
        <w:t>ego       (\G) Send command to mysql server, display result vertically.</w:t>
      </w:r>
    </w:p>
    <w:p w14:paraId="5C8EFD58" w14:textId="77777777" w:rsidR="006051B9" w:rsidRDefault="006051B9" w:rsidP="006051B9">
      <w:pPr>
        <w:pStyle w:val="Code"/>
      </w:pPr>
      <w:r>
        <w:t>exit      (\q) Exit mysql. Same as quit.</w:t>
      </w:r>
    </w:p>
    <w:p w14:paraId="749A03E3" w14:textId="77777777" w:rsidR="006051B9" w:rsidRDefault="006051B9" w:rsidP="006051B9">
      <w:pPr>
        <w:pStyle w:val="Code"/>
      </w:pPr>
      <w:r>
        <w:t>go        (\g) Send command to mysql server.</w:t>
      </w:r>
    </w:p>
    <w:p w14:paraId="53942362" w14:textId="77777777" w:rsidR="006051B9" w:rsidRDefault="006051B9" w:rsidP="006051B9">
      <w:pPr>
        <w:pStyle w:val="Code"/>
      </w:pPr>
      <w:r>
        <w:t>help      (\h) Display this help.</w:t>
      </w:r>
    </w:p>
    <w:p w14:paraId="751E539F" w14:textId="77777777" w:rsidR="006051B9" w:rsidRDefault="006051B9" w:rsidP="006051B9">
      <w:pPr>
        <w:pStyle w:val="Code"/>
      </w:pPr>
      <w:r>
        <w:t>nopager   (\n) Disable pager, print to stdout.</w:t>
      </w:r>
    </w:p>
    <w:p w14:paraId="277ADF9E" w14:textId="77777777" w:rsidR="006051B9" w:rsidRDefault="006051B9" w:rsidP="006051B9">
      <w:pPr>
        <w:pStyle w:val="Code"/>
      </w:pPr>
      <w:r>
        <w:t>notee     (\t) Don't write into outfile.</w:t>
      </w:r>
    </w:p>
    <w:p w14:paraId="2FE176C2" w14:textId="77777777" w:rsidR="006051B9" w:rsidRDefault="006051B9" w:rsidP="006051B9">
      <w:pPr>
        <w:pStyle w:val="Code"/>
      </w:pPr>
      <w:r>
        <w:t>pager     (\P) Set PAGER [to_pager]. Print the query results via PAGER.</w:t>
      </w:r>
    </w:p>
    <w:p w14:paraId="7795B974" w14:textId="77777777" w:rsidR="006051B9" w:rsidRDefault="006051B9" w:rsidP="006051B9">
      <w:pPr>
        <w:pStyle w:val="Code"/>
      </w:pPr>
      <w:r>
        <w:t>print     (\p) Print current command.</w:t>
      </w:r>
    </w:p>
    <w:p w14:paraId="45F89432" w14:textId="77777777" w:rsidR="006051B9" w:rsidRDefault="006051B9" w:rsidP="006051B9">
      <w:pPr>
        <w:pStyle w:val="Code"/>
      </w:pPr>
      <w:r>
        <w:t>prompt    (\R) Change your mysql prompt.</w:t>
      </w:r>
    </w:p>
    <w:p w14:paraId="6C5A2225" w14:textId="77777777" w:rsidR="006051B9" w:rsidRDefault="006051B9" w:rsidP="006051B9">
      <w:pPr>
        <w:pStyle w:val="Code"/>
      </w:pPr>
      <w:r>
        <w:t>quit      (\q) Quit mysql.</w:t>
      </w:r>
    </w:p>
    <w:p w14:paraId="58DCD96E" w14:textId="77777777" w:rsidR="006051B9" w:rsidRDefault="006051B9" w:rsidP="006051B9">
      <w:pPr>
        <w:pStyle w:val="Code"/>
      </w:pPr>
      <w:r>
        <w:t>rehash    (\#) Rebuild completion hash.</w:t>
      </w:r>
    </w:p>
    <w:p w14:paraId="2B8E31B2" w14:textId="77777777" w:rsidR="006051B9" w:rsidRDefault="006051B9" w:rsidP="006051B9">
      <w:pPr>
        <w:pStyle w:val="Code"/>
      </w:pPr>
      <w:r>
        <w:t xml:space="preserve">source    (\.) Execute an SQL script file. Takes a file name as an </w:t>
      </w:r>
    </w:p>
    <w:p w14:paraId="09154040" w14:textId="77777777" w:rsidR="006051B9" w:rsidRDefault="006051B9" w:rsidP="006051B9">
      <w:pPr>
        <w:pStyle w:val="Code"/>
      </w:pPr>
      <w:r>
        <w:t xml:space="preserve">                argument.</w:t>
      </w:r>
    </w:p>
    <w:p w14:paraId="0F4E8EC6" w14:textId="77777777" w:rsidR="006051B9" w:rsidRDefault="006051B9" w:rsidP="006051B9">
      <w:pPr>
        <w:pStyle w:val="Code"/>
      </w:pPr>
      <w:r>
        <w:t>status    (\s) Get status information from the server.</w:t>
      </w:r>
    </w:p>
    <w:p w14:paraId="53C80C42" w14:textId="77777777" w:rsidR="006051B9" w:rsidRDefault="006051B9" w:rsidP="006051B9">
      <w:pPr>
        <w:pStyle w:val="Code"/>
      </w:pPr>
      <w:r>
        <w:t>system    (\!) Execute a system shell command.</w:t>
      </w:r>
    </w:p>
    <w:p w14:paraId="3C8B2102" w14:textId="77777777" w:rsidR="006051B9" w:rsidRDefault="006051B9" w:rsidP="006051B9">
      <w:pPr>
        <w:pStyle w:val="Code"/>
      </w:pPr>
      <w:r>
        <w:t xml:space="preserve">tee       (\T) Set outfile [to_outfile]. Append everything into given </w:t>
      </w:r>
    </w:p>
    <w:p w14:paraId="407E2C2F" w14:textId="77777777" w:rsidR="006051B9" w:rsidRDefault="006051B9" w:rsidP="006051B9">
      <w:pPr>
        <w:pStyle w:val="Code"/>
      </w:pPr>
      <w:r>
        <w:t xml:space="preserve">                outfile.</w:t>
      </w:r>
    </w:p>
    <w:p w14:paraId="4371D47A" w14:textId="77777777" w:rsidR="006051B9" w:rsidRDefault="006051B9" w:rsidP="006051B9">
      <w:pPr>
        <w:pStyle w:val="Code"/>
      </w:pPr>
      <w:r>
        <w:t>use       (\u) Use another database. Takes database name as argument.</w:t>
      </w:r>
    </w:p>
    <w:p w14:paraId="00F11827" w14:textId="77777777" w:rsidR="006051B9" w:rsidRDefault="006051B9" w:rsidP="006051B9">
      <w:pPr>
        <w:pStyle w:val="Code"/>
      </w:pPr>
      <w:r>
        <w:t xml:space="preserve">charset   (\C) Switch to another charset. Might be needed for processing </w:t>
      </w:r>
    </w:p>
    <w:p w14:paraId="3C383CC0" w14:textId="77777777" w:rsidR="006051B9" w:rsidRDefault="006051B9" w:rsidP="006051B9">
      <w:pPr>
        <w:pStyle w:val="Code"/>
      </w:pPr>
      <w:r>
        <w:lastRenderedPageBreak/>
        <w:t xml:space="preserve">                binlog with multi-byte charsets.</w:t>
      </w:r>
    </w:p>
    <w:p w14:paraId="547F6E83" w14:textId="77777777" w:rsidR="006051B9" w:rsidRDefault="006051B9" w:rsidP="006051B9">
      <w:pPr>
        <w:pStyle w:val="Code"/>
      </w:pPr>
      <w:r>
        <w:t>warnings  (\W) Show warnings after every statement.</w:t>
      </w:r>
      <w:commentRangeEnd w:id="0"/>
      <w:r>
        <w:rPr>
          <w:rStyle w:val="CommentReference"/>
          <w:rFonts w:ascii="Times" w:hAnsi="Times"/>
          <w:noProof w:val="0"/>
        </w:rPr>
        <w:commentReference w:id="0"/>
      </w:r>
    </w:p>
    <w:p w14:paraId="37BF77F3" w14:textId="77777777" w:rsidR="006051B9" w:rsidRDefault="006051B9" w:rsidP="006051B9">
      <w:pPr>
        <w:pStyle w:val="Code"/>
      </w:pPr>
      <w:r>
        <w:t>nowarning (\w) Don't show warnings after every statement.</w:t>
      </w:r>
    </w:p>
    <w:p w14:paraId="47696F62" w14:textId="77777777" w:rsidR="006051B9" w:rsidRDefault="006051B9" w:rsidP="006051B9">
      <w:pPr>
        <w:pStyle w:val="Code"/>
      </w:pPr>
    </w:p>
    <w:p w14:paraId="32E2CEBB" w14:textId="77777777" w:rsidR="006051B9" w:rsidRPr="00696F4C" w:rsidRDefault="006051B9" w:rsidP="006051B9">
      <w:pPr>
        <w:pStyle w:val="Code"/>
      </w:pPr>
      <w:r>
        <w:t>For server side help, type 'help contents'</w:t>
      </w:r>
    </w:p>
    <w:p w14:paraId="5B48B023" w14:textId="77777777" w:rsidR="00E42224" w:rsidRDefault="00E42224" w:rsidP="00E42224">
      <w:pPr>
        <w:pStyle w:val="TableCaption"/>
      </w:pPr>
      <w:r>
        <w:t>Table 18-1. Default included version of MySQL, by Linux distribution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39"/>
        <w:gridCol w:w="1034"/>
        <w:gridCol w:w="936"/>
        <w:gridCol w:w="1035"/>
        <w:gridCol w:w="1133"/>
        <w:gridCol w:w="1052"/>
        <w:gridCol w:w="1040"/>
        <w:gridCol w:w="1011"/>
      </w:tblGrid>
      <w:tr w:rsidR="00E42224" w14:paraId="70FC0DD0" w14:textId="77777777" w:rsidTr="009C3CD5">
        <w:tc>
          <w:tcPr>
            <w:tcW w:w="1039" w:type="dxa"/>
          </w:tcPr>
          <w:p w14:paraId="0E9A058F" w14:textId="77777777" w:rsidR="00E42224" w:rsidRDefault="00E42224" w:rsidP="009C3CD5">
            <w:pPr>
              <w:pStyle w:val="TableText"/>
            </w:pPr>
            <w:r>
              <w:t>CentOS</w:t>
            </w:r>
          </w:p>
        </w:tc>
        <w:tc>
          <w:tcPr>
            <w:tcW w:w="1034" w:type="dxa"/>
          </w:tcPr>
          <w:p w14:paraId="45D4066E" w14:textId="77777777" w:rsidR="00E42224" w:rsidRDefault="00E42224" w:rsidP="009C3CD5">
            <w:pPr>
              <w:pStyle w:val="TableText"/>
            </w:pPr>
          </w:p>
        </w:tc>
        <w:tc>
          <w:tcPr>
            <w:tcW w:w="936" w:type="dxa"/>
            <w:vAlign w:val="bottom"/>
          </w:tcPr>
          <w:p w14:paraId="72078EBD" w14:textId="77777777" w:rsidR="00E42224" w:rsidRPr="009A6846" w:rsidRDefault="00E42224" w:rsidP="009C3CD5">
            <w:pPr>
              <w:pStyle w:val="TableText"/>
            </w:pPr>
            <w:r>
              <w:t>Mint</w:t>
            </w:r>
          </w:p>
        </w:tc>
        <w:tc>
          <w:tcPr>
            <w:tcW w:w="1035" w:type="dxa"/>
            <w:vAlign w:val="bottom"/>
          </w:tcPr>
          <w:p w14:paraId="26FBCE44" w14:textId="77777777" w:rsidR="00E42224" w:rsidRDefault="00E42224" w:rsidP="009C3CD5">
            <w:pPr>
              <w:pStyle w:val="TableText"/>
              <w:rPr>
                <w:rFonts w:ascii="Calibri" w:hAnsi="Calibri" w:cs="Calibri"/>
                <w:color w:val="000000"/>
                <w:szCs w:val="22"/>
              </w:rPr>
            </w:pPr>
          </w:p>
        </w:tc>
        <w:tc>
          <w:tcPr>
            <w:tcW w:w="1133" w:type="dxa"/>
            <w:vAlign w:val="bottom"/>
          </w:tcPr>
          <w:p w14:paraId="2524C5DF" w14:textId="77777777" w:rsidR="00E42224" w:rsidRPr="009A6846" w:rsidRDefault="00E42224" w:rsidP="009C3CD5">
            <w:pPr>
              <w:pStyle w:val="TableText"/>
            </w:pPr>
            <w:r w:rsidRPr="009A6846">
              <w:t>11</w:t>
            </w:r>
          </w:p>
        </w:tc>
        <w:tc>
          <w:tcPr>
            <w:tcW w:w="1052" w:type="dxa"/>
            <w:vAlign w:val="bottom"/>
          </w:tcPr>
          <w:p w14:paraId="0EC7B436" w14:textId="77777777" w:rsidR="00E42224" w:rsidRPr="009A6846" w:rsidRDefault="00E42224" w:rsidP="009C3CD5">
            <w:pPr>
              <w:pStyle w:val="TableText"/>
            </w:pPr>
            <w:r w:rsidRPr="009A6846">
              <w:t>5.1.54</w:t>
            </w:r>
          </w:p>
        </w:tc>
        <w:tc>
          <w:tcPr>
            <w:tcW w:w="1040" w:type="dxa"/>
          </w:tcPr>
          <w:p w14:paraId="1E5937F0" w14:textId="77777777" w:rsidR="00E42224" w:rsidRDefault="00E42224" w:rsidP="009C3CD5">
            <w:pPr>
              <w:pStyle w:val="TableText"/>
            </w:pPr>
            <w:r>
              <w:t>17.04</w:t>
            </w:r>
          </w:p>
        </w:tc>
        <w:tc>
          <w:tcPr>
            <w:tcW w:w="1011" w:type="dxa"/>
            <w:vAlign w:val="bottom"/>
          </w:tcPr>
          <w:p w14:paraId="5FC3AE21" w14:textId="77777777" w:rsidR="00E42224" w:rsidRDefault="00E42224" w:rsidP="009C3CD5">
            <w:pPr>
              <w:pStyle w:val="TableText"/>
              <w:rPr>
                <w:rFonts w:ascii="Calibri" w:hAnsi="Calibri" w:cs="Calibri"/>
                <w:color w:val="000000"/>
                <w:szCs w:val="22"/>
              </w:rPr>
            </w:pPr>
            <w:r>
              <w:rPr>
                <w:rFonts w:ascii="Calibri" w:hAnsi="Calibri" w:cs="Calibri"/>
                <w:color w:val="000000"/>
                <w:szCs w:val="22"/>
              </w:rPr>
              <w:t>5.7.17</w:t>
            </w:r>
          </w:p>
        </w:tc>
      </w:tr>
      <w:tr w:rsidR="00E42224" w14:paraId="277D1679" w14:textId="77777777" w:rsidTr="009C3CD5">
        <w:tc>
          <w:tcPr>
            <w:tcW w:w="1039" w:type="dxa"/>
            <w:vAlign w:val="bottom"/>
          </w:tcPr>
          <w:p w14:paraId="10AADF00" w14:textId="77777777" w:rsidR="00E42224" w:rsidRPr="009A6846" w:rsidRDefault="00E42224" w:rsidP="009C3CD5">
            <w:pPr>
              <w:pStyle w:val="TableText"/>
            </w:pPr>
            <w:r>
              <w:t>6.8</w:t>
            </w:r>
          </w:p>
        </w:tc>
        <w:tc>
          <w:tcPr>
            <w:tcW w:w="1034" w:type="dxa"/>
            <w:vAlign w:val="bottom"/>
          </w:tcPr>
          <w:p w14:paraId="0639AEFD" w14:textId="77777777" w:rsidR="00E42224" w:rsidRPr="009A6846" w:rsidRDefault="00E42224" w:rsidP="009C3CD5">
            <w:pPr>
              <w:pStyle w:val="TableText"/>
            </w:pPr>
            <w:r>
              <w:t>5.1.73-7</w:t>
            </w:r>
          </w:p>
        </w:tc>
        <w:tc>
          <w:tcPr>
            <w:tcW w:w="936" w:type="dxa"/>
            <w:vAlign w:val="bottom"/>
          </w:tcPr>
          <w:p w14:paraId="6DFAC4EC" w14:textId="77777777" w:rsidR="00E42224" w:rsidRPr="009A6846" w:rsidRDefault="00E42224" w:rsidP="009C3CD5">
            <w:pPr>
              <w:pStyle w:val="TableText"/>
            </w:pPr>
            <w:r>
              <w:t>18.3</w:t>
            </w:r>
          </w:p>
        </w:tc>
        <w:tc>
          <w:tcPr>
            <w:tcW w:w="1035" w:type="dxa"/>
            <w:vAlign w:val="bottom"/>
          </w:tcPr>
          <w:p w14:paraId="48618799" w14:textId="77777777" w:rsidR="00E42224" w:rsidRPr="00C65A3E" w:rsidRDefault="00E42224" w:rsidP="009C3CD5">
            <w:pPr>
              <w:pStyle w:val="TableText"/>
            </w:pPr>
            <w:r w:rsidRPr="00C65A3E">
              <w:t>5.7.22</w:t>
            </w:r>
          </w:p>
        </w:tc>
        <w:tc>
          <w:tcPr>
            <w:tcW w:w="1133" w:type="dxa"/>
            <w:vAlign w:val="bottom"/>
          </w:tcPr>
          <w:p w14:paraId="609BC7C8" w14:textId="77777777" w:rsidR="00E42224" w:rsidRPr="00C65A3E" w:rsidRDefault="00E42224" w:rsidP="009C3CD5">
            <w:pPr>
              <w:pStyle w:val="TableText"/>
            </w:pPr>
            <w:r w:rsidRPr="00C65A3E">
              <w:t>10</w:t>
            </w:r>
          </w:p>
        </w:tc>
        <w:tc>
          <w:tcPr>
            <w:tcW w:w="1052" w:type="dxa"/>
            <w:vAlign w:val="bottom"/>
          </w:tcPr>
          <w:p w14:paraId="534C1D45" w14:textId="77777777" w:rsidR="00E42224" w:rsidRPr="009A6846" w:rsidRDefault="00E42224" w:rsidP="009C3CD5">
            <w:pPr>
              <w:pStyle w:val="TableText"/>
            </w:pPr>
            <w:r w:rsidRPr="009A6846">
              <w:t>5.1.49</w:t>
            </w:r>
          </w:p>
        </w:tc>
        <w:tc>
          <w:tcPr>
            <w:tcW w:w="1040" w:type="dxa"/>
          </w:tcPr>
          <w:p w14:paraId="2A0BC333" w14:textId="77777777" w:rsidR="00E42224" w:rsidRDefault="00E42224" w:rsidP="009C3CD5">
            <w:pPr>
              <w:pStyle w:val="TableText"/>
            </w:pPr>
            <w:r>
              <w:t>16.10</w:t>
            </w:r>
          </w:p>
        </w:tc>
        <w:tc>
          <w:tcPr>
            <w:tcW w:w="1011" w:type="dxa"/>
            <w:vAlign w:val="bottom"/>
          </w:tcPr>
          <w:p w14:paraId="204C3AEB" w14:textId="77777777" w:rsidR="00E42224" w:rsidRDefault="00E42224" w:rsidP="009C3CD5">
            <w:pPr>
              <w:pStyle w:val="TableText"/>
              <w:rPr>
                <w:rFonts w:ascii="Calibri" w:hAnsi="Calibri" w:cs="Calibri"/>
                <w:color w:val="000000"/>
                <w:szCs w:val="22"/>
              </w:rPr>
            </w:pPr>
            <w:r>
              <w:rPr>
                <w:rFonts w:ascii="Calibri" w:hAnsi="Calibri" w:cs="Calibri"/>
                <w:color w:val="000000"/>
                <w:szCs w:val="22"/>
              </w:rPr>
              <w:t>5.7.15</w:t>
            </w:r>
          </w:p>
        </w:tc>
      </w:tr>
      <w:tr w:rsidR="00E42224" w14:paraId="64FCCD39" w14:textId="77777777" w:rsidTr="009C3CD5">
        <w:tc>
          <w:tcPr>
            <w:tcW w:w="1039" w:type="dxa"/>
            <w:vAlign w:val="bottom"/>
          </w:tcPr>
          <w:p w14:paraId="04D3F647" w14:textId="77777777" w:rsidR="00E42224" w:rsidRPr="009A6846" w:rsidRDefault="00E42224" w:rsidP="009C3CD5">
            <w:pPr>
              <w:pStyle w:val="TableText"/>
            </w:pPr>
            <w:r>
              <w:t>6.7</w:t>
            </w:r>
          </w:p>
        </w:tc>
        <w:tc>
          <w:tcPr>
            <w:tcW w:w="1034" w:type="dxa"/>
            <w:vAlign w:val="bottom"/>
          </w:tcPr>
          <w:p w14:paraId="529BBEDC" w14:textId="77777777" w:rsidR="00E42224" w:rsidRPr="009A6846" w:rsidRDefault="00E42224" w:rsidP="009C3CD5">
            <w:pPr>
              <w:pStyle w:val="TableText"/>
            </w:pPr>
            <w:r>
              <w:t>5.1.73-5</w:t>
            </w:r>
          </w:p>
        </w:tc>
        <w:tc>
          <w:tcPr>
            <w:tcW w:w="936" w:type="dxa"/>
            <w:vAlign w:val="bottom"/>
          </w:tcPr>
          <w:p w14:paraId="3BF5D92F" w14:textId="77777777" w:rsidR="00E42224" w:rsidRPr="009A6846" w:rsidRDefault="00E42224" w:rsidP="009C3CD5">
            <w:pPr>
              <w:pStyle w:val="TableText"/>
            </w:pPr>
            <w:r>
              <w:t>18.2</w:t>
            </w:r>
          </w:p>
        </w:tc>
        <w:tc>
          <w:tcPr>
            <w:tcW w:w="1035" w:type="dxa"/>
            <w:vAlign w:val="bottom"/>
          </w:tcPr>
          <w:p w14:paraId="6199C30E" w14:textId="77777777" w:rsidR="00E42224" w:rsidRPr="00C65A3E" w:rsidRDefault="00E42224" w:rsidP="009C3CD5">
            <w:pPr>
              <w:pStyle w:val="TableText"/>
            </w:pPr>
            <w:r w:rsidRPr="00C65A3E">
              <w:t>5.7.21</w:t>
            </w:r>
          </w:p>
        </w:tc>
        <w:tc>
          <w:tcPr>
            <w:tcW w:w="1133" w:type="dxa"/>
          </w:tcPr>
          <w:p w14:paraId="62DCC7E6" w14:textId="77777777" w:rsidR="00E42224" w:rsidRPr="00C65A3E" w:rsidRDefault="00E42224" w:rsidP="009C3CD5">
            <w:pPr>
              <w:pStyle w:val="TableText"/>
            </w:pPr>
            <w:r w:rsidRPr="00C65A3E">
              <w:t>OpenSuSE</w:t>
            </w:r>
          </w:p>
        </w:tc>
        <w:tc>
          <w:tcPr>
            <w:tcW w:w="1052" w:type="dxa"/>
          </w:tcPr>
          <w:p w14:paraId="4AEDBE43" w14:textId="77777777" w:rsidR="00E42224" w:rsidRDefault="00E42224" w:rsidP="009C3CD5">
            <w:pPr>
              <w:pStyle w:val="TableText"/>
            </w:pPr>
          </w:p>
        </w:tc>
        <w:tc>
          <w:tcPr>
            <w:tcW w:w="1040" w:type="dxa"/>
          </w:tcPr>
          <w:p w14:paraId="1DA8E5E9" w14:textId="77777777" w:rsidR="00E42224" w:rsidRDefault="00E42224" w:rsidP="009C3CD5">
            <w:pPr>
              <w:pStyle w:val="TableText"/>
            </w:pPr>
            <w:r>
              <w:t>16.04</w:t>
            </w:r>
          </w:p>
        </w:tc>
        <w:tc>
          <w:tcPr>
            <w:tcW w:w="1011" w:type="dxa"/>
            <w:vAlign w:val="bottom"/>
          </w:tcPr>
          <w:p w14:paraId="7388DFC0" w14:textId="77777777" w:rsidR="00E42224" w:rsidRDefault="00E42224" w:rsidP="009C3CD5">
            <w:pPr>
              <w:pStyle w:val="TableText"/>
              <w:rPr>
                <w:rFonts w:ascii="Calibri" w:hAnsi="Calibri" w:cs="Calibri"/>
                <w:color w:val="000000"/>
                <w:szCs w:val="22"/>
              </w:rPr>
            </w:pPr>
            <w:r>
              <w:rPr>
                <w:rFonts w:ascii="Calibri" w:hAnsi="Calibri" w:cs="Calibri"/>
                <w:color w:val="000000"/>
                <w:szCs w:val="22"/>
              </w:rPr>
              <w:t>5.7.11</w:t>
            </w:r>
          </w:p>
        </w:tc>
      </w:tr>
      <w:tr w:rsidR="00E42224" w14:paraId="16163FFA" w14:textId="77777777" w:rsidTr="009C3CD5">
        <w:tc>
          <w:tcPr>
            <w:tcW w:w="1039" w:type="dxa"/>
            <w:vAlign w:val="bottom"/>
          </w:tcPr>
          <w:p w14:paraId="5159E2F1" w14:textId="77777777" w:rsidR="00E42224" w:rsidRPr="009A6846" w:rsidRDefault="00E42224" w:rsidP="009C3CD5">
            <w:pPr>
              <w:pStyle w:val="TableText"/>
            </w:pPr>
            <w:r>
              <w:t>6.6</w:t>
            </w:r>
          </w:p>
        </w:tc>
        <w:tc>
          <w:tcPr>
            <w:tcW w:w="1034" w:type="dxa"/>
            <w:vAlign w:val="bottom"/>
          </w:tcPr>
          <w:p w14:paraId="00640C39" w14:textId="77777777" w:rsidR="00E42224" w:rsidRPr="009A6846" w:rsidRDefault="00E42224" w:rsidP="009C3CD5">
            <w:pPr>
              <w:pStyle w:val="TableText"/>
            </w:pPr>
            <w:r>
              <w:t>5.1.73-3</w:t>
            </w:r>
          </w:p>
        </w:tc>
        <w:tc>
          <w:tcPr>
            <w:tcW w:w="936" w:type="dxa"/>
            <w:vAlign w:val="bottom"/>
          </w:tcPr>
          <w:p w14:paraId="1935A3ED" w14:textId="77777777" w:rsidR="00E42224" w:rsidRPr="009A6846" w:rsidRDefault="00E42224" w:rsidP="009C3CD5">
            <w:pPr>
              <w:pStyle w:val="TableText"/>
            </w:pPr>
            <w:r>
              <w:t>18.1</w:t>
            </w:r>
          </w:p>
        </w:tc>
        <w:tc>
          <w:tcPr>
            <w:tcW w:w="1035" w:type="dxa"/>
            <w:vAlign w:val="bottom"/>
          </w:tcPr>
          <w:p w14:paraId="39DE7DF0" w14:textId="77777777" w:rsidR="00E42224" w:rsidRPr="00C65A3E" w:rsidRDefault="00E42224" w:rsidP="009C3CD5">
            <w:pPr>
              <w:pStyle w:val="TableText"/>
            </w:pPr>
            <w:r w:rsidRPr="00C65A3E">
              <w:t>5.7.11</w:t>
            </w:r>
          </w:p>
        </w:tc>
        <w:tc>
          <w:tcPr>
            <w:tcW w:w="1133" w:type="dxa"/>
            <w:vAlign w:val="bottom"/>
          </w:tcPr>
          <w:p w14:paraId="279222EF" w14:textId="77777777" w:rsidR="00E42224" w:rsidRPr="00C65A3E" w:rsidRDefault="00E42224" w:rsidP="009C3CD5">
            <w:pPr>
              <w:pStyle w:val="TableText"/>
            </w:pPr>
            <w:r w:rsidRPr="00C65A3E">
              <w:t>42.3</w:t>
            </w:r>
          </w:p>
        </w:tc>
        <w:tc>
          <w:tcPr>
            <w:tcW w:w="1052" w:type="dxa"/>
            <w:vAlign w:val="bottom"/>
          </w:tcPr>
          <w:p w14:paraId="2C52E01A" w14:textId="77777777" w:rsidR="00E42224" w:rsidRPr="009A6846" w:rsidRDefault="00E42224" w:rsidP="009C3CD5">
            <w:pPr>
              <w:pStyle w:val="TableText"/>
            </w:pPr>
            <w:r>
              <w:t>5.6.36</w:t>
            </w:r>
          </w:p>
        </w:tc>
        <w:tc>
          <w:tcPr>
            <w:tcW w:w="1040" w:type="dxa"/>
          </w:tcPr>
          <w:p w14:paraId="026BFE8B" w14:textId="77777777" w:rsidR="00E42224" w:rsidRDefault="00E42224" w:rsidP="009C3CD5">
            <w:pPr>
              <w:pStyle w:val="TableText"/>
            </w:pPr>
            <w:r>
              <w:t>15.10</w:t>
            </w:r>
          </w:p>
        </w:tc>
        <w:tc>
          <w:tcPr>
            <w:tcW w:w="1011" w:type="dxa"/>
            <w:vAlign w:val="bottom"/>
          </w:tcPr>
          <w:p w14:paraId="0410DDB6" w14:textId="77777777" w:rsidR="00E42224" w:rsidRDefault="00E42224" w:rsidP="009C3CD5">
            <w:pPr>
              <w:pStyle w:val="TableText"/>
              <w:rPr>
                <w:rFonts w:ascii="Calibri" w:hAnsi="Calibri" w:cs="Calibri"/>
                <w:color w:val="000000"/>
                <w:szCs w:val="22"/>
              </w:rPr>
            </w:pPr>
            <w:r>
              <w:rPr>
                <w:rFonts w:ascii="Calibri" w:hAnsi="Calibri" w:cs="Calibri"/>
                <w:color w:val="000000"/>
                <w:szCs w:val="22"/>
              </w:rPr>
              <w:t>5.6.25</w:t>
            </w:r>
          </w:p>
        </w:tc>
      </w:tr>
      <w:tr w:rsidR="00E42224" w14:paraId="394A7128" w14:textId="77777777" w:rsidTr="009C3CD5">
        <w:tc>
          <w:tcPr>
            <w:tcW w:w="1039" w:type="dxa"/>
            <w:vAlign w:val="bottom"/>
          </w:tcPr>
          <w:p w14:paraId="6EA10E68" w14:textId="77777777" w:rsidR="00E42224" w:rsidRPr="009A6846" w:rsidRDefault="00E42224" w:rsidP="009C3CD5">
            <w:pPr>
              <w:pStyle w:val="TableText"/>
            </w:pPr>
            <w:r w:rsidRPr="009A6846">
              <w:t>6.5</w:t>
            </w:r>
          </w:p>
        </w:tc>
        <w:tc>
          <w:tcPr>
            <w:tcW w:w="1034" w:type="dxa"/>
            <w:vAlign w:val="bottom"/>
          </w:tcPr>
          <w:p w14:paraId="33B2B05E" w14:textId="77777777" w:rsidR="00E42224" w:rsidRPr="009A6846" w:rsidRDefault="00E42224" w:rsidP="009C3CD5">
            <w:pPr>
              <w:pStyle w:val="TableText"/>
            </w:pPr>
            <w:r w:rsidRPr="009A6846">
              <w:t>5.1.71-1</w:t>
            </w:r>
          </w:p>
        </w:tc>
        <w:tc>
          <w:tcPr>
            <w:tcW w:w="936" w:type="dxa"/>
            <w:vAlign w:val="bottom"/>
          </w:tcPr>
          <w:p w14:paraId="6924DCB0" w14:textId="77777777" w:rsidR="00E42224" w:rsidRPr="009A6846" w:rsidRDefault="00E42224" w:rsidP="009C3CD5">
            <w:pPr>
              <w:pStyle w:val="TableText"/>
            </w:pPr>
            <w:r>
              <w:t>18</w:t>
            </w:r>
          </w:p>
        </w:tc>
        <w:tc>
          <w:tcPr>
            <w:tcW w:w="1035" w:type="dxa"/>
            <w:vAlign w:val="bottom"/>
          </w:tcPr>
          <w:p w14:paraId="46334446" w14:textId="77777777" w:rsidR="00E42224" w:rsidRPr="00C65A3E" w:rsidRDefault="00E42224" w:rsidP="009C3CD5">
            <w:pPr>
              <w:pStyle w:val="TableText"/>
            </w:pPr>
            <w:r w:rsidRPr="00C65A3E">
              <w:t>5.7.11</w:t>
            </w:r>
          </w:p>
        </w:tc>
        <w:tc>
          <w:tcPr>
            <w:tcW w:w="1133" w:type="dxa"/>
            <w:vAlign w:val="bottom"/>
          </w:tcPr>
          <w:p w14:paraId="37CF0054" w14:textId="77777777" w:rsidR="00E42224" w:rsidRPr="00C65A3E" w:rsidRDefault="00E42224" w:rsidP="009C3CD5">
            <w:pPr>
              <w:pStyle w:val="TableText"/>
            </w:pPr>
            <w:r w:rsidRPr="00C65A3E">
              <w:t>42.2</w:t>
            </w:r>
          </w:p>
        </w:tc>
        <w:tc>
          <w:tcPr>
            <w:tcW w:w="1052" w:type="dxa"/>
            <w:vAlign w:val="bottom"/>
          </w:tcPr>
          <w:p w14:paraId="1B4C7A9F" w14:textId="77777777" w:rsidR="00E42224" w:rsidRPr="009A6846" w:rsidRDefault="00E42224" w:rsidP="009C3CD5">
            <w:pPr>
              <w:pStyle w:val="TableText"/>
            </w:pPr>
            <w:r>
              <w:t>5.6.30</w:t>
            </w:r>
          </w:p>
        </w:tc>
        <w:tc>
          <w:tcPr>
            <w:tcW w:w="1040" w:type="dxa"/>
          </w:tcPr>
          <w:p w14:paraId="6008F303" w14:textId="77777777" w:rsidR="00E42224" w:rsidRDefault="00E42224" w:rsidP="009C3CD5">
            <w:pPr>
              <w:pStyle w:val="TableText"/>
            </w:pPr>
            <w:r>
              <w:t>15.04</w:t>
            </w:r>
          </w:p>
        </w:tc>
        <w:tc>
          <w:tcPr>
            <w:tcW w:w="1011" w:type="dxa"/>
            <w:vAlign w:val="bottom"/>
          </w:tcPr>
          <w:p w14:paraId="525F9E58" w14:textId="77777777" w:rsidR="00E42224" w:rsidRDefault="00E42224" w:rsidP="009C3CD5">
            <w:pPr>
              <w:pStyle w:val="TableText"/>
              <w:rPr>
                <w:rFonts w:ascii="Calibri" w:hAnsi="Calibri" w:cs="Calibri"/>
                <w:color w:val="000000"/>
                <w:szCs w:val="22"/>
              </w:rPr>
            </w:pPr>
            <w:r>
              <w:rPr>
                <w:rFonts w:ascii="Calibri" w:hAnsi="Calibri" w:cs="Calibri"/>
                <w:color w:val="000000"/>
                <w:szCs w:val="22"/>
              </w:rPr>
              <w:t>5.6.24</w:t>
            </w:r>
          </w:p>
        </w:tc>
      </w:tr>
      <w:tr w:rsidR="00E42224" w14:paraId="62EE385E" w14:textId="77777777" w:rsidTr="009C3CD5">
        <w:tc>
          <w:tcPr>
            <w:tcW w:w="1039" w:type="dxa"/>
            <w:vAlign w:val="bottom"/>
          </w:tcPr>
          <w:p w14:paraId="77E3E78A" w14:textId="77777777" w:rsidR="00E42224" w:rsidRPr="009A6846" w:rsidRDefault="00E42224" w:rsidP="009C3CD5">
            <w:pPr>
              <w:pStyle w:val="TableText"/>
            </w:pPr>
            <w:r w:rsidRPr="009A6846">
              <w:t>6.4</w:t>
            </w:r>
          </w:p>
        </w:tc>
        <w:tc>
          <w:tcPr>
            <w:tcW w:w="1034" w:type="dxa"/>
            <w:vAlign w:val="bottom"/>
          </w:tcPr>
          <w:p w14:paraId="7D369B6E" w14:textId="77777777" w:rsidR="00E42224" w:rsidRPr="009A6846" w:rsidRDefault="00E42224" w:rsidP="009C3CD5">
            <w:pPr>
              <w:pStyle w:val="TableText"/>
            </w:pPr>
            <w:r w:rsidRPr="009A6846">
              <w:t>5.1.66-2</w:t>
            </w:r>
          </w:p>
        </w:tc>
        <w:tc>
          <w:tcPr>
            <w:tcW w:w="936" w:type="dxa"/>
            <w:vAlign w:val="bottom"/>
          </w:tcPr>
          <w:p w14:paraId="32F5C65E" w14:textId="77777777" w:rsidR="00E42224" w:rsidRPr="009A6846" w:rsidRDefault="00E42224" w:rsidP="009C3CD5">
            <w:pPr>
              <w:pStyle w:val="TableText"/>
            </w:pPr>
            <w:r>
              <w:t>17.3</w:t>
            </w:r>
          </w:p>
        </w:tc>
        <w:tc>
          <w:tcPr>
            <w:tcW w:w="1035" w:type="dxa"/>
            <w:vAlign w:val="bottom"/>
          </w:tcPr>
          <w:p w14:paraId="19C7E449" w14:textId="77777777" w:rsidR="00E42224" w:rsidRPr="00C65A3E" w:rsidRDefault="00E42224" w:rsidP="009C3CD5">
            <w:pPr>
              <w:pStyle w:val="TableText"/>
            </w:pPr>
            <w:r w:rsidRPr="00C65A3E">
              <w:t>5.5.35</w:t>
            </w:r>
          </w:p>
        </w:tc>
        <w:tc>
          <w:tcPr>
            <w:tcW w:w="1133" w:type="dxa"/>
            <w:vAlign w:val="bottom"/>
          </w:tcPr>
          <w:p w14:paraId="248D79B8" w14:textId="77777777" w:rsidR="00E42224" w:rsidRPr="00C65A3E" w:rsidRDefault="00E42224" w:rsidP="009C3CD5">
            <w:pPr>
              <w:pStyle w:val="TableText"/>
            </w:pPr>
            <w:r w:rsidRPr="00C65A3E">
              <w:t>42.1</w:t>
            </w:r>
          </w:p>
        </w:tc>
        <w:tc>
          <w:tcPr>
            <w:tcW w:w="1052" w:type="dxa"/>
            <w:vAlign w:val="bottom"/>
          </w:tcPr>
          <w:p w14:paraId="62836055" w14:textId="77777777" w:rsidR="00E42224" w:rsidRPr="009A6846" w:rsidRDefault="00E42224" w:rsidP="009C3CD5">
            <w:pPr>
              <w:pStyle w:val="TableText"/>
            </w:pPr>
            <w:r>
              <w:t>5.6.26</w:t>
            </w:r>
          </w:p>
        </w:tc>
        <w:tc>
          <w:tcPr>
            <w:tcW w:w="1040" w:type="dxa"/>
          </w:tcPr>
          <w:p w14:paraId="65138A92" w14:textId="77777777" w:rsidR="00E42224" w:rsidRDefault="00E42224" w:rsidP="009C3CD5">
            <w:pPr>
              <w:pStyle w:val="TableText"/>
            </w:pPr>
            <w:r>
              <w:t>14.10</w:t>
            </w:r>
          </w:p>
        </w:tc>
        <w:tc>
          <w:tcPr>
            <w:tcW w:w="1011" w:type="dxa"/>
            <w:vAlign w:val="bottom"/>
          </w:tcPr>
          <w:p w14:paraId="39B8003F" w14:textId="77777777" w:rsidR="00E42224" w:rsidRDefault="00E42224" w:rsidP="009C3CD5">
            <w:pPr>
              <w:pStyle w:val="TableText"/>
              <w:rPr>
                <w:rFonts w:ascii="Calibri" w:hAnsi="Calibri" w:cs="Calibri"/>
                <w:color w:val="000000"/>
                <w:szCs w:val="22"/>
              </w:rPr>
            </w:pPr>
            <w:r>
              <w:rPr>
                <w:rFonts w:ascii="Calibri" w:hAnsi="Calibri" w:cs="Calibri"/>
                <w:color w:val="000000"/>
                <w:szCs w:val="22"/>
              </w:rPr>
              <w:t>5.5.40</w:t>
            </w:r>
          </w:p>
        </w:tc>
      </w:tr>
      <w:tr w:rsidR="00E42224" w14:paraId="52FA9105" w14:textId="77777777" w:rsidTr="009C3CD5">
        <w:tc>
          <w:tcPr>
            <w:tcW w:w="1039" w:type="dxa"/>
            <w:vAlign w:val="bottom"/>
          </w:tcPr>
          <w:p w14:paraId="67F552ED" w14:textId="77777777" w:rsidR="00E42224" w:rsidRPr="009A6846" w:rsidRDefault="00E42224" w:rsidP="009C3CD5">
            <w:pPr>
              <w:pStyle w:val="TableText"/>
            </w:pPr>
            <w:r w:rsidRPr="009A6846">
              <w:t>6.3</w:t>
            </w:r>
          </w:p>
        </w:tc>
        <w:tc>
          <w:tcPr>
            <w:tcW w:w="1034" w:type="dxa"/>
            <w:vAlign w:val="bottom"/>
          </w:tcPr>
          <w:p w14:paraId="497B33B3" w14:textId="77777777" w:rsidR="00E42224" w:rsidRPr="009A6846" w:rsidRDefault="00E42224" w:rsidP="009C3CD5">
            <w:pPr>
              <w:pStyle w:val="TableText"/>
            </w:pPr>
            <w:r w:rsidRPr="009A6846">
              <w:t>5.1.64-4</w:t>
            </w:r>
          </w:p>
        </w:tc>
        <w:tc>
          <w:tcPr>
            <w:tcW w:w="936" w:type="dxa"/>
            <w:vAlign w:val="bottom"/>
          </w:tcPr>
          <w:p w14:paraId="167B3F8F" w14:textId="77777777" w:rsidR="00E42224" w:rsidRPr="009A6846" w:rsidRDefault="00E42224" w:rsidP="009C3CD5">
            <w:pPr>
              <w:pStyle w:val="TableText"/>
            </w:pPr>
            <w:r>
              <w:t>17.2</w:t>
            </w:r>
          </w:p>
        </w:tc>
        <w:tc>
          <w:tcPr>
            <w:tcW w:w="1035" w:type="dxa"/>
            <w:vAlign w:val="bottom"/>
          </w:tcPr>
          <w:p w14:paraId="11420926" w14:textId="77777777" w:rsidR="00E42224" w:rsidRPr="00C65A3E" w:rsidRDefault="00E42224" w:rsidP="009C3CD5">
            <w:pPr>
              <w:pStyle w:val="TableText"/>
            </w:pPr>
            <w:r w:rsidRPr="00C65A3E">
              <w:t>5.5.25</w:t>
            </w:r>
          </w:p>
        </w:tc>
        <w:tc>
          <w:tcPr>
            <w:tcW w:w="1133" w:type="dxa"/>
            <w:vAlign w:val="bottom"/>
          </w:tcPr>
          <w:p w14:paraId="2D65B320" w14:textId="77777777" w:rsidR="00E42224" w:rsidRPr="00C65A3E" w:rsidRDefault="00E42224" w:rsidP="009C3CD5">
            <w:pPr>
              <w:pStyle w:val="TableText"/>
            </w:pPr>
            <w:r w:rsidRPr="00C65A3E">
              <w:t>13.2</w:t>
            </w:r>
          </w:p>
        </w:tc>
        <w:tc>
          <w:tcPr>
            <w:tcW w:w="1052" w:type="dxa"/>
            <w:vAlign w:val="bottom"/>
          </w:tcPr>
          <w:p w14:paraId="31958E92" w14:textId="77777777" w:rsidR="00E42224" w:rsidRPr="009A6846" w:rsidRDefault="00E42224" w:rsidP="009C3CD5">
            <w:pPr>
              <w:pStyle w:val="TableText"/>
            </w:pPr>
            <w:r>
              <w:t>5.6.17</w:t>
            </w:r>
          </w:p>
        </w:tc>
        <w:tc>
          <w:tcPr>
            <w:tcW w:w="1040" w:type="dxa"/>
          </w:tcPr>
          <w:p w14:paraId="518B3681" w14:textId="77777777" w:rsidR="00E42224" w:rsidRDefault="00E42224" w:rsidP="009C3CD5">
            <w:pPr>
              <w:pStyle w:val="TableText"/>
            </w:pPr>
            <w:r>
              <w:t>14.04</w:t>
            </w:r>
          </w:p>
        </w:tc>
        <w:tc>
          <w:tcPr>
            <w:tcW w:w="1011" w:type="dxa"/>
            <w:vAlign w:val="bottom"/>
          </w:tcPr>
          <w:p w14:paraId="64B6C6EE" w14:textId="77777777" w:rsidR="00E42224" w:rsidRDefault="00E42224" w:rsidP="009C3CD5">
            <w:pPr>
              <w:pStyle w:val="TableText"/>
              <w:rPr>
                <w:rFonts w:ascii="Calibri" w:hAnsi="Calibri" w:cs="Calibri"/>
                <w:color w:val="000000"/>
                <w:szCs w:val="22"/>
              </w:rPr>
            </w:pPr>
            <w:r>
              <w:rPr>
                <w:rFonts w:ascii="Calibri" w:hAnsi="Calibri" w:cs="Calibri"/>
                <w:color w:val="000000"/>
                <w:szCs w:val="22"/>
              </w:rPr>
              <w:t>5.5.25</w:t>
            </w:r>
          </w:p>
        </w:tc>
      </w:tr>
      <w:tr w:rsidR="00E42224" w14:paraId="176F1759" w14:textId="77777777" w:rsidTr="009C3CD5">
        <w:tc>
          <w:tcPr>
            <w:tcW w:w="1039" w:type="dxa"/>
            <w:vAlign w:val="bottom"/>
          </w:tcPr>
          <w:p w14:paraId="719A509E" w14:textId="77777777" w:rsidR="00E42224" w:rsidRPr="009A6846" w:rsidRDefault="00E42224" w:rsidP="009C3CD5">
            <w:pPr>
              <w:pStyle w:val="TableText"/>
            </w:pPr>
            <w:r w:rsidRPr="009A6846">
              <w:t>6.2</w:t>
            </w:r>
          </w:p>
        </w:tc>
        <w:tc>
          <w:tcPr>
            <w:tcW w:w="1034" w:type="dxa"/>
            <w:vAlign w:val="bottom"/>
          </w:tcPr>
          <w:p w14:paraId="4813BB81" w14:textId="77777777" w:rsidR="00E42224" w:rsidRPr="009A6846" w:rsidRDefault="00E42224" w:rsidP="009C3CD5">
            <w:pPr>
              <w:pStyle w:val="TableText"/>
            </w:pPr>
            <w:r w:rsidRPr="009A6846">
              <w:t>5.1.52-1</w:t>
            </w:r>
          </w:p>
        </w:tc>
        <w:tc>
          <w:tcPr>
            <w:tcW w:w="936" w:type="dxa"/>
            <w:vAlign w:val="bottom"/>
          </w:tcPr>
          <w:p w14:paraId="380D1250" w14:textId="77777777" w:rsidR="00E42224" w:rsidRPr="009A6846" w:rsidRDefault="00E42224" w:rsidP="009C3CD5">
            <w:pPr>
              <w:pStyle w:val="TableText"/>
            </w:pPr>
            <w:r>
              <w:t>17.1</w:t>
            </w:r>
          </w:p>
        </w:tc>
        <w:tc>
          <w:tcPr>
            <w:tcW w:w="1035" w:type="dxa"/>
            <w:vAlign w:val="bottom"/>
          </w:tcPr>
          <w:p w14:paraId="688467B8" w14:textId="77777777" w:rsidR="00E42224" w:rsidRPr="00C65A3E" w:rsidRDefault="00E42224" w:rsidP="009C3CD5">
            <w:pPr>
              <w:pStyle w:val="TableText"/>
            </w:pPr>
            <w:r w:rsidRPr="00C65A3E">
              <w:t>5.5.35</w:t>
            </w:r>
          </w:p>
        </w:tc>
        <w:tc>
          <w:tcPr>
            <w:tcW w:w="1133" w:type="dxa"/>
            <w:vAlign w:val="bottom"/>
          </w:tcPr>
          <w:p w14:paraId="3A8BE3D2" w14:textId="77777777" w:rsidR="00E42224" w:rsidRPr="00C65A3E" w:rsidRDefault="00E42224" w:rsidP="009C3CD5">
            <w:pPr>
              <w:pStyle w:val="TableText"/>
            </w:pPr>
            <w:r w:rsidRPr="00C65A3E">
              <w:t>13.1</w:t>
            </w:r>
          </w:p>
        </w:tc>
        <w:tc>
          <w:tcPr>
            <w:tcW w:w="1052" w:type="dxa"/>
            <w:vAlign w:val="bottom"/>
          </w:tcPr>
          <w:p w14:paraId="23AFD14C" w14:textId="77777777" w:rsidR="00E42224" w:rsidRPr="009A6846" w:rsidRDefault="00E42224" w:rsidP="009C3CD5">
            <w:pPr>
              <w:pStyle w:val="TableText"/>
            </w:pPr>
            <w:r w:rsidRPr="009A6846">
              <w:t>5.6.12</w:t>
            </w:r>
          </w:p>
        </w:tc>
        <w:tc>
          <w:tcPr>
            <w:tcW w:w="1040" w:type="dxa"/>
            <w:vAlign w:val="bottom"/>
          </w:tcPr>
          <w:p w14:paraId="2AFD1A91" w14:textId="77777777" w:rsidR="00E42224" w:rsidRPr="009A6846" w:rsidRDefault="00E42224" w:rsidP="009C3CD5">
            <w:pPr>
              <w:pStyle w:val="TableText"/>
            </w:pPr>
            <w:r w:rsidRPr="009A6846">
              <w:t>13.10</w:t>
            </w:r>
          </w:p>
        </w:tc>
        <w:tc>
          <w:tcPr>
            <w:tcW w:w="1011" w:type="dxa"/>
            <w:vAlign w:val="bottom"/>
          </w:tcPr>
          <w:p w14:paraId="4AF0EADE" w14:textId="77777777" w:rsidR="00E42224" w:rsidRPr="009A6846" w:rsidRDefault="00E42224" w:rsidP="009C3CD5">
            <w:pPr>
              <w:pStyle w:val="TableText"/>
            </w:pPr>
            <w:r w:rsidRPr="009A6846">
              <w:t>5.5.32</w:t>
            </w:r>
          </w:p>
        </w:tc>
      </w:tr>
      <w:tr w:rsidR="00E42224" w14:paraId="0A51619B" w14:textId="77777777" w:rsidTr="009C3CD5">
        <w:tc>
          <w:tcPr>
            <w:tcW w:w="1039" w:type="dxa"/>
            <w:vAlign w:val="bottom"/>
          </w:tcPr>
          <w:p w14:paraId="1BDF7CDD" w14:textId="77777777" w:rsidR="00E42224" w:rsidRPr="009A6846" w:rsidRDefault="00E42224" w:rsidP="009C3CD5">
            <w:pPr>
              <w:pStyle w:val="TableText"/>
            </w:pPr>
            <w:r w:rsidRPr="009A6846">
              <w:t>6.1</w:t>
            </w:r>
          </w:p>
        </w:tc>
        <w:tc>
          <w:tcPr>
            <w:tcW w:w="1034" w:type="dxa"/>
            <w:vAlign w:val="bottom"/>
          </w:tcPr>
          <w:p w14:paraId="67C5E15B" w14:textId="77777777" w:rsidR="00E42224" w:rsidRPr="009A6846" w:rsidRDefault="00E42224" w:rsidP="009C3CD5">
            <w:pPr>
              <w:pStyle w:val="TableText"/>
            </w:pPr>
            <w:r w:rsidRPr="009A6846">
              <w:t>5.1.52-1</w:t>
            </w:r>
          </w:p>
        </w:tc>
        <w:tc>
          <w:tcPr>
            <w:tcW w:w="936" w:type="dxa"/>
            <w:vAlign w:val="bottom"/>
          </w:tcPr>
          <w:p w14:paraId="2D634D4E" w14:textId="77777777" w:rsidR="00E42224" w:rsidRPr="009A6846" w:rsidRDefault="00E42224" w:rsidP="009C3CD5">
            <w:pPr>
              <w:pStyle w:val="TableText"/>
            </w:pPr>
            <w:r>
              <w:t>17</w:t>
            </w:r>
          </w:p>
        </w:tc>
        <w:tc>
          <w:tcPr>
            <w:tcW w:w="1035" w:type="dxa"/>
            <w:vAlign w:val="bottom"/>
          </w:tcPr>
          <w:p w14:paraId="55997CBB" w14:textId="77777777" w:rsidR="00E42224" w:rsidRPr="00C65A3E" w:rsidRDefault="00E42224" w:rsidP="009C3CD5">
            <w:pPr>
              <w:pStyle w:val="TableText"/>
            </w:pPr>
            <w:r w:rsidRPr="00C65A3E">
              <w:t>5.5.35</w:t>
            </w:r>
          </w:p>
        </w:tc>
        <w:tc>
          <w:tcPr>
            <w:tcW w:w="1133" w:type="dxa"/>
            <w:vAlign w:val="bottom"/>
          </w:tcPr>
          <w:p w14:paraId="7C52F223" w14:textId="77777777" w:rsidR="00E42224" w:rsidRPr="00C65A3E" w:rsidRDefault="00E42224" w:rsidP="009C3CD5">
            <w:pPr>
              <w:pStyle w:val="TableText"/>
            </w:pPr>
            <w:r w:rsidRPr="00C65A3E">
              <w:t>12.3</w:t>
            </w:r>
          </w:p>
        </w:tc>
        <w:tc>
          <w:tcPr>
            <w:tcW w:w="1052" w:type="dxa"/>
            <w:vAlign w:val="bottom"/>
          </w:tcPr>
          <w:p w14:paraId="1520319D" w14:textId="77777777" w:rsidR="00E42224" w:rsidRPr="009A6846" w:rsidRDefault="00E42224" w:rsidP="009C3CD5">
            <w:pPr>
              <w:pStyle w:val="TableText"/>
            </w:pPr>
            <w:r w:rsidRPr="009A6846">
              <w:t>5.5.30</w:t>
            </w:r>
          </w:p>
        </w:tc>
        <w:tc>
          <w:tcPr>
            <w:tcW w:w="1040" w:type="dxa"/>
            <w:vAlign w:val="bottom"/>
          </w:tcPr>
          <w:p w14:paraId="0F1C021F" w14:textId="77777777" w:rsidR="00E42224" w:rsidRPr="009A6846" w:rsidRDefault="00E42224" w:rsidP="009C3CD5">
            <w:pPr>
              <w:pStyle w:val="TableText"/>
            </w:pPr>
            <w:r w:rsidRPr="009A6846">
              <w:t>13.04</w:t>
            </w:r>
          </w:p>
        </w:tc>
        <w:tc>
          <w:tcPr>
            <w:tcW w:w="1011" w:type="dxa"/>
            <w:vAlign w:val="bottom"/>
          </w:tcPr>
          <w:p w14:paraId="408A0793" w14:textId="77777777" w:rsidR="00E42224" w:rsidRPr="009A6846" w:rsidRDefault="00E42224" w:rsidP="009C3CD5">
            <w:pPr>
              <w:pStyle w:val="TableText"/>
            </w:pPr>
            <w:r w:rsidRPr="009A6846">
              <w:t>5.5.29</w:t>
            </w:r>
          </w:p>
        </w:tc>
      </w:tr>
      <w:tr w:rsidR="00E42224" w14:paraId="57BA0255" w14:textId="77777777" w:rsidTr="009C3CD5">
        <w:tc>
          <w:tcPr>
            <w:tcW w:w="1039" w:type="dxa"/>
            <w:vAlign w:val="bottom"/>
          </w:tcPr>
          <w:p w14:paraId="6F1A2A8F" w14:textId="77777777" w:rsidR="00E42224" w:rsidRPr="009A6846" w:rsidRDefault="00E42224" w:rsidP="009C3CD5">
            <w:pPr>
              <w:pStyle w:val="TableText"/>
            </w:pPr>
            <w:r w:rsidRPr="009A6846">
              <w:t>6.0</w:t>
            </w:r>
          </w:p>
        </w:tc>
        <w:tc>
          <w:tcPr>
            <w:tcW w:w="1034" w:type="dxa"/>
            <w:vAlign w:val="bottom"/>
          </w:tcPr>
          <w:p w14:paraId="59DF9314" w14:textId="77777777" w:rsidR="00E42224" w:rsidRPr="009A6846" w:rsidRDefault="00E42224" w:rsidP="009C3CD5">
            <w:pPr>
              <w:pStyle w:val="TableText"/>
            </w:pPr>
            <w:r w:rsidRPr="009A6846">
              <w:t>5.1.47-4</w:t>
            </w:r>
          </w:p>
        </w:tc>
        <w:tc>
          <w:tcPr>
            <w:tcW w:w="936" w:type="dxa"/>
            <w:vAlign w:val="bottom"/>
          </w:tcPr>
          <w:p w14:paraId="711A4C17" w14:textId="77777777" w:rsidR="00E42224" w:rsidRPr="009A6846" w:rsidRDefault="00E42224" w:rsidP="009C3CD5">
            <w:pPr>
              <w:pStyle w:val="TableText"/>
            </w:pPr>
            <w:r w:rsidRPr="009A6846">
              <w:t>16</w:t>
            </w:r>
          </w:p>
        </w:tc>
        <w:tc>
          <w:tcPr>
            <w:tcW w:w="1035" w:type="dxa"/>
            <w:vAlign w:val="bottom"/>
          </w:tcPr>
          <w:p w14:paraId="18E608CB" w14:textId="77777777" w:rsidR="00E42224" w:rsidRPr="00C65A3E" w:rsidRDefault="00E42224" w:rsidP="009C3CD5">
            <w:pPr>
              <w:pStyle w:val="TableText"/>
            </w:pPr>
            <w:r w:rsidRPr="00C65A3E">
              <w:t>5.5.32</w:t>
            </w:r>
          </w:p>
        </w:tc>
        <w:tc>
          <w:tcPr>
            <w:tcW w:w="1133" w:type="dxa"/>
            <w:vAlign w:val="bottom"/>
          </w:tcPr>
          <w:p w14:paraId="4BEBFFBB" w14:textId="77777777" w:rsidR="00E42224" w:rsidRPr="00C65A3E" w:rsidRDefault="00E42224" w:rsidP="009C3CD5">
            <w:pPr>
              <w:pStyle w:val="TableText"/>
            </w:pPr>
            <w:r w:rsidRPr="00C65A3E">
              <w:t>12.2</w:t>
            </w:r>
          </w:p>
        </w:tc>
        <w:tc>
          <w:tcPr>
            <w:tcW w:w="1052" w:type="dxa"/>
            <w:vAlign w:val="bottom"/>
          </w:tcPr>
          <w:p w14:paraId="37BE7450" w14:textId="77777777" w:rsidR="00E42224" w:rsidRPr="009A6846" w:rsidRDefault="00E42224" w:rsidP="009C3CD5">
            <w:pPr>
              <w:pStyle w:val="TableText"/>
            </w:pPr>
            <w:r w:rsidRPr="009A6846">
              <w:t>5.5.25a</w:t>
            </w:r>
          </w:p>
        </w:tc>
        <w:tc>
          <w:tcPr>
            <w:tcW w:w="1040" w:type="dxa"/>
            <w:vAlign w:val="bottom"/>
          </w:tcPr>
          <w:p w14:paraId="2080F090" w14:textId="77777777" w:rsidR="00E42224" w:rsidRPr="009A6846" w:rsidRDefault="00E42224" w:rsidP="009C3CD5">
            <w:pPr>
              <w:pStyle w:val="TableText"/>
            </w:pPr>
            <w:r w:rsidRPr="009A6846">
              <w:t>12.10</w:t>
            </w:r>
          </w:p>
        </w:tc>
        <w:tc>
          <w:tcPr>
            <w:tcW w:w="1011" w:type="dxa"/>
            <w:vAlign w:val="bottom"/>
          </w:tcPr>
          <w:p w14:paraId="0D999371" w14:textId="77777777" w:rsidR="00E42224" w:rsidRPr="009A6846" w:rsidRDefault="00E42224" w:rsidP="009C3CD5">
            <w:pPr>
              <w:pStyle w:val="TableText"/>
            </w:pPr>
            <w:r w:rsidRPr="009A6846">
              <w:t>5.5.27</w:t>
            </w:r>
          </w:p>
        </w:tc>
      </w:tr>
      <w:tr w:rsidR="00E42224" w14:paraId="243D75F5" w14:textId="77777777" w:rsidTr="009C3CD5">
        <w:tc>
          <w:tcPr>
            <w:tcW w:w="1039" w:type="dxa"/>
            <w:vAlign w:val="bottom"/>
          </w:tcPr>
          <w:p w14:paraId="15F85E22" w14:textId="77777777" w:rsidR="00E42224" w:rsidRPr="009A6846" w:rsidRDefault="00E42224" w:rsidP="009C3CD5">
            <w:pPr>
              <w:pStyle w:val="TableText"/>
            </w:pPr>
            <w:r w:rsidRPr="009A6846">
              <w:t>5.10</w:t>
            </w:r>
          </w:p>
        </w:tc>
        <w:tc>
          <w:tcPr>
            <w:tcW w:w="1034" w:type="dxa"/>
            <w:vAlign w:val="bottom"/>
          </w:tcPr>
          <w:p w14:paraId="743FFD5D" w14:textId="77777777" w:rsidR="00E42224" w:rsidRPr="009A6846" w:rsidRDefault="00E42224" w:rsidP="009C3CD5">
            <w:pPr>
              <w:pStyle w:val="TableText"/>
            </w:pPr>
            <w:r w:rsidRPr="009A6846">
              <w:t>5.0.95-5</w:t>
            </w:r>
          </w:p>
        </w:tc>
        <w:tc>
          <w:tcPr>
            <w:tcW w:w="936" w:type="dxa"/>
            <w:vAlign w:val="bottom"/>
          </w:tcPr>
          <w:p w14:paraId="55E7CFC5" w14:textId="77777777" w:rsidR="00E42224" w:rsidRPr="009A6846" w:rsidRDefault="00E42224" w:rsidP="009C3CD5">
            <w:pPr>
              <w:pStyle w:val="TableText"/>
            </w:pPr>
            <w:r w:rsidRPr="009A6846">
              <w:t>15</w:t>
            </w:r>
          </w:p>
        </w:tc>
        <w:tc>
          <w:tcPr>
            <w:tcW w:w="1035" w:type="dxa"/>
            <w:vAlign w:val="bottom"/>
          </w:tcPr>
          <w:p w14:paraId="391AA37D" w14:textId="77777777" w:rsidR="00E42224" w:rsidRPr="00C65A3E" w:rsidRDefault="00E42224" w:rsidP="009C3CD5">
            <w:pPr>
              <w:pStyle w:val="TableText"/>
            </w:pPr>
            <w:r w:rsidRPr="00C65A3E">
              <w:t>5.5.29</w:t>
            </w:r>
          </w:p>
        </w:tc>
        <w:tc>
          <w:tcPr>
            <w:tcW w:w="1133" w:type="dxa"/>
            <w:vAlign w:val="bottom"/>
          </w:tcPr>
          <w:p w14:paraId="4DFED3F7" w14:textId="77777777" w:rsidR="00E42224" w:rsidRPr="00C65A3E" w:rsidRDefault="00E42224" w:rsidP="009C3CD5">
            <w:pPr>
              <w:pStyle w:val="TableText"/>
            </w:pPr>
            <w:r w:rsidRPr="00C65A3E">
              <w:t>12.1</w:t>
            </w:r>
          </w:p>
        </w:tc>
        <w:tc>
          <w:tcPr>
            <w:tcW w:w="1052" w:type="dxa"/>
            <w:vAlign w:val="bottom"/>
          </w:tcPr>
          <w:p w14:paraId="4416979A" w14:textId="77777777" w:rsidR="00E42224" w:rsidRPr="009A6846" w:rsidRDefault="00E42224" w:rsidP="009C3CD5">
            <w:pPr>
              <w:pStyle w:val="TableText"/>
            </w:pPr>
            <w:r w:rsidRPr="009A6846">
              <w:t>5.5.16</w:t>
            </w:r>
          </w:p>
        </w:tc>
        <w:tc>
          <w:tcPr>
            <w:tcW w:w="1040" w:type="dxa"/>
            <w:vAlign w:val="bottom"/>
          </w:tcPr>
          <w:p w14:paraId="31C2C5DD" w14:textId="77777777" w:rsidR="00E42224" w:rsidRPr="009A6846" w:rsidRDefault="00E42224" w:rsidP="009C3CD5">
            <w:pPr>
              <w:pStyle w:val="TableText"/>
            </w:pPr>
            <w:r w:rsidRPr="009A6846">
              <w:t>12.04</w:t>
            </w:r>
          </w:p>
        </w:tc>
        <w:tc>
          <w:tcPr>
            <w:tcW w:w="1011" w:type="dxa"/>
            <w:vAlign w:val="bottom"/>
          </w:tcPr>
          <w:p w14:paraId="182D7DBD" w14:textId="77777777" w:rsidR="00E42224" w:rsidRPr="009A6846" w:rsidRDefault="00E42224" w:rsidP="009C3CD5">
            <w:pPr>
              <w:pStyle w:val="TableText"/>
            </w:pPr>
            <w:r w:rsidRPr="009A6846">
              <w:t>5.5.22</w:t>
            </w:r>
          </w:p>
        </w:tc>
      </w:tr>
      <w:tr w:rsidR="00E42224" w14:paraId="54070A2C" w14:textId="77777777" w:rsidTr="009C3CD5">
        <w:tc>
          <w:tcPr>
            <w:tcW w:w="1039" w:type="dxa"/>
            <w:vAlign w:val="bottom"/>
          </w:tcPr>
          <w:p w14:paraId="64E2F79E" w14:textId="77777777" w:rsidR="00E42224" w:rsidRPr="009A6846" w:rsidRDefault="00E42224" w:rsidP="009C3CD5">
            <w:pPr>
              <w:pStyle w:val="TableText"/>
            </w:pPr>
            <w:r w:rsidRPr="009A6846">
              <w:t>5.9</w:t>
            </w:r>
          </w:p>
        </w:tc>
        <w:tc>
          <w:tcPr>
            <w:tcW w:w="1034" w:type="dxa"/>
            <w:vAlign w:val="bottom"/>
          </w:tcPr>
          <w:p w14:paraId="72424A67" w14:textId="77777777" w:rsidR="00E42224" w:rsidRPr="009A6846" w:rsidRDefault="00E42224" w:rsidP="009C3CD5">
            <w:pPr>
              <w:pStyle w:val="TableText"/>
            </w:pPr>
            <w:r w:rsidRPr="009A6846">
              <w:t>5.0.95-3</w:t>
            </w:r>
          </w:p>
        </w:tc>
        <w:tc>
          <w:tcPr>
            <w:tcW w:w="936" w:type="dxa"/>
            <w:vAlign w:val="bottom"/>
          </w:tcPr>
          <w:p w14:paraId="742D41BC" w14:textId="77777777" w:rsidR="00E42224" w:rsidRPr="009A6846" w:rsidRDefault="00E42224" w:rsidP="009C3CD5">
            <w:pPr>
              <w:pStyle w:val="TableText"/>
            </w:pPr>
            <w:r w:rsidRPr="009A6846">
              <w:t>14</w:t>
            </w:r>
          </w:p>
        </w:tc>
        <w:tc>
          <w:tcPr>
            <w:tcW w:w="1035" w:type="dxa"/>
            <w:vAlign w:val="bottom"/>
          </w:tcPr>
          <w:p w14:paraId="073FADEE" w14:textId="77777777" w:rsidR="00E42224" w:rsidRPr="009A6846" w:rsidRDefault="00E42224" w:rsidP="009C3CD5">
            <w:pPr>
              <w:pStyle w:val="TableText"/>
            </w:pPr>
            <w:r w:rsidRPr="009A6846">
              <w:t>5.5.27</w:t>
            </w:r>
          </w:p>
        </w:tc>
        <w:tc>
          <w:tcPr>
            <w:tcW w:w="1133" w:type="dxa"/>
            <w:vAlign w:val="bottom"/>
          </w:tcPr>
          <w:p w14:paraId="310034D7" w14:textId="77777777" w:rsidR="00E42224" w:rsidRPr="009A6846" w:rsidRDefault="00E42224" w:rsidP="009C3CD5">
            <w:pPr>
              <w:pStyle w:val="TableText"/>
            </w:pPr>
            <w:r w:rsidRPr="009A6846">
              <w:t>11.4</w:t>
            </w:r>
          </w:p>
        </w:tc>
        <w:tc>
          <w:tcPr>
            <w:tcW w:w="1052" w:type="dxa"/>
            <w:vAlign w:val="bottom"/>
          </w:tcPr>
          <w:p w14:paraId="6FF7EA7A" w14:textId="77777777" w:rsidR="00E42224" w:rsidRPr="009A6846" w:rsidRDefault="00E42224" w:rsidP="009C3CD5">
            <w:pPr>
              <w:pStyle w:val="TableText"/>
            </w:pPr>
            <w:r w:rsidRPr="009A6846">
              <w:t>5.1.53</w:t>
            </w:r>
          </w:p>
        </w:tc>
        <w:tc>
          <w:tcPr>
            <w:tcW w:w="1040" w:type="dxa"/>
            <w:vAlign w:val="bottom"/>
          </w:tcPr>
          <w:p w14:paraId="14EB4A60" w14:textId="77777777" w:rsidR="00E42224" w:rsidRPr="009A6846" w:rsidRDefault="00E42224" w:rsidP="009C3CD5">
            <w:pPr>
              <w:pStyle w:val="TableText"/>
            </w:pPr>
            <w:r w:rsidRPr="009A6846">
              <w:t>11.10</w:t>
            </w:r>
          </w:p>
        </w:tc>
        <w:tc>
          <w:tcPr>
            <w:tcW w:w="1011" w:type="dxa"/>
            <w:vAlign w:val="bottom"/>
          </w:tcPr>
          <w:p w14:paraId="219108B0" w14:textId="77777777" w:rsidR="00E42224" w:rsidRPr="009A6846" w:rsidRDefault="00E42224" w:rsidP="009C3CD5">
            <w:pPr>
              <w:pStyle w:val="TableText"/>
            </w:pPr>
            <w:r w:rsidRPr="009A6846">
              <w:t>5.1.58</w:t>
            </w:r>
          </w:p>
        </w:tc>
      </w:tr>
      <w:tr w:rsidR="00E42224" w14:paraId="3266A3FF" w14:textId="77777777" w:rsidTr="009C3CD5">
        <w:tc>
          <w:tcPr>
            <w:tcW w:w="1039" w:type="dxa"/>
            <w:vAlign w:val="bottom"/>
          </w:tcPr>
          <w:p w14:paraId="2D1E29B4" w14:textId="77777777" w:rsidR="00E42224" w:rsidRPr="00CC6AB4" w:rsidRDefault="00E42224" w:rsidP="009C3CD5">
            <w:pPr>
              <w:pStyle w:val="TableText"/>
            </w:pPr>
            <w:r w:rsidRPr="00CC6AB4">
              <w:t>5.7</w:t>
            </w:r>
          </w:p>
        </w:tc>
        <w:tc>
          <w:tcPr>
            <w:tcW w:w="1034" w:type="dxa"/>
            <w:vAlign w:val="bottom"/>
          </w:tcPr>
          <w:p w14:paraId="7932B18F" w14:textId="77777777" w:rsidR="00E42224" w:rsidRPr="00CC6AB4" w:rsidRDefault="00E42224" w:rsidP="009C3CD5">
            <w:pPr>
              <w:pStyle w:val="TableText"/>
            </w:pPr>
            <w:r w:rsidRPr="00CC6AB4">
              <w:t>5.0.77-4</w:t>
            </w:r>
          </w:p>
        </w:tc>
        <w:tc>
          <w:tcPr>
            <w:tcW w:w="936" w:type="dxa"/>
            <w:vAlign w:val="bottom"/>
          </w:tcPr>
          <w:p w14:paraId="28D2AC9E" w14:textId="77777777" w:rsidR="00E42224" w:rsidRPr="00CC6AB4" w:rsidRDefault="00E42224" w:rsidP="009C3CD5">
            <w:pPr>
              <w:pStyle w:val="TableText"/>
            </w:pPr>
            <w:r w:rsidRPr="00CC6AB4">
              <w:t>13</w:t>
            </w:r>
          </w:p>
        </w:tc>
        <w:tc>
          <w:tcPr>
            <w:tcW w:w="1035" w:type="dxa"/>
            <w:vAlign w:val="bottom"/>
          </w:tcPr>
          <w:p w14:paraId="3534F201" w14:textId="77777777" w:rsidR="00E42224" w:rsidRPr="00CC6AB4" w:rsidRDefault="00E42224" w:rsidP="009C3CD5">
            <w:pPr>
              <w:pStyle w:val="TableText"/>
            </w:pPr>
            <w:r w:rsidRPr="00CC6AB4">
              <w:t>5.5.22</w:t>
            </w:r>
          </w:p>
        </w:tc>
        <w:tc>
          <w:tcPr>
            <w:tcW w:w="1133" w:type="dxa"/>
          </w:tcPr>
          <w:p w14:paraId="4B34EA94" w14:textId="77777777" w:rsidR="00E42224" w:rsidRPr="00CC6AB4" w:rsidRDefault="00E42224" w:rsidP="009C3CD5">
            <w:pPr>
              <w:pStyle w:val="TableText"/>
            </w:pPr>
            <w:r w:rsidRPr="00CC6AB4">
              <w:t>Ubuntu</w:t>
            </w:r>
          </w:p>
        </w:tc>
        <w:tc>
          <w:tcPr>
            <w:tcW w:w="1052" w:type="dxa"/>
          </w:tcPr>
          <w:p w14:paraId="4817FDEA" w14:textId="77777777" w:rsidR="00E42224" w:rsidRPr="00CC6AB4" w:rsidRDefault="00E42224" w:rsidP="009C3CD5">
            <w:pPr>
              <w:pStyle w:val="TableText"/>
            </w:pPr>
          </w:p>
        </w:tc>
        <w:tc>
          <w:tcPr>
            <w:tcW w:w="1040" w:type="dxa"/>
            <w:vAlign w:val="bottom"/>
          </w:tcPr>
          <w:p w14:paraId="5B74E527" w14:textId="77777777" w:rsidR="00E42224" w:rsidRPr="00CC6AB4" w:rsidRDefault="00E42224" w:rsidP="009C3CD5">
            <w:pPr>
              <w:pStyle w:val="TableText"/>
            </w:pPr>
            <w:r w:rsidRPr="00CC6AB4">
              <w:t>11.04</w:t>
            </w:r>
          </w:p>
        </w:tc>
        <w:tc>
          <w:tcPr>
            <w:tcW w:w="1011" w:type="dxa"/>
            <w:vAlign w:val="bottom"/>
          </w:tcPr>
          <w:p w14:paraId="2E87FFA2" w14:textId="77777777" w:rsidR="00E42224" w:rsidRPr="00CC6AB4" w:rsidRDefault="00E42224" w:rsidP="009C3CD5">
            <w:pPr>
              <w:pStyle w:val="TableText"/>
            </w:pPr>
            <w:r w:rsidRPr="00CC6AB4">
              <w:t>5.1.54</w:t>
            </w:r>
          </w:p>
        </w:tc>
      </w:tr>
      <w:tr w:rsidR="00E42224" w14:paraId="24ABFCE0" w14:textId="77777777" w:rsidTr="009C3CD5">
        <w:tc>
          <w:tcPr>
            <w:tcW w:w="1039" w:type="dxa"/>
            <w:vAlign w:val="bottom"/>
          </w:tcPr>
          <w:p w14:paraId="26AE45AE" w14:textId="77777777" w:rsidR="00E42224" w:rsidRPr="00CC6AB4" w:rsidRDefault="00E42224" w:rsidP="009C3CD5">
            <w:pPr>
              <w:pStyle w:val="TableText"/>
            </w:pPr>
            <w:r w:rsidRPr="00CC6AB4">
              <w:t>5.6</w:t>
            </w:r>
          </w:p>
        </w:tc>
        <w:tc>
          <w:tcPr>
            <w:tcW w:w="1034" w:type="dxa"/>
            <w:vAlign w:val="bottom"/>
          </w:tcPr>
          <w:p w14:paraId="06B3E81A" w14:textId="77777777" w:rsidR="00E42224" w:rsidRPr="00CC6AB4" w:rsidRDefault="00E42224" w:rsidP="009C3CD5">
            <w:pPr>
              <w:pStyle w:val="TableText"/>
            </w:pPr>
            <w:r w:rsidRPr="00CC6AB4">
              <w:t>5.0.77-4</w:t>
            </w:r>
          </w:p>
        </w:tc>
        <w:tc>
          <w:tcPr>
            <w:tcW w:w="936" w:type="dxa"/>
            <w:vAlign w:val="bottom"/>
          </w:tcPr>
          <w:p w14:paraId="3EDBD04A" w14:textId="77777777" w:rsidR="00E42224" w:rsidRPr="00CC6AB4" w:rsidRDefault="00E42224" w:rsidP="009C3CD5">
            <w:pPr>
              <w:pStyle w:val="TableText"/>
            </w:pPr>
            <w:r w:rsidRPr="00CC6AB4">
              <w:t>12</w:t>
            </w:r>
          </w:p>
        </w:tc>
        <w:tc>
          <w:tcPr>
            <w:tcW w:w="1035" w:type="dxa"/>
            <w:vAlign w:val="bottom"/>
          </w:tcPr>
          <w:p w14:paraId="11D26C1F" w14:textId="77777777" w:rsidR="00E42224" w:rsidRPr="00CC6AB4" w:rsidRDefault="00E42224" w:rsidP="009C3CD5">
            <w:pPr>
              <w:pStyle w:val="TableText"/>
            </w:pPr>
            <w:r w:rsidRPr="00CC6AB4">
              <w:t>5.1.58</w:t>
            </w:r>
          </w:p>
        </w:tc>
        <w:tc>
          <w:tcPr>
            <w:tcW w:w="1133" w:type="dxa"/>
          </w:tcPr>
          <w:p w14:paraId="508A8E71" w14:textId="77777777" w:rsidR="00E42224" w:rsidRPr="00CC6AB4" w:rsidRDefault="00E42224" w:rsidP="009C3CD5">
            <w:pPr>
              <w:pStyle w:val="TableText"/>
            </w:pPr>
            <w:r w:rsidRPr="00CC6AB4">
              <w:t>17.10</w:t>
            </w:r>
          </w:p>
        </w:tc>
        <w:tc>
          <w:tcPr>
            <w:tcW w:w="1052" w:type="dxa"/>
            <w:vAlign w:val="bottom"/>
          </w:tcPr>
          <w:p w14:paraId="6E877331" w14:textId="77777777" w:rsidR="00E42224" w:rsidRPr="00CC6AB4" w:rsidRDefault="00E42224" w:rsidP="009C3CD5">
            <w:pPr>
              <w:pStyle w:val="TableText"/>
            </w:pPr>
            <w:r w:rsidRPr="00CC6AB4">
              <w:t>5.7.19</w:t>
            </w:r>
          </w:p>
        </w:tc>
        <w:tc>
          <w:tcPr>
            <w:tcW w:w="1040" w:type="dxa"/>
            <w:vAlign w:val="bottom"/>
          </w:tcPr>
          <w:p w14:paraId="5D5B1F74" w14:textId="77777777" w:rsidR="00E42224" w:rsidRPr="00CC6AB4" w:rsidRDefault="00E42224" w:rsidP="009C3CD5">
            <w:pPr>
              <w:pStyle w:val="TableText"/>
            </w:pPr>
          </w:p>
        </w:tc>
        <w:tc>
          <w:tcPr>
            <w:tcW w:w="1011" w:type="dxa"/>
            <w:vAlign w:val="bottom"/>
          </w:tcPr>
          <w:p w14:paraId="0BD27A56" w14:textId="77777777" w:rsidR="00E42224" w:rsidRPr="00CC6AB4" w:rsidRDefault="00E42224" w:rsidP="009C3CD5">
            <w:pPr>
              <w:pStyle w:val="TableText"/>
            </w:pPr>
          </w:p>
        </w:tc>
      </w:tr>
    </w:tbl>
    <w:p w14:paraId="7510E9B9" w14:textId="77777777" w:rsidR="00E42224" w:rsidRPr="009A6846" w:rsidRDefault="00E42224" w:rsidP="00E42224">
      <w:pPr>
        <w:pStyle w:val="TableCaption"/>
      </w:pPr>
      <w:r>
        <w:t>Table 18-2. Default included version of MariaDB, by Linux distribution</w:t>
      </w:r>
    </w:p>
    <w:tbl>
      <w:tblPr>
        <w:tblW w:w="8225" w:type="dxa"/>
        <w:tblLook w:val="04A0" w:firstRow="1" w:lastRow="0" w:firstColumn="1" w:lastColumn="0" w:noHBand="0" w:noVBand="1"/>
      </w:tblPr>
      <w:tblGrid>
        <w:gridCol w:w="1190"/>
        <w:gridCol w:w="1510"/>
        <w:gridCol w:w="1278"/>
        <w:gridCol w:w="1817"/>
        <w:gridCol w:w="1278"/>
        <w:gridCol w:w="1152"/>
      </w:tblGrid>
      <w:tr w:rsidR="00E42224" w:rsidRPr="004E0189" w14:paraId="64E55D92" w14:textId="77777777" w:rsidTr="009C3CD5">
        <w:trPr>
          <w:trHeight w:val="300"/>
        </w:trPr>
        <w:tc>
          <w:tcPr>
            <w:tcW w:w="1190" w:type="dxa"/>
            <w:tcBorders>
              <w:top w:val="nil"/>
              <w:left w:val="nil"/>
              <w:bottom w:val="nil"/>
              <w:right w:val="nil"/>
            </w:tcBorders>
            <w:shd w:val="clear" w:color="auto" w:fill="auto"/>
            <w:noWrap/>
          </w:tcPr>
          <w:p w14:paraId="24E361EF" w14:textId="77777777" w:rsidR="00E42224" w:rsidRPr="00FD26DF" w:rsidRDefault="00E42224" w:rsidP="009C3CD5">
            <w:pPr>
              <w:pStyle w:val="TableText"/>
            </w:pPr>
            <w:r w:rsidRPr="00FD26DF">
              <w:t>CentOS</w:t>
            </w:r>
          </w:p>
        </w:tc>
        <w:tc>
          <w:tcPr>
            <w:tcW w:w="1510" w:type="dxa"/>
            <w:tcBorders>
              <w:top w:val="nil"/>
              <w:left w:val="nil"/>
              <w:bottom w:val="nil"/>
              <w:right w:val="nil"/>
            </w:tcBorders>
            <w:shd w:val="clear" w:color="auto" w:fill="auto"/>
            <w:noWrap/>
          </w:tcPr>
          <w:p w14:paraId="4230CDE3" w14:textId="77777777" w:rsidR="00E42224" w:rsidRPr="00FD26DF" w:rsidRDefault="00E42224" w:rsidP="009C3CD5">
            <w:pPr>
              <w:pStyle w:val="TableText"/>
            </w:pPr>
          </w:p>
        </w:tc>
        <w:tc>
          <w:tcPr>
            <w:tcW w:w="1278" w:type="dxa"/>
            <w:tcBorders>
              <w:top w:val="nil"/>
              <w:left w:val="nil"/>
              <w:bottom w:val="nil"/>
              <w:right w:val="nil"/>
            </w:tcBorders>
            <w:shd w:val="clear" w:color="auto" w:fill="auto"/>
            <w:noWrap/>
          </w:tcPr>
          <w:p w14:paraId="655762EA" w14:textId="77777777" w:rsidR="00E42224" w:rsidRPr="00FD26DF" w:rsidRDefault="00E42224" w:rsidP="009C3CD5">
            <w:pPr>
              <w:pStyle w:val="TableText"/>
            </w:pPr>
            <w:r w:rsidRPr="00FD26DF">
              <w:t>17.3</w:t>
            </w:r>
          </w:p>
        </w:tc>
        <w:tc>
          <w:tcPr>
            <w:tcW w:w="1817" w:type="dxa"/>
            <w:tcBorders>
              <w:top w:val="nil"/>
              <w:left w:val="nil"/>
              <w:bottom w:val="nil"/>
              <w:right w:val="nil"/>
            </w:tcBorders>
            <w:shd w:val="clear" w:color="auto" w:fill="auto"/>
            <w:noWrap/>
          </w:tcPr>
          <w:p w14:paraId="647AA8F6" w14:textId="77777777" w:rsidR="00E42224" w:rsidRPr="00FD26DF" w:rsidRDefault="00E42224" w:rsidP="009C3CD5">
            <w:pPr>
              <w:pStyle w:val="TableText"/>
            </w:pPr>
            <w:r w:rsidRPr="00FD26DF">
              <w:t>5.5.36</w:t>
            </w:r>
          </w:p>
        </w:tc>
        <w:tc>
          <w:tcPr>
            <w:tcW w:w="1278" w:type="dxa"/>
            <w:tcBorders>
              <w:top w:val="nil"/>
              <w:left w:val="nil"/>
              <w:bottom w:val="nil"/>
              <w:right w:val="nil"/>
            </w:tcBorders>
            <w:shd w:val="clear" w:color="auto" w:fill="auto"/>
            <w:noWrap/>
          </w:tcPr>
          <w:p w14:paraId="50B0CC2B" w14:textId="77777777" w:rsidR="00E42224" w:rsidRPr="00FD26DF" w:rsidRDefault="00E42224" w:rsidP="009C3CD5">
            <w:pPr>
              <w:pStyle w:val="TableText"/>
            </w:pPr>
            <w:r w:rsidRPr="00FD26DF">
              <w:t>12.2</w:t>
            </w:r>
          </w:p>
        </w:tc>
        <w:tc>
          <w:tcPr>
            <w:tcW w:w="1152" w:type="dxa"/>
            <w:tcBorders>
              <w:top w:val="nil"/>
              <w:left w:val="nil"/>
              <w:bottom w:val="nil"/>
              <w:right w:val="nil"/>
            </w:tcBorders>
            <w:shd w:val="clear" w:color="auto" w:fill="auto"/>
            <w:noWrap/>
          </w:tcPr>
          <w:p w14:paraId="29956F8E" w14:textId="77777777" w:rsidR="00E42224" w:rsidRPr="00FD26DF" w:rsidRDefault="00E42224" w:rsidP="009C3CD5">
            <w:pPr>
              <w:pStyle w:val="TableText"/>
            </w:pPr>
            <w:r w:rsidRPr="00FD26DF">
              <w:t>5.5.25</w:t>
            </w:r>
          </w:p>
        </w:tc>
      </w:tr>
      <w:tr w:rsidR="00E42224" w:rsidRPr="004E0189" w14:paraId="2D8357CD" w14:textId="77777777" w:rsidTr="009C3CD5">
        <w:trPr>
          <w:trHeight w:val="300"/>
        </w:trPr>
        <w:tc>
          <w:tcPr>
            <w:tcW w:w="1190" w:type="dxa"/>
            <w:tcBorders>
              <w:top w:val="nil"/>
              <w:left w:val="nil"/>
              <w:bottom w:val="nil"/>
              <w:right w:val="nil"/>
            </w:tcBorders>
            <w:shd w:val="clear" w:color="auto" w:fill="auto"/>
            <w:noWrap/>
          </w:tcPr>
          <w:p w14:paraId="4E4392B7" w14:textId="77777777" w:rsidR="00E42224" w:rsidRPr="00FD26DF" w:rsidRDefault="00E42224" w:rsidP="009C3CD5">
            <w:pPr>
              <w:pStyle w:val="TableText"/>
            </w:pPr>
            <w:r w:rsidRPr="00FD26DF">
              <w:t>7.4.1709</w:t>
            </w:r>
          </w:p>
        </w:tc>
        <w:tc>
          <w:tcPr>
            <w:tcW w:w="1510" w:type="dxa"/>
            <w:tcBorders>
              <w:top w:val="nil"/>
              <w:left w:val="nil"/>
              <w:bottom w:val="nil"/>
              <w:right w:val="nil"/>
            </w:tcBorders>
            <w:shd w:val="clear" w:color="auto" w:fill="auto"/>
            <w:noWrap/>
          </w:tcPr>
          <w:p w14:paraId="116046CF" w14:textId="77777777" w:rsidR="00E42224" w:rsidRPr="00FD26DF" w:rsidRDefault="00E42224" w:rsidP="009C3CD5">
            <w:pPr>
              <w:pStyle w:val="TableText"/>
            </w:pPr>
            <w:r w:rsidRPr="00FD26DF">
              <w:t>5.5.26-2</w:t>
            </w:r>
          </w:p>
        </w:tc>
        <w:tc>
          <w:tcPr>
            <w:tcW w:w="1278" w:type="dxa"/>
            <w:tcBorders>
              <w:top w:val="nil"/>
              <w:left w:val="nil"/>
              <w:bottom w:val="nil"/>
              <w:right w:val="nil"/>
            </w:tcBorders>
            <w:shd w:val="clear" w:color="auto" w:fill="auto"/>
            <w:noWrap/>
          </w:tcPr>
          <w:p w14:paraId="35891BE3" w14:textId="77777777" w:rsidR="00E42224" w:rsidRPr="00FD26DF" w:rsidRDefault="00E42224" w:rsidP="009C3CD5">
            <w:pPr>
              <w:pStyle w:val="TableText"/>
            </w:pPr>
            <w:r w:rsidRPr="00FD26DF">
              <w:t>17.2</w:t>
            </w:r>
          </w:p>
        </w:tc>
        <w:tc>
          <w:tcPr>
            <w:tcW w:w="1817" w:type="dxa"/>
            <w:tcBorders>
              <w:top w:val="nil"/>
              <w:left w:val="nil"/>
              <w:bottom w:val="nil"/>
              <w:right w:val="nil"/>
            </w:tcBorders>
            <w:shd w:val="clear" w:color="auto" w:fill="auto"/>
            <w:noWrap/>
          </w:tcPr>
          <w:p w14:paraId="67FF9F24" w14:textId="77777777" w:rsidR="00E42224" w:rsidRPr="00FD26DF" w:rsidRDefault="00E42224" w:rsidP="009C3CD5">
            <w:pPr>
              <w:pStyle w:val="TableText"/>
            </w:pPr>
            <w:r w:rsidRPr="00FD26DF">
              <w:t>5.5.36</w:t>
            </w:r>
          </w:p>
        </w:tc>
        <w:tc>
          <w:tcPr>
            <w:tcW w:w="1278" w:type="dxa"/>
            <w:tcBorders>
              <w:top w:val="nil"/>
              <w:left w:val="nil"/>
              <w:bottom w:val="nil"/>
              <w:right w:val="nil"/>
            </w:tcBorders>
            <w:shd w:val="clear" w:color="auto" w:fill="auto"/>
            <w:noWrap/>
          </w:tcPr>
          <w:p w14:paraId="54891373" w14:textId="77777777" w:rsidR="00E42224" w:rsidRPr="00FD26DF" w:rsidRDefault="00E42224" w:rsidP="009C3CD5">
            <w:pPr>
              <w:pStyle w:val="TableText"/>
            </w:pPr>
            <w:r w:rsidRPr="00FD26DF">
              <w:t>12.1</w:t>
            </w:r>
          </w:p>
        </w:tc>
        <w:tc>
          <w:tcPr>
            <w:tcW w:w="1152" w:type="dxa"/>
            <w:tcBorders>
              <w:top w:val="nil"/>
              <w:left w:val="nil"/>
              <w:bottom w:val="nil"/>
              <w:right w:val="nil"/>
            </w:tcBorders>
            <w:shd w:val="clear" w:color="auto" w:fill="auto"/>
            <w:noWrap/>
          </w:tcPr>
          <w:p w14:paraId="29BC07C8" w14:textId="77777777" w:rsidR="00E42224" w:rsidRPr="00FD26DF" w:rsidRDefault="00E42224" w:rsidP="009C3CD5">
            <w:pPr>
              <w:pStyle w:val="TableText"/>
            </w:pPr>
            <w:r w:rsidRPr="00FD26DF">
              <w:t>5.2.9</w:t>
            </w:r>
          </w:p>
        </w:tc>
      </w:tr>
      <w:tr w:rsidR="00E42224" w:rsidRPr="004E0189" w14:paraId="6D69CAAB" w14:textId="77777777" w:rsidTr="009C3CD5">
        <w:trPr>
          <w:trHeight w:val="300"/>
        </w:trPr>
        <w:tc>
          <w:tcPr>
            <w:tcW w:w="1190" w:type="dxa"/>
            <w:tcBorders>
              <w:top w:val="nil"/>
              <w:left w:val="nil"/>
              <w:bottom w:val="nil"/>
              <w:right w:val="nil"/>
            </w:tcBorders>
            <w:shd w:val="clear" w:color="auto" w:fill="auto"/>
            <w:noWrap/>
          </w:tcPr>
          <w:p w14:paraId="22CC2CA4" w14:textId="77777777" w:rsidR="00E42224" w:rsidRPr="00FD26DF" w:rsidRDefault="00E42224" w:rsidP="009C3CD5">
            <w:pPr>
              <w:pStyle w:val="TableText"/>
            </w:pPr>
            <w:r w:rsidRPr="00FD26DF">
              <w:lastRenderedPageBreak/>
              <w:t>7.3.1611</w:t>
            </w:r>
          </w:p>
        </w:tc>
        <w:tc>
          <w:tcPr>
            <w:tcW w:w="1510" w:type="dxa"/>
            <w:tcBorders>
              <w:top w:val="nil"/>
              <w:left w:val="nil"/>
              <w:bottom w:val="nil"/>
              <w:right w:val="nil"/>
            </w:tcBorders>
            <w:shd w:val="clear" w:color="auto" w:fill="auto"/>
            <w:noWrap/>
          </w:tcPr>
          <w:p w14:paraId="0DD948E7" w14:textId="77777777" w:rsidR="00E42224" w:rsidRPr="00FD26DF" w:rsidRDefault="00E42224" w:rsidP="009C3CD5">
            <w:pPr>
              <w:pStyle w:val="TableText"/>
            </w:pPr>
            <w:r w:rsidRPr="00FD26DF">
              <w:t>5.5.52-1</w:t>
            </w:r>
          </w:p>
        </w:tc>
        <w:tc>
          <w:tcPr>
            <w:tcW w:w="1278" w:type="dxa"/>
            <w:tcBorders>
              <w:top w:val="nil"/>
              <w:left w:val="nil"/>
              <w:bottom w:val="nil"/>
              <w:right w:val="nil"/>
            </w:tcBorders>
            <w:shd w:val="clear" w:color="auto" w:fill="auto"/>
            <w:noWrap/>
          </w:tcPr>
          <w:p w14:paraId="63CE77AB" w14:textId="77777777" w:rsidR="00E42224" w:rsidRPr="00FD26DF" w:rsidRDefault="00E42224" w:rsidP="009C3CD5">
            <w:pPr>
              <w:pStyle w:val="TableText"/>
            </w:pPr>
            <w:r w:rsidRPr="00FD26DF">
              <w:t>17.1</w:t>
            </w:r>
          </w:p>
        </w:tc>
        <w:tc>
          <w:tcPr>
            <w:tcW w:w="1817" w:type="dxa"/>
            <w:tcBorders>
              <w:top w:val="nil"/>
              <w:left w:val="nil"/>
              <w:bottom w:val="nil"/>
              <w:right w:val="nil"/>
            </w:tcBorders>
            <w:shd w:val="clear" w:color="auto" w:fill="auto"/>
            <w:noWrap/>
          </w:tcPr>
          <w:p w14:paraId="02D1CC58" w14:textId="77777777" w:rsidR="00E42224" w:rsidRPr="00FD26DF" w:rsidRDefault="00E42224" w:rsidP="009C3CD5">
            <w:pPr>
              <w:pStyle w:val="TableText"/>
            </w:pPr>
            <w:r w:rsidRPr="00FD26DF">
              <w:t>5.5.36</w:t>
            </w:r>
          </w:p>
        </w:tc>
        <w:tc>
          <w:tcPr>
            <w:tcW w:w="1278" w:type="dxa"/>
            <w:tcBorders>
              <w:top w:val="nil"/>
              <w:left w:val="nil"/>
              <w:bottom w:val="nil"/>
              <w:right w:val="nil"/>
            </w:tcBorders>
            <w:shd w:val="clear" w:color="auto" w:fill="auto"/>
            <w:noWrap/>
          </w:tcPr>
          <w:p w14:paraId="4598EAB0" w14:textId="77777777" w:rsidR="00E42224" w:rsidRPr="00FD26DF" w:rsidRDefault="00E42224" w:rsidP="009C3CD5">
            <w:pPr>
              <w:pStyle w:val="TableText"/>
            </w:pPr>
            <w:r w:rsidRPr="00FD26DF">
              <w:t>11.4</w:t>
            </w:r>
          </w:p>
        </w:tc>
        <w:tc>
          <w:tcPr>
            <w:tcW w:w="1152" w:type="dxa"/>
            <w:tcBorders>
              <w:top w:val="nil"/>
              <w:left w:val="nil"/>
              <w:bottom w:val="nil"/>
              <w:right w:val="nil"/>
            </w:tcBorders>
            <w:shd w:val="clear" w:color="auto" w:fill="auto"/>
            <w:noWrap/>
          </w:tcPr>
          <w:p w14:paraId="16704DEA" w14:textId="77777777" w:rsidR="00E42224" w:rsidRPr="00FD26DF" w:rsidRDefault="00E42224" w:rsidP="009C3CD5">
            <w:pPr>
              <w:pStyle w:val="TableText"/>
            </w:pPr>
            <w:r w:rsidRPr="00FD26DF">
              <w:t>5.1.44</w:t>
            </w:r>
          </w:p>
        </w:tc>
      </w:tr>
      <w:tr w:rsidR="00E42224" w:rsidRPr="004E0189" w14:paraId="3AA964DC" w14:textId="77777777" w:rsidTr="009C3CD5">
        <w:trPr>
          <w:trHeight w:val="300"/>
        </w:trPr>
        <w:tc>
          <w:tcPr>
            <w:tcW w:w="1190" w:type="dxa"/>
            <w:tcBorders>
              <w:top w:val="nil"/>
              <w:left w:val="nil"/>
              <w:bottom w:val="nil"/>
              <w:right w:val="nil"/>
            </w:tcBorders>
            <w:shd w:val="clear" w:color="auto" w:fill="auto"/>
            <w:noWrap/>
          </w:tcPr>
          <w:p w14:paraId="0E90F8F6" w14:textId="77777777" w:rsidR="00E42224" w:rsidRPr="00FD26DF" w:rsidRDefault="00E42224" w:rsidP="009C3CD5">
            <w:pPr>
              <w:pStyle w:val="TableText"/>
            </w:pPr>
            <w:r w:rsidRPr="00FD26DF">
              <w:t>7.2.1511</w:t>
            </w:r>
          </w:p>
        </w:tc>
        <w:tc>
          <w:tcPr>
            <w:tcW w:w="1510" w:type="dxa"/>
            <w:tcBorders>
              <w:top w:val="nil"/>
              <w:left w:val="nil"/>
              <w:bottom w:val="nil"/>
              <w:right w:val="nil"/>
            </w:tcBorders>
            <w:shd w:val="clear" w:color="auto" w:fill="auto"/>
            <w:noWrap/>
          </w:tcPr>
          <w:p w14:paraId="6AABAC23" w14:textId="77777777" w:rsidR="00E42224" w:rsidRPr="00FD26DF" w:rsidRDefault="00E42224" w:rsidP="009C3CD5">
            <w:pPr>
              <w:pStyle w:val="TableText"/>
            </w:pPr>
            <w:r w:rsidRPr="00FD26DF">
              <w:t>5.5.44-2</w:t>
            </w:r>
          </w:p>
        </w:tc>
        <w:tc>
          <w:tcPr>
            <w:tcW w:w="1278" w:type="dxa"/>
            <w:tcBorders>
              <w:top w:val="nil"/>
              <w:left w:val="nil"/>
              <w:bottom w:val="nil"/>
              <w:right w:val="nil"/>
            </w:tcBorders>
            <w:shd w:val="clear" w:color="auto" w:fill="auto"/>
            <w:noWrap/>
          </w:tcPr>
          <w:p w14:paraId="56F7B273" w14:textId="77777777" w:rsidR="00E42224" w:rsidRPr="00FD26DF" w:rsidRDefault="00E42224" w:rsidP="009C3CD5">
            <w:pPr>
              <w:pStyle w:val="TableText"/>
            </w:pPr>
            <w:r w:rsidRPr="00FD26DF">
              <w:t>17</w:t>
            </w:r>
          </w:p>
        </w:tc>
        <w:tc>
          <w:tcPr>
            <w:tcW w:w="1817" w:type="dxa"/>
            <w:tcBorders>
              <w:top w:val="nil"/>
              <w:left w:val="nil"/>
              <w:bottom w:val="nil"/>
              <w:right w:val="nil"/>
            </w:tcBorders>
            <w:shd w:val="clear" w:color="auto" w:fill="auto"/>
            <w:noWrap/>
          </w:tcPr>
          <w:p w14:paraId="7785C9A7" w14:textId="77777777" w:rsidR="00E42224" w:rsidRPr="00FD26DF" w:rsidRDefault="00E42224" w:rsidP="009C3CD5">
            <w:pPr>
              <w:pStyle w:val="TableText"/>
            </w:pPr>
            <w:r w:rsidRPr="00FD26DF">
              <w:t>5.5.53</w:t>
            </w:r>
          </w:p>
        </w:tc>
        <w:tc>
          <w:tcPr>
            <w:tcW w:w="1278" w:type="dxa"/>
            <w:tcBorders>
              <w:top w:val="nil"/>
              <w:left w:val="nil"/>
              <w:bottom w:val="nil"/>
              <w:right w:val="nil"/>
            </w:tcBorders>
            <w:shd w:val="clear" w:color="auto" w:fill="auto"/>
            <w:noWrap/>
          </w:tcPr>
          <w:p w14:paraId="629610BD" w14:textId="77777777" w:rsidR="00E42224" w:rsidRPr="00FD26DF" w:rsidRDefault="00E42224" w:rsidP="009C3CD5">
            <w:pPr>
              <w:pStyle w:val="TableText"/>
            </w:pPr>
            <w:r w:rsidRPr="00FD26DF">
              <w:t>Ubuntu</w:t>
            </w:r>
          </w:p>
        </w:tc>
        <w:tc>
          <w:tcPr>
            <w:tcW w:w="1152" w:type="dxa"/>
            <w:tcBorders>
              <w:top w:val="nil"/>
              <w:left w:val="nil"/>
              <w:bottom w:val="nil"/>
              <w:right w:val="nil"/>
            </w:tcBorders>
            <w:shd w:val="clear" w:color="auto" w:fill="auto"/>
            <w:noWrap/>
          </w:tcPr>
          <w:p w14:paraId="320D1347" w14:textId="77777777" w:rsidR="00E42224" w:rsidRPr="00FD26DF" w:rsidRDefault="00E42224" w:rsidP="009C3CD5">
            <w:pPr>
              <w:pStyle w:val="TableText"/>
            </w:pPr>
          </w:p>
        </w:tc>
      </w:tr>
      <w:tr w:rsidR="00E42224" w:rsidRPr="004E0189" w14:paraId="175EC3BF" w14:textId="77777777" w:rsidTr="009C3CD5">
        <w:trPr>
          <w:trHeight w:val="300"/>
        </w:trPr>
        <w:tc>
          <w:tcPr>
            <w:tcW w:w="1190" w:type="dxa"/>
            <w:tcBorders>
              <w:top w:val="nil"/>
              <w:left w:val="nil"/>
              <w:bottom w:val="nil"/>
              <w:right w:val="nil"/>
            </w:tcBorders>
            <w:shd w:val="clear" w:color="auto" w:fill="auto"/>
            <w:noWrap/>
          </w:tcPr>
          <w:p w14:paraId="0F8F0C24" w14:textId="77777777" w:rsidR="00E42224" w:rsidRPr="00FD26DF" w:rsidRDefault="00E42224" w:rsidP="009C3CD5">
            <w:pPr>
              <w:pStyle w:val="TableText"/>
            </w:pPr>
            <w:r w:rsidRPr="00FD26DF">
              <w:t>7.1.1503</w:t>
            </w:r>
          </w:p>
        </w:tc>
        <w:tc>
          <w:tcPr>
            <w:tcW w:w="1510" w:type="dxa"/>
            <w:tcBorders>
              <w:top w:val="nil"/>
              <w:left w:val="nil"/>
              <w:bottom w:val="nil"/>
              <w:right w:val="nil"/>
            </w:tcBorders>
            <w:shd w:val="clear" w:color="auto" w:fill="auto"/>
            <w:noWrap/>
          </w:tcPr>
          <w:p w14:paraId="7DD167BD" w14:textId="77777777" w:rsidR="00E42224" w:rsidRPr="00FD26DF" w:rsidRDefault="00E42224" w:rsidP="009C3CD5">
            <w:pPr>
              <w:pStyle w:val="TableText"/>
            </w:pPr>
            <w:r w:rsidRPr="00FD26DF">
              <w:t>5.5.41-2</w:t>
            </w:r>
          </w:p>
        </w:tc>
        <w:tc>
          <w:tcPr>
            <w:tcW w:w="1278" w:type="dxa"/>
            <w:tcBorders>
              <w:top w:val="nil"/>
              <w:left w:val="nil"/>
              <w:bottom w:val="nil"/>
              <w:right w:val="nil"/>
            </w:tcBorders>
            <w:shd w:val="clear" w:color="auto" w:fill="auto"/>
            <w:noWrap/>
          </w:tcPr>
          <w:p w14:paraId="6585B35F" w14:textId="77777777" w:rsidR="00E42224" w:rsidRPr="00FD26DF" w:rsidRDefault="00E42224" w:rsidP="009C3CD5">
            <w:pPr>
              <w:pStyle w:val="TableText"/>
            </w:pPr>
            <w:r w:rsidRPr="00FD26DF">
              <w:t>OpenSuSE</w:t>
            </w:r>
          </w:p>
        </w:tc>
        <w:tc>
          <w:tcPr>
            <w:tcW w:w="1817" w:type="dxa"/>
            <w:tcBorders>
              <w:top w:val="nil"/>
              <w:left w:val="nil"/>
              <w:bottom w:val="nil"/>
              <w:right w:val="nil"/>
            </w:tcBorders>
            <w:shd w:val="clear" w:color="auto" w:fill="auto"/>
            <w:noWrap/>
          </w:tcPr>
          <w:p w14:paraId="553F2B23" w14:textId="77777777" w:rsidR="00E42224" w:rsidRPr="00FD26DF" w:rsidRDefault="00E42224" w:rsidP="009C3CD5">
            <w:pPr>
              <w:pStyle w:val="TableText"/>
            </w:pPr>
          </w:p>
        </w:tc>
        <w:tc>
          <w:tcPr>
            <w:tcW w:w="1278" w:type="dxa"/>
            <w:tcBorders>
              <w:top w:val="nil"/>
              <w:left w:val="nil"/>
              <w:bottom w:val="nil"/>
              <w:right w:val="nil"/>
            </w:tcBorders>
            <w:shd w:val="clear" w:color="auto" w:fill="auto"/>
            <w:noWrap/>
          </w:tcPr>
          <w:p w14:paraId="7366BF92" w14:textId="77777777" w:rsidR="00E42224" w:rsidRPr="00FD26DF" w:rsidRDefault="00E42224" w:rsidP="009C3CD5">
            <w:pPr>
              <w:pStyle w:val="TableText"/>
            </w:pPr>
            <w:r w:rsidRPr="00FD26DF">
              <w:t>17.10</w:t>
            </w:r>
          </w:p>
        </w:tc>
        <w:tc>
          <w:tcPr>
            <w:tcW w:w="1152" w:type="dxa"/>
            <w:tcBorders>
              <w:top w:val="nil"/>
              <w:left w:val="nil"/>
              <w:bottom w:val="nil"/>
              <w:right w:val="nil"/>
            </w:tcBorders>
            <w:shd w:val="clear" w:color="auto" w:fill="auto"/>
            <w:noWrap/>
          </w:tcPr>
          <w:p w14:paraId="47D0266B" w14:textId="77777777" w:rsidR="00E42224" w:rsidRPr="00FD26DF" w:rsidRDefault="00E42224" w:rsidP="009C3CD5">
            <w:pPr>
              <w:pStyle w:val="TableText"/>
            </w:pPr>
            <w:r w:rsidRPr="00FD26DF">
              <w:t>10.1.25</w:t>
            </w:r>
          </w:p>
        </w:tc>
      </w:tr>
      <w:tr w:rsidR="00E42224" w:rsidRPr="004E0189" w14:paraId="77CA68CD" w14:textId="77777777" w:rsidTr="009C3CD5">
        <w:trPr>
          <w:trHeight w:val="300"/>
        </w:trPr>
        <w:tc>
          <w:tcPr>
            <w:tcW w:w="1190" w:type="dxa"/>
            <w:tcBorders>
              <w:top w:val="nil"/>
              <w:left w:val="nil"/>
              <w:bottom w:val="nil"/>
              <w:right w:val="nil"/>
            </w:tcBorders>
            <w:shd w:val="clear" w:color="auto" w:fill="auto"/>
            <w:noWrap/>
          </w:tcPr>
          <w:p w14:paraId="298826F1" w14:textId="77777777" w:rsidR="00E42224" w:rsidRPr="00FD26DF" w:rsidRDefault="00E42224" w:rsidP="009C3CD5">
            <w:pPr>
              <w:pStyle w:val="TableText"/>
            </w:pPr>
            <w:r w:rsidRPr="00FD26DF">
              <w:t>7.0.1406</w:t>
            </w:r>
          </w:p>
        </w:tc>
        <w:tc>
          <w:tcPr>
            <w:tcW w:w="1510" w:type="dxa"/>
            <w:tcBorders>
              <w:top w:val="nil"/>
              <w:left w:val="nil"/>
              <w:bottom w:val="nil"/>
              <w:right w:val="nil"/>
            </w:tcBorders>
            <w:shd w:val="clear" w:color="auto" w:fill="auto"/>
            <w:noWrap/>
          </w:tcPr>
          <w:p w14:paraId="674ABA00" w14:textId="77777777" w:rsidR="00E42224" w:rsidRPr="00FD26DF" w:rsidRDefault="00E42224" w:rsidP="009C3CD5">
            <w:pPr>
              <w:pStyle w:val="TableText"/>
            </w:pPr>
            <w:r w:rsidRPr="00FD26DF">
              <w:t>5.5.35-3</w:t>
            </w:r>
          </w:p>
        </w:tc>
        <w:tc>
          <w:tcPr>
            <w:tcW w:w="1278" w:type="dxa"/>
            <w:tcBorders>
              <w:top w:val="nil"/>
              <w:left w:val="nil"/>
              <w:bottom w:val="nil"/>
              <w:right w:val="nil"/>
            </w:tcBorders>
            <w:shd w:val="clear" w:color="auto" w:fill="auto"/>
            <w:noWrap/>
          </w:tcPr>
          <w:p w14:paraId="38CE72A9" w14:textId="77777777" w:rsidR="00E42224" w:rsidRPr="00FD26DF" w:rsidRDefault="00E42224" w:rsidP="009C3CD5">
            <w:pPr>
              <w:pStyle w:val="TableText"/>
            </w:pPr>
            <w:r w:rsidRPr="00FD26DF">
              <w:t>42.3</w:t>
            </w:r>
          </w:p>
        </w:tc>
        <w:tc>
          <w:tcPr>
            <w:tcW w:w="1817" w:type="dxa"/>
            <w:tcBorders>
              <w:top w:val="nil"/>
              <w:left w:val="nil"/>
              <w:bottom w:val="nil"/>
              <w:right w:val="nil"/>
            </w:tcBorders>
            <w:shd w:val="clear" w:color="auto" w:fill="auto"/>
            <w:noWrap/>
          </w:tcPr>
          <w:p w14:paraId="63117D02" w14:textId="77777777" w:rsidR="00E42224" w:rsidRPr="00FD26DF" w:rsidRDefault="00E42224" w:rsidP="009C3CD5">
            <w:pPr>
              <w:pStyle w:val="TableText"/>
            </w:pPr>
            <w:r w:rsidRPr="00FD26DF">
              <w:t>10.0.30</w:t>
            </w:r>
          </w:p>
        </w:tc>
        <w:tc>
          <w:tcPr>
            <w:tcW w:w="1278" w:type="dxa"/>
            <w:tcBorders>
              <w:top w:val="nil"/>
              <w:left w:val="nil"/>
              <w:bottom w:val="nil"/>
              <w:right w:val="nil"/>
            </w:tcBorders>
            <w:shd w:val="clear" w:color="auto" w:fill="auto"/>
            <w:noWrap/>
          </w:tcPr>
          <w:p w14:paraId="30F597BC" w14:textId="77777777" w:rsidR="00E42224" w:rsidRPr="00FD26DF" w:rsidRDefault="00E42224" w:rsidP="009C3CD5">
            <w:pPr>
              <w:pStyle w:val="TableText"/>
            </w:pPr>
            <w:r w:rsidRPr="00FD26DF">
              <w:t>17.04</w:t>
            </w:r>
          </w:p>
        </w:tc>
        <w:tc>
          <w:tcPr>
            <w:tcW w:w="1152" w:type="dxa"/>
            <w:tcBorders>
              <w:top w:val="nil"/>
              <w:left w:val="nil"/>
              <w:bottom w:val="nil"/>
              <w:right w:val="nil"/>
            </w:tcBorders>
            <w:shd w:val="clear" w:color="auto" w:fill="auto"/>
            <w:noWrap/>
          </w:tcPr>
          <w:p w14:paraId="58CAD140" w14:textId="77777777" w:rsidR="00E42224" w:rsidRPr="00FD26DF" w:rsidRDefault="00E42224" w:rsidP="009C3CD5">
            <w:pPr>
              <w:pStyle w:val="TableText"/>
            </w:pPr>
            <w:r w:rsidRPr="00FD26DF">
              <w:t>10.1.22</w:t>
            </w:r>
          </w:p>
        </w:tc>
      </w:tr>
      <w:tr w:rsidR="00E42224" w:rsidRPr="004E0189" w14:paraId="114098F3" w14:textId="77777777" w:rsidTr="009C3CD5">
        <w:trPr>
          <w:trHeight w:val="300"/>
        </w:trPr>
        <w:tc>
          <w:tcPr>
            <w:tcW w:w="1190" w:type="dxa"/>
            <w:tcBorders>
              <w:top w:val="nil"/>
              <w:left w:val="nil"/>
              <w:bottom w:val="nil"/>
              <w:right w:val="nil"/>
            </w:tcBorders>
            <w:shd w:val="clear" w:color="auto" w:fill="auto"/>
            <w:noWrap/>
          </w:tcPr>
          <w:p w14:paraId="2B237789" w14:textId="77777777" w:rsidR="00E42224" w:rsidRPr="00FD26DF" w:rsidRDefault="00E42224" w:rsidP="009C3CD5">
            <w:pPr>
              <w:pStyle w:val="TableText"/>
            </w:pPr>
            <w:r w:rsidRPr="00FD26DF">
              <w:t>Mint</w:t>
            </w:r>
          </w:p>
        </w:tc>
        <w:tc>
          <w:tcPr>
            <w:tcW w:w="1510" w:type="dxa"/>
            <w:tcBorders>
              <w:top w:val="nil"/>
              <w:left w:val="nil"/>
              <w:bottom w:val="nil"/>
              <w:right w:val="nil"/>
            </w:tcBorders>
            <w:shd w:val="clear" w:color="auto" w:fill="auto"/>
            <w:noWrap/>
          </w:tcPr>
          <w:p w14:paraId="0AAD8E60" w14:textId="77777777" w:rsidR="00E42224" w:rsidRPr="00FD26DF" w:rsidRDefault="00E42224" w:rsidP="009C3CD5">
            <w:pPr>
              <w:pStyle w:val="TableText"/>
            </w:pPr>
          </w:p>
        </w:tc>
        <w:tc>
          <w:tcPr>
            <w:tcW w:w="1278" w:type="dxa"/>
            <w:tcBorders>
              <w:top w:val="nil"/>
              <w:left w:val="nil"/>
              <w:bottom w:val="nil"/>
              <w:right w:val="nil"/>
            </w:tcBorders>
            <w:shd w:val="clear" w:color="auto" w:fill="auto"/>
            <w:noWrap/>
          </w:tcPr>
          <w:p w14:paraId="3F3BB6EA" w14:textId="77777777" w:rsidR="00E42224" w:rsidRPr="00FD26DF" w:rsidRDefault="00E42224" w:rsidP="009C3CD5">
            <w:pPr>
              <w:pStyle w:val="TableText"/>
            </w:pPr>
            <w:r w:rsidRPr="00FD26DF">
              <w:t>42.2</w:t>
            </w:r>
          </w:p>
        </w:tc>
        <w:tc>
          <w:tcPr>
            <w:tcW w:w="1817" w:type="dxa"/>
            <w:tcBorders>
              <w:top w:val="nil"/>
              <w:left w:val="nil"/>
              <w:bottom w:val="nil"/>
              <w:right w:val="nil"/>
            </w:tcBorders>
            <w:shd w:val="clear" w:color="auto" w:fill="auto"/>
            <w:noWrap/>
          </w:tcPr>
          <w:p w14:paraId="70E51821" w14:textId="77777777" w:rsidR="00E42224" w:rsidRPr="00FD26DF" w:rsidRDefault="00E42224" w:rsidP="009C3CD5">
            <w:pPr>
              <w:pStyle w:val="TableText"/>
            </w:pPr>
            <w:r w:rsidRPr="00FD26DF">
              <w:t>10.0.27</w:t>
            </w:r>
          </w:p>
        </w:tc>
        <w:tc>
          <w:tcPr>
            <w:tcW w:w="1278" w:type="dxa"/>
            <w:tcBorders>
              <w:top w:val="nil"/>
              <w:left w:val="nil"/>
              <w:bottom w:val="nil"/>
              <w:right w:val="nil"/>
            </w:tcBorders>
            <w:shd w:val="clear" w:color="auto" w:fill="auto"/>
            <w:noWrap/>
          </w:tcPr>
          <w:p w14:paraId="1FDBA420" w14:textId="77777777" w:rsidR="00E42224" w:rsidRPr="00FD26DF" w:rsidRDefault="00E42224" w:rsidP="009C3CD5">
            <w:pPr>
              <w:pStyle w:val="TableText"/>
            </w:pPr>
            <w:r>
              <w:t>16.10</w:t>
            </w:r>
          </w:p>
        </w:tc>
        <w:tc>
          <w:tcPr>
            <w:tcW w:w="1152" w:type="dxa"/>
            <w:tcBorders>
              <w:top w:val="nil"/>
              <w:left w:val="nil"/>
              <w:bottom w:val="nil"/>
              <w:right w:val="nil"/>
            </w:tcBorders>
            <w:shd w:val="clear" w:color="auto" w:fill="auto"/>
            <w:noWrap/>
          </w:tcPr>
          <w:p w14:paraId="48341619" w14:textId="77777777" w:rsidR="00E42224" w:rsidRPr="00FD26DF" w:rsidRDefault="00E42224" w:rsidP="009C3CD5">
            <w:pPr>
              <w:pStyle w:val="TableText"/>
            </w:pPr>
            <w:r>
              <w:t>10.0.25</w:t>
            </w:r>
          </w:p>
        </w:tc>
      </w:tr>
      <w:tr w:rsidR="00E42224" w:rsidRPr="004E0189" w14:paraId="3C037379" w14:textId="77777777" w:rsidTr="009C3CD5">
        <w:trPr>
          <w:trHeight w:val="300"/>
        </w:trPr>
        <w:tc>
          <w:tcPr>
            <w:tcW w:w="1190" w:type="dxa"/>
            <w:tcBorders>
              <w:top w:val="nil"/>
              <w:left w:val="nil"/>
              <w:bottom w:val="nil"/>
              <w:right w:val="nil"/>
            </w:tcBorders>
            <w:shd w:val="clear" w:color="auto" w:fill="auto"/>
            <w:noWrap/>
          </w:tcPr>
          <w:p w14:paraId="763849E9" w14:textId="77777777" w:rsidR="00E42224" w:rsidRPr="00FD26DF" w:rsidRDefault="00E42224" w:rsidP="009C3CD5">
            <w:pPr>
              <w:pStyle w:val="TableText"/>
            </w:pPr>
            <w:r w:rsidRPr="00FD26DF">
              <w:t>18.3</w:t>
            </w:r>
          </w:p>
        </w:tc>
        <w:tc>
          <w:tcPr>
            <w:tcW w:w="1510" w:type="dxa"/>
            <w:tcBorders>
              <w:top w:val="nil"/>
              <w:left w:val="nil"/>
              <w:bottom w:val="nil"/>
              <w:right w:val="nil"/>
            </w:tcBorders>
            <w:shd w:val="clear" w:color="auto" w:fill="auto"/>
            <w:noWrap/>
          </w:tcPr>
          <w:p w14:paraId="68787337" w14:textId="77777777" w:rsidR="00E42224" w:rsidRPr="00FD26DF" w:rsidRDefault="00E42224" w:rsidP="009C3CD5">
            <w:pPr>
              <w:pStyle w:val="TableText"/>
            </w:pPr>
            <w:r w:rsidRPr="00FD26DF">
              <w:t>10.0.34</w:t>
            </w:r>
          </w:p>
        </w:tc>
        <w:tc>
          <w:tcPr>
            <w:tcW w:w="1278" w:type="dxa"/>
            <w:tcBorders>
              <w:top w:val="nil"/>
              <w:left w:val="nil"/>
              <w:bottom w:val="nil"/>
              <w:right w:val="nil"/>
            </w:tcBorders>
            <w:shd w:val="clear" w:color="auto" w:fill="auto"/>
            <w:noWrap/>
          </w:tcPr>
          <w:p w14:paraId="6FE903AE" w14:textId="77777777" w:rsidR="00E42224" w:rsidRPr="00FD26DF" w:rsidRDefault="00E42224" w:rsidP="009C3CD5">
            <w:pPr>
              <w:pStyle w:val="TableText"/>
            </w:pPr>
            <w:r w:rsidRPr="00FD26DF">
              <w:t>42.1</w:t>
            </w:r>
          </w:p>
        </w:tc>
        <w:tc>
          <w:tcPr>
            <w:tcW w:w="1817" w:type="dxa"/>
            <w:tcBorders>
              <w:top w:val="nil"/>
              <w:left w:val="nil"/>
              <w:bottom w:val="nil"/>
              <w:right w:val="nil"/>
            </w:tcBorders>
            <w:shd w:val="clear" w:color="auto" w:fill="auto"/>
            <w:noWrap/>
          </w:tcPr>
          <w:p w14:paraId="593F3055" w14:textId="77777777" w:rsidR="00E42224" w:rsidRPr="00FD26DF" w:rsidRDefault="00E42224" w:rsidP="009C3CD5">
            <w:pPr>
              <w:pStyle w:val="TableText"/>
            </w:pPr>
            <w:r w:rsidRPr="00FD26DF">
              <w:t>10.0.21</w:t>
            </w:r>
          </w:p>
        </w:tc>
        <w:tc>
          <w:tcPr>
            <w:tcW w:w="1278" w:type="dxa"/>
            <w:tcBorders>
              <w:top w:val="nil"/>
              <w:left w:val="nil"/>
              <w:bottom w:val="nil"/>
              <w:right w:val="nil"/>
            </w:tcBorders>
            <w:shd w:val="clear" w:color="auto" w:fill="auto"/>
            <w:noWrap/>
          </w:tcPr>
          <w:p w14:paraId="682E0C1C" w14:textId="77777777" w:rsidR="00E42224" w:rsidRPr="00FD26DF" w:rsidRDefault="00E42224" w:rsidP="009C3CD5">
            <w:pPr>
              <w:pStyle w:val="TableText"/>
            </w:pPr>
            <w:r>
              <w:t>16.04</w:t>
            </w:r>
          </w:p>
        </w:tc>
        <w:tc>
          <w:tcPr>
            <w:tcW w:w="1152" w:type="dxa"/>
            <w:tcBorders>
              <w:top w:val="nil"/>
              <w:left w:val="nil"/>
              <w:bottom w:val="nil"/>
              <w:right w:val="nil"/>
            </w:tcBorders>
            <w:shd w:val="clear" w:color="auto" w:fill="auto"/>
            <w:noWrap/>
          </w:tcPr>
          <w:p w14:paraId="49938934" w14:textId="77777777" w:rsidR="00E42224" w:rsidRPr="00FD26DF" w:rsidRDefault="00E42224" w:rsidP="009C3CD5">
            <w:pPr>
              <w:pStyle w:val="TableText"/>
            </w:pPr>
            <w:r>
              <w:t>10.0.24</w:t>
            </w:r>
          </w:p>
        </w:tc>
      </w:tr>
      <w:tr w:rsidR="00E42224" w:rsidRPr="004E0189" w14:paraId="076032A1" w14:textId="77777777" w:rsidTr="009C3CD5">
        <w:trPr>
          <w:trHeight w:val="300"/>
        </w:trPr>
        <w:tc>
          <w:tcPr>
            <w:tcW w:w="1190" w:type="dxa"/>
            <w:tcBorders>
              <w:top w:val="nil"/>
              <w:left w:val="nil"/>
              <w:bottom w:val="nil"/>
              <w:right w:val="nil"/>
            </w:tcBorders>
            <w:shd w:val="clear" w:color="auto" w:fill="auto"/>
            <w:noWrap/>
          </w:tcPr>
          <w:p w14:paraId="6B71ABCA" w14:textId="77777777" w:rsidR="00E42224" w:rsidRPr="00FD26DF" w:rsidRDefault="00E42224" w:rsidP="009C3CD5">
            <w:pPr>
              <w:pStyle w:val="TableText"/>
            </w:pPr>
            <w:r w:rsidRPr="00FD26DF">
              <w:t>18.2</w:t>
            </w:r>
          </w:p>
        </w:tc>
        <w:tc>
          <w:tcPr>
            <w:tcW w:w="1510" w:type="dxa"/>
            <w:tcBorders>
              <w:top w:val="nil"/>
              <w:left w:val="nil"/>
              <w:bottom w:val="nil"/>
              <w:right w:val="nil"/>
            </w:tcBorders>
            <w:shd w:val="clear" w:color="auto" w:fill="auto"/>
            <w:noWrap/>
          </w:tcPr>
          <w:p w14:paraId="02D8657D" w14:textId="77777777" w:rsidR="00E42224" w:rsidRPr="00FD26DF" w:rsidRDefault="00E42224" w:rsidP="009C3CD5">
            <w:pPr>
              <w:pStyle w:val="TableText"/>
            </w:pPr>
            <w:r w:rsidRPr="00FD26DF">
              <w:t>10.0.33</w:t>
            </w:r>
          </w:p>
        </w:tc>
        <w:tc>
          <w:tcPr>
            <w:tcW w:w="1278" w:type="dxa"/>
            <w:tcBorders>
              <w:top w:val="nil"/>
              <w:left w:val="nil"/>
              <w:bottom w:val="nil"/>
              <w:right w:val="nil"/>
            </w:tcBorders>
            <w:shd w:val="clear" w:color="auto" w:fill="auto"/>
            <w:noWrap/>
          </w:tcPr>
          <w:p w14:paraId="42BA1EB0" w14:textId="77777777" w:rsidR="00E42224" w:rsidRPr="00FD26DF" w:rsidRDefault="00E42224" w:rsidP="009C3CD5">
            <w:pPr>
              <w:pStyle w:val="TableText"/>
            </w:pPr>
            <w:r w:rsidRPr="00FD26DF">
              <w:t>13.2</w:t>
            </w:r>
          </w:p>
        </w:tc>
        <w:tc>
          <w:tcPr>
            <w:tcW w:w="1817" w:type="dxa"/>
            <w:tcBorders>
              <w:top w:val="nil"/>
              <w:left w:val="nil"/>
              <w:bottom w:val="nil"/>
              <w:right w:val="nil"/>
            </w:tcBorders>
            <w:shd w:val="clear" w:color="auto" w:fill="auto"/>
            <w:noWrap/>
          </w:tcPr>
          <w:p w14:paraId="79381B34" w14:textId="77777777" w:rsidR="00E42224" w:rsidRPr="00FD26DF" w:rsidRDefault="00E42224" w:rsidP="009C3CD5">
            <w:pPr>
              <w:pStyle w:val="TableText"/>
            </w:pPr>
            <w:r w:rsidRPr="00FD26DF">
              <w:t>10.0.13</w:t>
            </w:r>
          </w:p>
        </w:tc>
        <w:tc>
          <w:tcPr>
            <w:tcW w:w="1278" w:type="dxa"/>
            <w:tcBorders>
              <w:top w:val="nil"/>
              <w:left w:val="nil"/>
              <w:bottom w:val="nil"/>
              <w:right w:val="nil"/>
            </w:tcBorders>
            <w:shd w:val="clear" w:color="auto" w:fill="auto"/>
            <w:noWrap/>
          </w:tcPr>
          <w:p w14:paraId="7878A5DB" w14:textId="77777777" w:rsidR="00E42224" w:rsidRPr="00FD26DF" w:rsidRDefault="00E42224" w:rsidP="009C3CD5">
            <w:pPr>
              <w:pStyle w:val="TableText"/>
            </w:pPr>
            <w:r>
              <w:t>15.10</w:t>
            </w:r>
          </w:p>
        </w:tc>
        <w:tc>
          <w:tcPr>
            <w:tcW w:w="1152" w:type="dxa"/>
            <w:tcBorders>
              <w:top w:val="nil"/>
              <w:left w:val="nil"/>
              <w:bottom w:val="nil"/>
              <w:right w:val="nil"/>
            </w:tcBorders>
            <w:shd w:val="clear" w:color="auto" w:fill="auto"/>
            <w:noWrap/>
          </w:tcPr>
          <w:p w14:paraId="477FA816" w14:textId="77777777" w:rsidR="00E42224" w:rsidRPr="00FD26DF" w:rsidRDefault="00E42224" w:rsidP="009C3CD5">
            <w:pPr>
              <w:pStyle w:val="TableText"/>
            </w:pPr>
            <w:r>
              <w:t>10.0.20</w:t>
            </w:r>
          </w:p>
        </w:tc>
      </w:tr>
      <w:tr w:rsidR="00E42224" w:rsidRPr="004E0189" w14:paraId="6E63E5F4" w14:textId="77777777" w:rsidTr="009C3CD5">
        <w:trPr>
          <w:trHeight w:val="300"/>
        </w:trPr>
        <w:tc>
          <w:tcPr>
            <w:tcW w:w="1190" w:type="dxa"/>
            <w:tcBorders>
              <w:top w:val="nil"/>
              <w:left w:val="nil"/>
              <w:bottom w:val="nil"/>
              <w:right w:val="nil"/>
            </w:tcBorders>
            <w:shd w:val="clear" w:color="auto" w:fill="auto"/>
            <w:noWrap/>
          </w:tcPr>
          <w:p w14:paraId="10830DC7" w14:textId="77777777" w:rsidR="00E42224" w:rsidRPr="00FD26DF" w:rsidRDefault="00E42224" w:rsidP="009C3CD5">
            <w:pPr>
              <w:pStyle w:val="TableText"/>
            </w:pPr>
            <w:r w:rsidRPr="00FD26DF">
              <w:t>18.1</w:t>
            </w:r>
          </w:p>
        </w:tc>
        <w:tc>
          <w:tcPr>
            <w:tcW w:w="1510" w:type="dxa"/>
            <w:tcBorders>
              <w:top w:val="nil"/>
              <w:left w:val="nil"/>
              <w:bottom w:val="nil"/>
              <w:right w:val="nil"/>
            </w:tcBorders>
            <w:shd w:val="clear" w:color="auto" w:fill="auto"/>
            <w:noWrap/>
          </w:tcPr>
          <w:p w14:paraId="0EB4431E" w14:textId="77777777" w:rsidR="00E42224" w:rsidRPr="00FD26DF" w:rsidRDefault="00E42224" w:rsidP="009C3CD5">
            <w:pPr>
              <w:pStyle w:val="TableText"/>
            </w:pPr>
            <w:r w:rsidRPr="00FD26DF">
              <w:t>10.0.24-7</w:t>
            </w:r>
          </w:p>
        </w:tc>
        <w:tc>
          <w:tcPr>
            <w:tcW w:w="1278" w:type="dxa"/>
            <w:tcBorders>
              <w:top w:val="nil"/>
              <w:left w:val="nil"/>
              <w:bottom w:val="nil"/>
              <w:right w:val="nil"/>
            </w:tcBorders>
            <w:shd w:val="clear" w:color="auto" w:fill="auto"/>
            <w:noWrap/>
          </w:tcPr>
          <w:p w14:paraId="347F95BD" w14:textId="77777777" w:rsidR="00E42224" w:rsidRPr="00FD26DF" w:rsidRDefault="00E42224" w:rsidP="009C3CD5">
            <w:pPr>
              <w:pStyle w:val="TableText"/>
            </w:pPr>
            <w:r w:rsidRPr="00FD26DF">
              <w:t>13.1</w:t>
            </w:r>
          </w:p>
        </w:tc>
        <w:tc>
          <w:tcPr>
            <w:tcW w:w="1817" w:type="dxa"/>
            <w:tcBorders>
              <w:top w:val="nil"/>
              <w:left w:val="nil"/>
              <w:bottom w:val="nil"/>
              <w:right w:val="nil"/>
            </w:tcBorders>
            <w:shd w:val="clear" w:color="auto" w:fill="auto"/>
            <w:noWrap/>
          </w:tcPr>
          <w:p w14:paraId="1DA04436" w14:textId="77777777" w:rsidR="00E42224" w:rsidRPr="00FD26DF" w:rsidRDefault="00E42224" w:rsidP="009C3CD5">
            <w:pPr>
              <w:pStyle w:val="TableText"/>
            </w:pPr>
            <w:r w:rsidRPr="00FD26DF">
              <w:t>5.5.33</w:t>
            </w:r>
          </w:p>
        </w:tc>
        <w:tc>
          <w:tcPr>
            <w:tcW w:w="1278" w:type="dxa"/>
            <w:tcBorders>
              <w:top w:val="nil"/>
              <w:left w:val="nil"/>
              <w:bottom w:val="nil"/>
              <w:right w:val="nil"/>
            </w:tcBorders>
            <w:shd w:val="clear" w:color="auto" w:fill="auto"/>
            <w:noWrap/>
          </w:tcPr>
          <w:p w14:paraId="28658936" w14:textId="77777777" w:rsidR="00E42224" w:rsidRPr="00FD26DF" w:rsidRDefault="00E42224" w:rsidP="009C3CD5">
            <w:pPr>
              <w:pStyle w:val="TableText"/>
            </w:pPr>
            <w:r>
              <w:t>14.10</w:t>
            </w:r>
          </w:p>
        </w:tc>
        <w:tc>
          <w:tcPr>
            <w:tcW w:w="1152" w:type="dxa"/>
            <w:tcBorders>
              <w:top w:val="nil"/>
              <w:left w:val="nil"/>
              <w:bottom w:val="nil"/>
              <w:right w:val="nil"/>
            </w:tcBorders>
            <w:shd w:val="clear" w:color="auto" w:fill="auto"/>
            <w:noWrap/>
          </w:tcPr>
          <w:p w14:paraId="5A4D9BEE" w14:textId="77777777" w:rsidR="00E42224" w:rsidRPr="00FD26DF" w:rsidRDefault="00E42224" w:rsidP="009C3CD5">
            <w:pPr>
              <w:pStyle w:val="TableText"/>
            </w:pPr>
            <w:r>
              <w:t>5.5.39</w:t>
            </w:r>
          </w:p>
        </w:tc>
      </w:tr>
      <w:tr w:rsidR="00E42224" w:rsidRPr="004E0189" w14:paraId="6AC1245F" w14:textId="77777777" w:rsidTr="009C3CD5">
        <w:trPr>
          <w:trHeight w:val="300"/>
        </w:trPr>
        <w:tc>
          <w:tcPr>
            <w:tcW w:w="1190" w:type="dxa"/>
            <w:tcBorders>
              <w:top w:val="nil"/>
              <w:left w:val="nil"/>
              <w:bottom w:val="nil"/>
              <w:right w:val="nil"/>
            </w:tcBorders>
            <w:shd w:val="clear" w:color="auto" w:fill="auto"/>
            <w:noWrap/>
          </w:tcPr>
          <w:p w14:paraId="0979C272" w14:textId="77777777" w:rsidR="00E42224" w:rsidRPr="00FD26DF" w:rsidRDefault="00E42224" w:rsidP="009C3CD5">
            <w:pPr>
              <w:pStyle w:val="TableText"/>
            </w:pPr>
            <w:r w:rsidRPr="00FD26DF">
              <w:t>18</w:t>
            </w:r>
          </w:p>
        </w:tc>
        <w:tc>
          <w:tcPr>
            <w:tcW w:w="1510" w:type="dxa"/>
            <w:tcBorders>
              <w:top w:val="nil"/>
              <w:left w:val="nil"/>
              <w:bottom w:val="nil"/>
              <w:right w:val="nil"/>
            </w:tcBorders>
            <w:shd w:val="clear" w:color="auto" w:fill="auto"/>
            <w:noWrap/>
          </w:tcPr>
          <w:p w14:paraId="1F254C2F" w14:textId="77777777" w:rsidR="00E42224" w:rsidRPr="00FD26DF" w:rsidRDefault="00E42224" w:rsidP="009C3CD5">
            <w:pPr>
              <w:pStyle w:val="TableText"/>
            </w:pPr>
            <w:r w:rsidRPr="00FD26DF">
              <w:t>10.0.24-7</w:t>
            </w:r>
          </w:p>
        </w:tc>
        <w:tc>
          <w:tcPr>
            <w:tcW w:w="1278" w:type="dxa"/>
            <w:tcBorders>
              <w:top w:val="nil"/>
              <w:left w:val="nil"/>
              <w:bottom w:val="nil"/>
              <w:right w:val="nil"/>
            </w:tcBorders>
            <w:shd w:val="clear" w:color="auto" w:fill="auto"/>
            <w:noWrap/>
          </w:tcPr>
          <w:p w14:paraId="74E86676" w14:textId="77777777" w:rsidR="00E42224" w:rsidRPr="00FD26DF" w:rsidRDefault="00E42224" w:rsidP="009C3CD5">
            <w:pPr>
              <w:pStyle w:val="TableText"/>
            </w:pPr>
            <w:r w:rsidRPr="00FD26DF">
              <w:t>12.3</w:t>
            </w:r>
          </w:p>
        </w:tc>
        <w:tc>
          <w:tcPr>
            <w:tcW w:w="1817" w:type="dxa"/>
            <w:tcBorders>
              <w:top w:val="nil"/>
              <w:left w:val="nil"/>
              <w:bottom w:val="nil"/>
              <w:right w:val="nil"/>
            </w:tcBorders>
            <w:shd w:val="clear" w:color="auto" w:fill="auto"/>
            <w:noWrap/>
          </w:tcPr>
          <w:p w14:paraId="12AFB056" w14:textId="77777777" w:rsidR="00E42224" w:rsidRPr="00FD26DF" w:rsidRDefault="00E42224" w:rsidP="009C3CD5">
            <w:pPr>
              <w:pStyle w:val="TableText"/>
            </w:pPr>
            <w:r w:rsidRPr="00FD26DF">
              <w:t>5.5.29</w:t>
            </w:r>
          </w:p>
        </w:tc>
        <w:tc>
          <w:tcPr>
            <w:tcW w:w="1278" w:type="dxa"/>
            <w:tcBorders>
              <w:top w:val="nil"/>
              <w:left w:val="nil"/>
              <w:bottom w:val="nil"/>
              <w:right w:val="nil"/>
            </w:tcBorders>
            <w:shd w:val="clear" w:color="auto" w:fill="auto"/>
            <w:noWrap/>
          </w:tcPr>
          <w:p w14:paraId="790C8345" w14:textId="77777777" w:rsidR="00E42224" w:rsidRPr="00FD26DF" w:rsidRDefault="00E42224" w:rsidP="009C3CD5">
            <w:pPr>
              <w:pStyle w:val="TableText"/>
            </w:pPr>
            <w:r>
              <w:t>14.04</w:t>
            </w:r>
          </w:p>
        </w:tc>
        <w:tc>
          <w:tcPr>
            <w:tcW w:w="1152" w:type="dxa"/>
            <w:tcBorders>
              <w:top w:val="nil"/>
              <w:left w:val="nil"/>
              <w:bottom w:val="nil"/>
              <w:right w:val="nil"/>
            </w:tcBorders>
            <w:shd w:val="clear" w:color="auto" w:fill="auto"/>
            <w:noWrap/>
          </w:tcPr>
          <w:p w14:paraId="7014D876" w14:textId="77777777" w:rsidR="00E42224" w:rsidRPr="00FD26DF" w:rsidRDefault="00E42224" w:rsidP="009C3CD5">
            <w:pPr>
              <w:pStyle w:val="TableText"/>
            </w:pPr>
            <w:r>
              <w:t>5.5.36</w:t>
            </w:r>
          </w:p>
        </w:tc>
      </w:tr>
    </w:tbl>
    <w:p w14:paraId="3FDE7FD0" w14:textId="77777777" w:rsidR="00E42224" w:rsidRDefault="00E42224" w:rsidP="00E42224">
      <w:pPr>
        <w:pStyle w:val="TableCaption"/>
      </w:pPr>
      <w:r>
        <w:t>Table 18-3. Release dates of major versions of MySQL and MariaDB. For MariaDB, the first stable release is shown.</w:t>
      </w:r>
    </w:p>
    <w:tbl>
      <w:tblPr>
        <w:tblStyle w:val="TableGrid"/>
        <w:tblW w:w="0" w:type="auto"/>
        <w:tblLook w:val="04A0" w:firstRow="1" w:lastRow="0" w:firstColumn="1" w:lastColumn="0" w:noHBand="0" w:noVBand="1"/>
      </w:tblPr>
      <w:tblGrid>
        <w:gridCol w:w="1075"/>
        <w:gridCol w:w="2160"/>
        <w:gridCol w:w="1440"/>
        <w:gridCol w:w="1890"/>
      </w:tblGrid>
      <w:tr w:rsidR="00E42224" w14:paraId="0EB75ECF" w14:textId="77777777" w:rsidTr="009C3CD5">
        <w:tc>
          <w:tcPr>
            <w:tcW w:w="1075" w:type="dxa"/>
          </w:tcPr>
          <w:p w14:paraId="55DA318B" w14:textId="77777777" w:rsidR="00E42224" w:rsidRDefault="00E42224" w:rsidP="009C3CD5">
            <w:pPr>
              <w:pStyle w:val="TableText"/>
            </w:pPr>
            <w:r>
              <w:t>MySQL</w:t>
            </w:r>
          </w:p>
        </w:tc>
        <w:tc>
          <w:tcPr>
            <w:tcW w:w="2160" w:type="dxa"/>
          </w:tcPr>
          <w:p w14:paraId="2EAB7950" w14:textId="77777777" w:rsidR="00E42224" w:rsidRDefault="00E42224" w:rsidP="009C3CD5">
            <w:pPr>
              <w:pStyle w:val="TableText"/>
            </w:pPr>
          </w:p>
        </w:tc>
        <w:tc>
          <w:tcPr>
            <w:tcW w:w="1440" w:type="dxa"/>
          </w:tcPr>
          <w:p w14:paraId="0359C769" w14:textId="77777777" w:rsidR="00E42224" w:rsidRDefault="00E42224" w:rsidP="009C3CD5">
            <w:pPr>
              <w:pStyle w:val="TableText"/>
            </w:pPr>
            <w:r>
              <w:t>MariaDB</w:t>
            </w:r>
          </w:p>
        </w:tc>
        <w:tc>
          <w:tcPr>
            <w:tcW w:w="1890" w:type="dxa"/>
          </w:tcPr>
          <w:p w14:paraId="2643B65A" w14:textId="77777777" w:rsidR="00E42224" w:rsidRDefault="00E42224" w:rsidP="009C3CD5">
            <w:pPr>
              <w:pStyle w:val="TableText"/>
            </w:pPr>
          </w:p>
        </w:tc>
      </w:tr>
      <w:tr w:rsidR="00E42224" w14:paraId="310DA8F8" w14:textId="77777777" w:rsidTr="009C3CD5">
        <w:tc>
          <w:tcPr>
            <w:tcW w:w="1075" w:type="dxa"/>
          </w:tcPr>
          <w:p w14:paraId="2BBCE2F3" w14:textId="77777777" w:rsidR="00E42224" w:rsidRDefault="00E42224" w:rsidP="009C3CD5">
            <w:pPr>
              <w:pStyle w:val="TableText"/>
            </w:pPr>
            <w:r>
              <w:t>5.7</w:t>
            </w:r>
          </w:p>
        </w:tc>
        <w:tc>
          <w:tcPr>
            <w:tcW w:w="2160" w:type="dxa"/>
          </w:tcPr>
          <w:p w14:paraId="085B3D27" w14:textId="77777777" w:rsidR="00E42224" w:rsidRDefault="00E42224" w:rsidP="009C3CD5">
            <w:pPr>
              <w:pStyle w:val="TableText"/>
            </w:pPr>
            <w:r>
              <w:t>October 2015</w:t>
            </w:r>
          </w:p>
        </w:tc>
        <w:tc>
          <w:tcPr>
            <w:tcW w:w="1440" w:type="dxa"/>
          </w:tcPr>
          <w:p w14:paraId="2F45AF7A" w14:textId="77777777" w:rsidR="00E42224" w:rsidRDefault="00E42224" w:rsidP="009C3CD5">
            <w:pPr>
              <w:pStyle w:val="TableText"/>
            </w:pPr>
            <w:r>
              <w:t>10.2.6</w:t>
            </w:r>
          </w:p>
        </w:tc>
        <w:tc>
          <w:tcPr>
            <w:tcW w:w="1890" w:type="dxa"/>
          </w:tcPr>
          <w:p w14:paraId="1F69988A" w14:textId="77777777" w:rsidR="00E42224" w:rsidRDefault="00E42224" w:rsidP="009C3CD5">
            <w:pPr>
              <w:pStyle w:val="TableText"/>
            </w:pPr>
            <w:r>
              <w:t>May 2017</w:t>
            </w:r>
          </w:p>
        </w:tc>
      </w:tr>
      <w:tr w:rsidR="00E42224" w14:paraId="1E3A222E" w14:textId="77777777" w:rsidTr="009C3CD5">
        <w:tc>
          <w:tcPr>
            <w:tcW w:w="1075" w:type="dxa"/>
          </w:tcPr>
          <w:p w14:paraId="74180CD4" w14:textId="77777777" w:rsidR="00E42224" w:rsidRDefault="00E42224" w:rsidP="009C3CD5">
            <w:pPr>
              <w:pStyle w:val="TableText"/>
            </w:pPr>
            <w:r>
              <w:t>5.6</w:t>
            </w:r>
          </w:p>
        </w:tc>
        <w:tc>
          <w:tcPr>
            <w:tcW w:w="2160" w:type="dxa"/>
          </w:tcPr>
          <w:p w14:paraId="59B11FF1" w14:textId="77777777" w:rsidR="00E42224" w:rsidRDefault="00E42224" w:rsidP="009C3CD5">
            <w:pPr>
              <w:pStyle w:val="TableText"/>
            </w:pPr>
            <w:r>
              <w:t>February 2013</w:t>
            </w:r>
          </w:p>
        </w:tc>
        <w:tc>
          <w:tcPr>
            <w:tcW w:w="1440" w:type="dxa"/>
          </w:tcPr>
          <w:p w14:paraId="7B23555C" w14:textId="77777777" w:rsidR="00E42224" w:rsidRDefault="00E42224" w:rsidP="009C3CD5">
            <w:pPr>
              <w:pStyle w:val="TableText"/>
            </w:pPr>
            <w:r>
              <w:t>10.1.8</w:t>
            </w:r>
          </w:p>
        </w:tc>
        <w:tc>
          <w:tcPr>
            <w:tcW w:w="1890" w:type="dxa"/>
          </w:tcPr>
          <w:p w14:paraId="158EB172" w14:textId="77777777" w:rsidR="00E42224" w:rsidRDefault="00E42224" w:rsidP="009C3CD5">
            <w:pPr>
              <w:pStyle w:val="TableText"/>
            </w:pPr>
            <w:r>
              <w:t>October 2017</w:t>
            </w:r>
          </w:p>
        </w:tc>
      </w:tr>
      <w:tr w:rsidR="00E42224" w14:paraId="27B085BE" w14:textId="77777777" w:rsidTr="009C3CD5">
        <w:tc>
          <w:tcPr>
            <w:tcW w:w="1075" w:type="dxa"/>
          </w:tcPr>
          <w:p w14:paraId="373E084B" w14:textId="77777777" w:rsidR="00E42224" w:rsidRDefault="00E42224" w:rsidP="009C3CD5">
            <w:pPr>
              <w:pStyle w:val="TableText"/>
            </w:pPr>
            <w:r>
              <w:t>5.5</w:t>
            </w:r>
          </w:p>
        </w:tc>
        <w:tc>
          <w:tcPr>
            <w:tcW w:w="2160" w:type="dxa"/>
          </w:tcPr>
          <w:p w14:paraId="61D0E6F5" w14:textId="77777777" w:rsidR="00E42224" w:rsidRDefault="00E42224" w:rsidP="009C3CD5">
            <w:pPr>
              <w:pStyle w:val="TableText"/>
            </w:pPr>
            <w:r>
              <w:t>December 2010</w:t>
            </w:r>
          </w:p>
        </w:tc>
        <w:tc>
          <w:tcPr>
            <w:tcW w:w="1440" w:type="dxa"/>
          </w:tcPr>
          <w:p w14:paraId="26392A4F" w14:textId="77777777" w:rsidR="00E42224" w:rsidRDefault="00E42224" w:rsidP="009C3CD5">
            <w:pPr>
              <w:pStyle w:val="TableText"/>
            </w:pPr>
            <w:r>
              <w:t>10.0.10</w:t>
            </w:r>
          </w:p>
        </w:tc>
        <w:tc>
          <w:tcPr>
            <w:tcW w:w="1890" w:type="dxa"/>
          </w:tcPr>
          <w:p w14:paraId="7A18E25A" w14:textId="77777777" w:rsidR="00E42224" w:rsidRDefault="00E42224" w:rsidP="009C3CD5">
            <w:pPr>
              <w:pStyle w:val="TableText"/>
            </w:pPr>
            <w:r>
              <w:t>March 2014</w:t>
            </w:r>
          </w:p>
        </w:tc>
      </w:tr>
      <w:tr w:rsidR="00E42224" w14:paraId="0AC4651A" w14:textId="77777777" w:rsidTr="009C3CD5">
        <w:tc>
          <w:tcPr>
            <w:tcW w:w="1075" w:type="dxa"/>
          </w:tcPr>
          <w:p w14:paraId="3A0784FE" w14:textId="77777777" w:rsidR="00E42224" w:rsidRDefault="00E42224" w:rsidP="009C3CD5">
            <w:pPr>
              <w:pStyle w:val="TableText"/>
            </w:pPr>
          </w:p>
        </w:tc>
        <w:tc>
          <w:tcPr>
            <w:tcW w:w="2160" w:type="dxa"/>
          </w:tcPr>
          <w:p w14:paraId="4D85DC3D" w14:textId="77777777" w:rsidR="00E42224" w:rsidRDefault="00E42224" w:rsidP="009C3CD5">
            <w:pPr>
              <w:pStyle w:val="TableText"/>
            </w:pPr>
          </w:p>
        </w:tc>
        <w:tc>
          <w:tcPr>
            <w:tcW w:w="1440" w:type="dxa"/>
          </w:tcPr>
          <w:p w14:paraId="235EF371" w14:textId="77777777" w:rsidR="00E42224" w:rsidRDefault="00E42224" w:rsidP="009C3CD5">
            <w:pPr>
              <w:pStyle w:val="TableText"/>
            </w:pPr>
            <w:r>
              <w:t>5.5.23</w:t>
            </w:r>
          </w:p>
        </w:tc>
        <w:tc>
          <w:tcPr>
            <w:tcW w:w="1890" w:type="dxa"/>
          </w:tcPr>
          <w:p w14:paraId="0CAE0361" w14:textId="77777777" w:rsidR="00E42224" w:rsidRDefault="00E42224" w:rsidP="009C3CD5">
            <w:pPr>
              <w:pStyle w:val="TableText"/>
            </w:pPr>
            <w:r>
              <w:t>April 2011</w:t>
            </w:r>
          </w:p>
        </w:tc>
      </w:tr>
      <w:tr w:rsidR="00E42224" w14:paraId="7CA67BCA" w14:textId="77777777" w:rsidTr="009C3CD5">
        <w:tc>
          <w:tcPr>
            <w:tcW w:w="1075" w:type="dxa"/>
          </w:tcPr>
          <w:p w14:paraId="2B674726" w14:textId="77777777" w:rsidR="00E42224" w:rsidRDefault="00E42224" w:rsidP="009C3CD5">
            <w:pPr>
              <w:pStyle w:val="TableText"/>
            </w:pPr>
          </w:p>
        </w:tc>
        <w:tc>
          <w:tcPr>
            <w:tcW w:w="2160" w:type="dxa"/>
          </w:tcPr>
          <w:p w14:paraId="34215931" w14:textId="77777777" w:rsidR="00E42224" w:rsidRDefault="00E42224" w:rsidP="009C3CD5">
            <w:pPr>
              <w:pStyle w:val="TableText"/>
            </w:pPr>
          </w:p>
        </w:tc>
        <w:tc>
          <w:tcPr>
            <w:tcW w:w="1440" w:type="dxa"/>
          </w:tcPr>
          <w:p w14:paraId="7E678536" w14:textId="77777777" w:rsidR="00E42224" w:rsidRDefault="00E42224" w:rsidP="009C3CD5">
            <w:pPr>
              <w:pStyle w:val="TableText"/>
            </w:pPr>
            <w:r>
              <w:t>5.3.5</w:t>
            </w:r>
          </w:p>
        </w:tc>
        <w:tc>
          <w:tcPr>
            <w:tcW w:w="1890" w:type="dxa"/>
          </w:tcPr>
          <w:p w14:paraId="646E75B5" w14:textId="77777777" w:rsidR="00E42224" w:rsidRDefault="00E42224" w:rsidP="009C3CD5">
            <w:pPr>
              <w:pStyle w:val="TableText"/>
            </w:pPr>
            <w:r>
              <w:t>February 2012</w:t>
            </w:r>
          </w:p>
        </w:tc>
      </w:tr>
      <w:tr w:rsidR="00E42224" w14:paraId="7DD5A25F" w14:textId="77777777" w:rsidTr="009C3CD5">
        <w:tc>
          <w:tcPr>
            <w:tcW w:w="1075" w:type="dxa"/>
          </w:tcPr>
          <w:p w14:paraId="19E7E8D3" w14:textId="77777777" w:rsidR="00E42224" w:rsidRDefault="00E42224" w:rsidP="009C3CD5">
            <w:pPr>
              <w:pStyle w:val="TableText"/>
            </w:pPr>
          </w:p>
        </w:tc>
        <w:tc>
          <w:tcPr>
            <w:tcW w:w="2160" w:type="dxa"/>
          </w:tcPr>
          <w:p w14:paraId="70DBA49E" w14:textId="77777777" w:rsidR="00E42224" w:rsidRDefault="00E42224" w:rsidP="009C3CD5">
            <w:pPr>
              <w:pStyle w:val="TableText"/>
            </w:pPr>
          </w:p>
        </w:tc>
        <w:tc>
          <w:tcPr>
            <w:tcW w:w="1440" w:type="dxa"/>
          </w:tcPr>
          <w:p w14:paraId="3547238E" w14:textId="77777777" w:rsidR="00E42224" w:rsidRDefault="00E42224" w:rsidP="009C3CD5">
            <w:pPr>
              <w:pStyle w:val="TableText"/>
            </w:pPr>
            <w:r>
              <w:t>5.2.4</w:t>
            </w:r>
          </w:p>
        </w:tc>
        <w:tc>
          <w:tcPr>
            <w:tcW w:w="1890" w:type="dxa"/>
          </w:tcPr>
          <w:p w14:paraId="052BD6A1" w14:textId="77777777" w:rsidR="00E42224" w:rsidRDefault="00E42224" w:rsidP="009C3CD5">
            <w:pPr>
              <w:pStyle w:val="TableText"/>
            </w:pPr>
            <w:r>
              <w:t>December 2010</w:t>
            </w:r>
          </w:p>
        </w:tc>
      </w:tr>
    </w:tbl>
    <w:p w14:paraId="70C4379F" w14:textId="77777777" w:rsidR="00F41982" w:rsidRPr="00C9044B" w:rsidRDefault="00F41982" w:rsidP="00F41982">
      <w:pPr>
        <w:pStyle w:val="ExerciseHead"/>
      </w:pPr>
      <w:r w:rsidRPr="00C9044B">
        <w:t>Exercises</w:t>
      </w:r>
    </w:p>
    <w:p w14:paraId="3296D329" w14:textId="77777777" w:rsidR="00F41982" w:rsidRDefault="00F41982" w:rsidP="00F41982">
      <w:pPr>
        <w:pStyle w:val="ExerciseNum"/>
      </w:pPr>
      <w:r>
        <w:t>Use the MySQL command prompt on a Windows system to connect to a database. Does this change the title of the window? What happens to the title if the password is specified on the command line?</w:t>
      </w:r>
    </w:p>
    <w:p w14:paraId="5F2FA43C" w14:textId="77777777" w:rsidR="00F41982" w:rsidRDefault="00F41982" w:rsidP="00F41982">
      <w:pPr>
        <w:pStyle w:val="ExerciseNum"/>
      </w:pPr>
      <w:r>
        <w:lastRenderedPageBreak/>
        <w:t xml:space="preserve">A user without the MySQL root password, but with the ability to start and stop the service (like root on the operating system, or a user permitted to use </w:t>
      </w:r>
      <w:proofErr w:type="spellStart"/>
      <w:r>
        <w:t>sudo</w:t>
      </w:r>
      <w:proofErr w:type="spellEnd"/>
      <w:r>
        <w:t xml:space="preserve">) can reset the MySQL root password. Do so. See for example </w:t>
      </w:r>
      <w:hyperlink r:id="rId16" w:history="1">
        <w:r w:rsidRPr="00C970F8">
          <w:rPr>
            <w:rStyle w:val="CodeInline"/>
          </w:rPr>
          <w:t>http://dev.mysql.com/doc/refman/5.5/en/resetting-permissions.html</w:t>
        </w:r>
      </w:hyperlink>
      <w:r>
        <w:t xml:space="preserve">. </w:t>
      </w:r>
    </w:p>
    <w:p w14:paraId="41BC718E" w14:textId="1988790B" w:rsidR="00F41982" w:rsidRDefault="002B6603" w:rsidP="00F41982">
      <w:pPr>
        <w:pStyle w:val="ExerciseNum"/>
      </w:pPr>
      <w:r>
        <w:fldChar w:fldCharType="begin"/>
      </w:r>
      <w:r>
        <w:instrText xml:space="preserve"> XE "</w:instrText>
      </w:r>
      <w:r w:rsidRPr="00A7112D">
        <w:instrText>Brute force attack:MySQL and MariaDB</w:instrText>
      </w:r>
      <w:r>
        <w:instrText xml:space="preserve">" </w:instrText>
      </w:r>
      <w:r>
        <w:fldChar w:fldCharType="end"/>
      </w:r>
      <w:r w:rsidR="00851C29">
        <w:fldChar w:fldCharType="begin"/>
      </w:r>
      <w:r w:rsidR="00851C29">
        <w:instrText xml:space="preserve"> XE "</w:instrText>
      </w:r>
      <w:r w:rsidR="00851C29" w:rsidRPr="00D6403E">
        <w:instrText>NMap:MySQL</w:instrText>
      </w:r>
      <w:r w:rsidR="00851C29">
        <w:instrText xml:space="preserve">" </w:instrText>
      </w:r>
      <w:r w:rsidR="00851C29">
        <w:fldChar w:fldCharType="end"/>
      </w:r>
      <w:r w:rsidR="00F41982">
        <w:t xml:space="preserve">Use the NMap script </w:t>
      </w:r>
      <w:proofErr w:type="spellStart"/>
      <w:r w:rsidR="00F41982" w:rsidRPr="005103B2">
        <w:rPr>
          <w:rStyle w:val="CodeInline"/>
        </w:rPr>
        <w:t>myqsl</w:t>
      </w:r>
      <w:proofErr w:type="spellEnd"/>
      <w:r w:rsidR="00F41982" w:rsidRPr="005103B2">
        <w:rPr>
          <w:rStyle w:val="CodeInline"/>
        </w:rPr>
        <w:t>-brute</w:t>
      </w:r>
      <w:r w:rsidR="00F41982">
        <w:t xml:space="preserve"> to perform a brute force attack against a MySQL server. (Configure the target so that the attack succeeds.) Follow up with the NMap scripts </w:t>
      </w:r>
      <w:proofErr w:type="spellStart"/>
      <w:r w:rsidR="00F41982" w:rsidRPr="005103B2">
        <w:rPr>
          <w:rStyle w:val="CodeInline"/>
        </w:rPr>
        <w:t>mysql</w:t>
      </w:r>
      <w:proofErr w:type="spellEnd"/>
      <w:r w:rsidR="00F41982" w:rsidRPr="005103B2">
        <w:rPr>
          <w:rStyle w:val="CodeInline"/>
        </w:rPr>
        <w:t>-databases</w:t>
      </w:r>
      <w:r w:rsidR="00F41982">
        <w:t xml:space="preserve"> and </w:t>
      </w:r>
      <w:proofErr w:type="spellStart"/>
      <w:r w:rsidR="00F41982" w:rsidRPr="005103B2">
        <w:rPr>
          <w:rStyle w:val="CodeInline"/>
        </w:rPr>
        <w:t>mysql-dumphashes</w:t>
      </w:r>
      <w:proofErr w:type="spellEnd"/>
      <w:r w:rsidR="00F41982">
        <w:t>.</w:t>
      </w:r>
    </w:p>
    <w:p w14:paraId="755D33AB" w14:textId="3DA07E71" w:rsidR="00F41982" w:rsidRDefault="00851C29" w:rsidP="00F41982">
      <w:pPr>
        <w:pStyle w:val="ExerciseNum"/>
      </w:pPr>
      <w:r>
        <w:fldChar w:fldCharType="begin"/>
      </w:r>
      <w:r>
        <w:instrText xml:space="preserve"> XE "</w:instrText>
      </w:r>
      <w:r w:rsidRPr="001A7629">
        <w:instrText>ExploitDB</w:instrText>
      </w:r>
      <w:r>
        <w:instrText xml:space="preserve">" </w:instrText>
      </w:r>
      <w:r>
        <w:fldChar w:fldCharType="end"/>
      </w:r>
      <w:r w:rsidR="00F41982">
        <w:t xml:space="preserve">MySQL 5.1.53 on OpenSuSE 11.4 is vulnerable to a privilege escalation exploit; a user with </w:t>
      </w:r>
      <w:r w:rsidR="00D43735" w:rsidRPr="00E42224">
        <w:rPr>
          <w:rStyle w:val="CodeInline"/>
        </w:rPr>
        <w:t>FILE</w:t>
      </w:r>
      <w:r w:rsidR="00F41982">
        <w:t xml:space="preserve"> privileges on the database can create a database user with full privileges, including the grant option. The issue is caused by CVE 2012-5613 (</w:t>
      </w:r>
      <w:hyperlink r:id="rId17" w:history="1">
        <w:r w:rsidR="00F41982" w:rsidRPr="00FF2B96">
          <w:rPr>
            <w:rStyle w:val="CodeInline"/>
          </w:rPr>
          <w:t>http://www.securityfocus.com/bid/56771</w:t>
        </w:r>
      </w:hyperlink>
      <w:r w:rsidR="00F41982">
        <w:t xml:space="preserve">). Exploit code is available there, on </w:t>
      </w:r>
      <w:proofErr w:type="spellStart"/>
      <w:r w:rsidR="00F41982">
        <w:t>ExploitDB</w:t>
      </w:r>
      <w:proofErr w:type="spellEnd"/>
      <w:r w:rsidR="00F41982">
        <w:t xml:space="preserve"> (</w:t>
      </w:r>
      <w:hyperlink r:id="rId18" w:history="1">
        <w:r w:rsidR="00F41982" w:rsidRPr="00FF2B96">
          <w:rPr>
            <w:rStyle w:val="CodeInline"/>
          </w:rPr>
          <w:t>http://www.exploit-db.com/exploits/23077/</w:t>
        </w:r>
      </w:hyperlink>
      <w:r w:rsidR="00F41982">
        <w:t xml:space="preserve">), and on Kali as </w:t>
      </w:r>
      <w:r w:rsidR="001F34DA">
        <w:rPr>
          <w:rStyle w:val="CodeInline"/>
        </w:rPr>
        <w:t>/</w:t>
      </w:r>
      <w:proofErr w:type="spellStart"/>
      <w:r w:rsidR="001F34DA">
        <w:rPr>
          <w:rStyle w:val="CodeInline"/>
        </w:rPr>
        <w:t>usr</w:t>
      </w:r>
      <w:proofErr w:type="spellEnd"/>
      <w:r w:rsidR="001F34DA">
        <w:rPr>
          <w:rStyle w:val="CodeInline"/>
        </w:rPr>
        <w:t>/share/</w:t>
      </w:r>
      <w:proofErr w:type="spellStart"/>
      <w:r w:rsidR="001F34DA">
        <w:rPr>
          <w:rStyle w:val="CodeInline"/>
        </w:rPr>
        <w:t>exploitdb</w:t>
      </w:r>
      <w:proofErr w:type="spellEnd"/>
      <w:r w:rsidR="001F34DA">
        <w:rPr>
          <w:rStyle w:val="CodeInline"/>
        </w:rPr>
        <w:t>/exploits</w:t>
      </w:r>
      <w:r w:rsidR="00F41982" w:rsidRPr="00FF2B96">
        <w:rPr>
          <w:rStyle w:val="CodeInline"/>
        </w:rPr>
        <w:t>/</w:t>
      </w:r>
      <w:proofErr w:type="spellStart"/>
      <w:r w:rsidR="00F41982" w:rsidRPr="00FF2B96">
        <w:rPr>
          <w:rStyle w:val="CodeInline"/>
        </w:rPr>
        <w:t>linux</w:t>
      </w:r>
      <w:proofErr w:type="spellEnd"/>
      <w:r w:rsidR="00F41982" w:rsidRPr="00FF2B96">
        <w:rPr>
          <w:rStyle w:val="CodeInline"/>
        </w:rPr>
        <w:t>/local/23077.pl</w:t>
      </w:r>
      <w:r w:rsidR="00F41982">
        <w:t>. Run the exploit.</w:t>
      </w:r>
    </w:p>
    <w:p w14:paraId="13941438" w14:textId="4A911B50" w:rsidR="00F41982" w:rsidRDefault="00F41982" w:rsidP="00F41982">
      <w:pPr>
        <w:pStyle w:val="ExerciseNum"/>
      </w:pPr>
      <w:r>
        <w:t xml:space="preserve">The Metasploit module </w:t>
      </w:r>
      <w:r w:rsidR="00851C29">
        <w:fldChar w:fldCharType="begin"/>
      </w:r>
      <w:r w:rsidR="00851C29">
        <w:instrText xml:space="preserve"> XE "</w:instrText>
      </w:r>
      <w:r w:rsidR="00851C29" w:rsidRPr="00602D37">
        <w:instrText>Metasploit:auxiliary:scanner/mysql/mysql_hashdump</w:instrText>
      </w:r>
      <w:r w:rsidR="00851C29">
        <w:instrText xml:space="preserve">" </w:instrText>
      </w:r>
      <w:r w:rsidR="00851C29">
        <w:fldChar w:fldCharType="end"/>
      </w:r>
      <w:r w:rsidRPr="00676A44">
        <w:rPr>
          <w:rStyle w:val="CodeInline"/>
        </w:rPr>
        <w:t>auxiliary/</w:t>
      </w:r>
      <w:bookmarkStart w:id="1" w:name="_Hlk530042888"/>
      <w:r w:rsidRPr="00676A44">
        <w:rPr>
          <w:rStyle w:val="CodeInline"/>
        </w:rPr>
        <w:t>scanner/</w:t>
      </w:r>
      <w:proofErr w:type="spellStart"/>
      <w:r w:rsidRPr="00676A44">
        <w:rPr>
          <w:rStyle w:val="CodeInline"/>
        </w:rPr>
        <w:t>mysql</w:t>
      </w:r>
      <w:proofErr w:type="spellEnd"/>
      <w:r w:rsidRPr="00676A44">
        <w:rPr>
          <w:rStyle w:val="CodeInline"/>
        </w:rPr>
        <w:t>/</w:t>
      </w:r>
      <w:proofErr w:type="spellStart"/>
      <w:r w:rsidRPr="00676A44">
        <w:rPr>
          <w:rStyle w:val="CodeInline"/>
        </w:rPr>
        <w:t>mysql_hashdump</w:t>
      </w:r>
      <w:proofErr w:type="spellEnd"/>
      <w:r>
        <w:t xml:space="preserve"> </w:t>
      </w:r>
      <w:bookmarkEnd w:id="1"/>
      <w:r>
        <w:t>is used to dump the password hashes from a MySQL / MariaDB instance, provided the attacker has credentials. Run the module.</w:t>
      </w:r>
    </w:p>
    <w:p w14:paraId="32D86DCE" w14:textId="0619E3CC" w:rsidR="00F41982" w:rsidRDefault="00851C29" w:rsidP="00F41982">
      <w:pPr>
        <w:pStyle w:val="ExerciseNum"/>
        <w:numPr>
          <w:ilvl w:val="0"/>
          <w:numId w:val="0"/>
        </w:numPr>
        <w:ind w:left="1224"/>
      </w:pPr>
      <w:r>
        <w:fldChar w:fldCharType="begin"/>
      </w:r>
      <w:r>
        <w:instrText xml:space="preserve"> XE "</w:instrText>
      </w:r>
      <w:r w:rsidRPr="00193CB5">
        <w:instrText>Metasploit:auxiliary:scanner/mysql/mysql_authbypass_hashdump</w:instrText>
      </w:r>
      <w:r>
        <w:instrText xml:space="preserve">" </w:instrText>
      </w:r>
      <w:r>
        <w:fldChar w:fldCharType="end"/>
      </w:r>
      <w:r w:rsidR="00F41982">
        <w:t xml:space="preserve">The module </w:t>
      </w:r>
      <w:r w:rsidR="00F41982" w:rsidRPr="00676A44">
        <w:rPr>
          <w:rStyle w:val="CodeInline"/>
        </w:rPr>
        <w:t>auxiliary/</w:t>
      </w:r>
      <w:bookmarkStart w:id="2" w:name="_Hlk530042907"/>
      <w:r w:rsidR="00F41982" w:rsidRPr="00676A44">
        <w:rPr>
          <w:rStyle w:val="CodeInline"/>
        </w:rPr>
        <w:t>scanner/</w:t>
      </w:r>
      <w:proofErr w:type="spellStart"/>
      <w:r w:rsidR="00F41982" w:rsidRPr="00676A44">
        <w:rPr>
          <w:rStyle w:val="CodeInline"/>
        </w:rPr>
        <w:t>mysql</w:t>
      </w:r>
      <w:proofErr w:type="spellEnd"/>
      <w:r w:rsidR="00F41982" w:rsidRPr="00676A44">
        <w:rPr>
          <w:rStyle w:val="CodeInline"/>
        </w:rPr>
        <w:t>/</w:t>
      </w:r>
      <w:proofErr w:type="spellStart"/>
      <w:r w:rsidR="00F41982" w:rsidRPr="00676A44">
        <w:rPr>
          <w:rStyle w:val="CodeInline"/>
        </w:rPr>
        <w:t>mysql_authbypass_hashdump</w:t>
      </w:r>
      <w:proofErr w:type="spellEnd"/>
      <w:r w:rsidR="00F41982">
        <w:t xml:space="preserve"> </w:t>
      </w:r>
      <w:bookmarkEnd w:id="2"/>
      <w:r w:rsidR="00F41982">
        <w:t>is similar, but instead of requiring credentials, the module attacks systems vulnerable to CVE 2012-2122. Run the attack.</w:t>
      </w:r>
    </w:p>
    <w:p w14:paraId="52599C6B" w14:textId="77777777" w:rsidR="00F41982" w:rsidRDefault="00F41982" w:rsidP="00F41982">
      <w:pPr>
        <w:pStyle w:val="BodyText"/>
        <w:rPr>
          <w:rStyle w:val="CodeInline"/>
        </w:rPr>
      </w:pPr>
    </w:p>
    <w:p w14:paraId="3C429C0D" w14:textId="2C7576FD" w:rsidR="00515A30" w:rsidRPr="00F41982" w:rsidRDefault="00515A30" w:rsidP="0078798B">
      <w:pPr>
        <w:pStyle w:val="BodyTextCont"/>
      </w:pPr>
      <w:bookmarkStart w:id="3" w:name="_GoBack"/>
      <w:bookmarkEnd w:id="3"/>
    </w:p>
    <w:sectPr w:rsidR="00515A30" w:rsidRPr="00F41982" w:rsidSect="00E42224">
      <w:headerReference w:type="even" r:id="rId19"/>
      <w:headerReference w:type="default" r:id="rId20"/>
      <w:footerReference w:type="even" r:id="rId21"/>
      <w:footerReference w:type="default" r:id="rId22"/>
      <w:headerReference w:type="first" r:id="rId23"/>
      <w:type w:val="continuous"/>
      <w:pgSz w:w="10080" w:h="14400" w:code="13"/>
      <w:pgMar w:top="1080" w:right="720" w:bottom="1080" w:left="1080" w:header="547"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Oleary, Michael" w:date="2018-07-02T21:08:00Z" w:initials="OM">
    <w:p w14:paraId="4221A464" w14:textId="77777777" w:rsidR="006051B9" w:rsidRDefault="006051B9" w:rsidP="006051B9">
      <w:pPr>
        <w:pStyle w:val="CommentText"/>
      </w:pPr>
      <w:r>
        <w:rPr>
          <w:rStyle w:val="CommentReference"/>
        </w:rPr>
        <w:annotationRef/>
      </w:r>
      <w:r>
        <w:t>Formatted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21A4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21A464" w16cid:durableId="1EE512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D8F13E" w14:textId="77777777" w:rsidR="0012344B" w:rsidRDefault="0012344B">
      <w:r>
        <w:separator/>
      </w:r>
    </w:p>
  </w:endnote>
  <w:endnote w:type="continuationSeparator" w:id="0">
    <w:p w14:paraId="44949960" w14:textId="77777777" w:rsidR="0012344B" w:rsidRDefault="00123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embedRegular r:id="rId1" w:fontKey="{0DAB77DC-B221-407F-A450-D2260D0B9ECB}"/>
  </w:font>
  <w:font w:name="Calibri">
    <w:panose1 w:val="020F0502020204030204"/>
    <w:charset w:val="00"/>
    <w:family w:val="swiss"/>
    <w:pitch w:val="variable"/>
    <w:sig w:usb0="E0002AFF" w:usb1="C000247B" w:usb2="00000009" w:usb3="00000000" w:csb0="000001FF" w:csb1="00000000"/>
    <w:embedRegular r:id="rId2" w:fontKey="{17CE3AE0-B65F-4A31-A07E-937A8FA5A038}"/>
    <w:embedBold r:id="rId3" w:fontKey="{8EDA1A37-9354-47D9-9A51-0C82A4BC6B40}"/>
    <w:embedItalic r:id="rId4" w:fontKey="{BA4D75D8-3A54-464C-8A0C-A0C5CEEC69B1}"/>
    <w:embedBoldItalic r:id="rId5" w:fontKey="{8504FFE9-6922-4D91-8DD2-297D6064CD8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Neue Condensed">
    <w:altName w:val="HelveticaNeueLT Std Cn"/>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Utopia">
    <w:altName w:val="Utopia Std"/>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6" w:fontKey="{F273C43D-DD2B-4E00-98D4-8D18DCB4CDE5}"/>
  </w:font>
  <w:font w:name="TheSansMonoConNormal">
    <w:panose1 w:val="02000506040000020004"/>
    <w:charset w:val="00"/>
    <w:family w:val="modern"/>
    <w:notTrueType/>
    <w:pitch w:val="variable"/>
    <w:sig w:usb0="00000003" w:usb1="00000000" w:usb2="00000000" w:usb3="00000000" w:csb0="00000001" w:csb1="00000000"/>
  </w:font>
  <w:font w:name="Utopia Bold">
    <w:altName w:val="Utopia St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D0328CCC-D26D-49FA-AD4B-33CCD8D65AD7}"/>
  </w:font>
  <w:font w:name="HelveticaNeue MediumExt">
    <w:altName w:val="HelveticaNeueLT Std Med Ext"/>
    <w:panose1 w:val="00000000000000000000"/>
    <w:charset w:val="00"/>
    <w:family w:val="swiss"/>
    <w:notTrueType/>
    <w:pitch w:val="variable"/>
    <w:sig w:usb0="00000003" w:usb1="00000000" w:usb2="00000000" w:usb3="00000000" w:csb0="00000001" w:csb1="00000000"/>
  </w:font>
  <w:font w:name="HelveticaNeue MediumCond">
    <w:altName w:val="HelveticaNeueLT Std Med C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8" w:fontKey="{FEE42FF0-BB5D-4453-81B0-C6CAF4CE1630}"/>
  </w:font>
  <w:font w:name="ZapfDingbats">
    <w:altName w:val="Times New Roman"/>
    <w:panose1 w:val="00000000000000000000"/>
    <w:charset w:val="00"/>
    <w:family w:val="decorative"/>
    <w:notTrueType/>
    <w:pitch w:val="variable"/>
    <w:sig w:usb0="00000003" w:usb1="10000000" w:usb2="00000000" w:usb3="00000000" w:csb0="80000001" w:csb1="00000000"/>
  </w:font>
  <w:font w:name="Utopia Black">
    <w:altName w:val="Utopia Std"/>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9" w:fontKey="{9E417D2E-2DC2-4B27-87F4-2C567278ED1E}"/>
    <w:embedBold r:id="rId10" w:fontKey="{645E68C1-B95D-4F77-BC2D-6778FE9614E5}"/>
  </w:font>
  <w:font w:name="Helvetica 65 Medium">
    <w:altName w:val="Helvetica"/>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11" w:fontKey="{BFCD6057-8B2E-47AB-8A62-353A82E7A57D}"/>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embedRegular r:id="rId12" w:fontKey="{E914B13E-2E04-4841-8BAC-08675E1EC3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AAEF5" w14:textId="6E8F2704" w:rsidR="000F297A" w:rsidRDefault="000F297A">
    <w:pPr>
      <w:pStyle w:val="Footer"/>
    </w:pPr>
    <w:r>
      <w:fldChar w:fldCharType="begin"/>
    </w:r>
    <w:r>
      <w:instrText xml:space="preserve"> PAGE   \* MERGEFORMAT </w:instrText>
    </w:r>
    <w:r>
      <w:fldChar w:fldCharType="separate"/>
    </w:r>
    <w:r>
      <w:rPr>
        <w:noProof/>
      </w:rPr>
      <w:t>56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064B" w14:textId="6A8ED545" w:rsidR="000F297A" w:rsidRDefault="000F297A" w:rsidP="00384E5F">
    <w:pPr>
      <w:pStyle w:val="Footer"/>
      <w:jc w:val="right"/>
    </w:pPr>
    <w:r>
      <w:fldChar w:fldCharType="begin"/>
    </w:r>
    <w:r>
      <w:instrText xml:space="preserve"> PAGE   \* MERGEFORMAT </w:instrText>
    </w:r>
    <w:r>
      <w:fldChar w:fldCharType="separate"/>
    </w:r>
    <w:r>
      <w:rPr>
        <w:noProof/>
      </w:rPr>
      <w:t>57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258CA" w14:textId="77777777" w:rsidR="0012344B" w:rsidRDefault="0012344B">
      <w:r>
        <w:separator/>
      </w:r>
    </w:p>
  </w:footnote>
  <w:footnote w:type="continuationSeparator" w:id="0">
    <w:p w14:paraId="14CFD14E" w14:textId="77777777" w:rsidR="0012344B" w:rsidRDefault="001234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18FB" w14:textId="459D9C09" w:rsidR="000F297A" w:rsidRPr="00106F9C" w:rsidRDefault="000F297A" w:rsidP="00E5583D">
    <w:pPr>
      <w:pStyle w:val="Header"/>
    </w:pPr>
    <w:r w:rsidRPr="00106F9C">
      <w:t>CHAPTER 1</w:t>
    </w:r>
    <w:r>
      <w:t>8</w:t>
    </w:r>
    <w:r w:rsidRPr="00106F9C">
      <w:t xml:space="preserve"> </w:t>
    </w:r>
    <w:r w:rsidRPr="00EB773D">
      <w:rPr>
        <w:rStyle w:val="GrayDingbat"/>
      </w:rPr>
      <w:t></w:t>
    </w:r>
    <w:r w:rsidRPr="00106F9C">
      <w:t xml:space="preserve"> </w:t>
    </w:r>
    <w:r>
      <w:t>MySQL and MariaDB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A4E6B" w14:textId="1B74856A" w:rsidR="000F297A" w:rsidRPr="002A45BE" w:rsidRDefault="000F297A" w:rsidP="00DB307A">
    <w:pPr>
      <w:pStyle w:val="Header"/>
      <w:jc w:val="right"/>
    </w:pPr>
    <w:r w:rsidRPr="002A45BE">
      <w:t xml:space="preserve">CHAPTER </w:t>
    </w:r>
    <w:r>
      <w:t>18</w:t>
    </w:r>
    <w:r w:rsidRPr="00106F9C">
      <w:t xml:space="preserve"> </w:t>
    </w:r>
    <w:r w:rsidRPr="00EB773D">
      <w:rPr>
        <w:rStyle w:val="GrayDingbat"/>
      </w:rPr>
      <w:t></w:t>
    </w:r>
    <w:r w:rsidRPr="00106F9C">
      <w:t xml:space="preserve"> </w:t>
    </w:r>
    <w:r>
      <w:t xml:space="preserve">MySQL and MariaDB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1381" w14:textId="05F91A63" w:rsidR="000F297A" w:rsidRPr="00876398" w:rsidRDefault="000F297A" w:rsidP="00A65F76">
    <w:pPr>
      <w:pStyle w:val="ChapterNumber"/>
    </w:pPr>
    <w:r>
      <w:t xml:space="preserve">C H A P T E </w:t>
    </w:r>
    <w:proofErr w:type="gramStart"/>
    <w:r>
      <w:t>R  18</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7DE6E9E"/>
    <w:multiLevelType w:val="hybridMultilevel"/>
    <w:tmpl w:val="0FB03FD2"/>
    <w:lvl w:ilvl="0" w:tplc="D526A50A">
      <w:numFmt w:val="bullet"/>
      <w:lvlText w:val="-"/>
      <w:lvlJc w:val="left"/>
      <w:pPr>
        <w:ind w:left="720" w:hanging="360"/>
      </w:pPr>
      <w:rPr>
        <w:rFonts w:ascii="Times" w:eastAsia="Calibr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8"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 w15:restartNumberingAfterBreak="0">
    <w:nsid w:val="18215079"/>
    <w:multiLevelType w:val="multilevel"/>
    <w:tmpl w:val="108664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C87284C"/>
    <w:multiLevelType w:val="hybridMultilevel"/>
    <w:tmpl w:val="01CE7312"/>
    <w:lvl w:ilvl="0" w:tplc="4A40CDFE">
      <w:numFmt w:val="bullet"/>
      <w:lvlText w:val="-"/>
      <w:lvlJc w:val="left"/>
      <w:pPr>
        <w:ind w:left="720" w:hanging="360"/>
      </w:pPr>
      <w:rPr>
        <w:rFonts w:ascii="Times" w:eastAsia="Calibr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8527CC5"/>
    <w:multiLevelType w:val="hybridMultilevel"/>
    <w:tmpl w:val="42DC5380"/>
    <w:lvl w:ilvl="0" w:tplc="3634DB4A">
      <w:numFmt w:val="bullet"/>
      <w:lvlText w:val="-"/>
      <w:lvlJc w:val="left"/>
      <w:pPr>
        <w:ind w:left="720" w:hanging="360"/>
      </w:pPr>
      <w:rPr>
        <w:rFonts w:ascii="Times" w:eastAsia="Calibr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BE6304B"/>
    <w:multiLevelType w:val="hybridMultilevel"/>
    <w:tmpl w:val="BFEC42C0"/>
    <w:lvl w:ilvl="0" w:tplc="D9B2FB18">
      <w:start w:val="1"/>
      <w:numFmt w:val="bullet"/>
      <w:pStyle w:val="FigureNumber"/>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3F47AB6"/>
    <w:multiLevelType w:val="hybridMultilevel"/>
    <w:tmpl w:val="466AB254"/>
    <w:lvl w:ilvl="0" w:tplc="B84CD5DA">
      <w:start w:val="1"/>
      <w:numFmt w:val="decimal"/>
      <w:lvlText w:val="Figure %1."/>
      <w:lvlJc w:val="left"/>
      <w:pPr>
        <w:ind w:left="720" w:hanging="360"/>
      </w:pPr>
      <w:rPr>
        <w:rFonts w:ascii="Arial" w:hAnsi="Arial" w:cs="Arial" w:hint="default"/>
        <w:b w:val="0"/>
        <w:i w:val="0"/>
        <w:color w:val="C00000"/>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6" w15:restartNumberingAfterBreak="0">
    <w:nsid w:val="746C195F"/>
    <w:multiLevelType w:val="hybridMultilevel"/>
    <w:tmpl w:val="DEB8FE42"/>
    <w:lvl w:ilvl="0" w:tplc="86EA64E4">
      <w:start w:val="1"/>
      <w:numFmt w:val="bullet"/>
      <w:pStyle w:val="ListBullet"/>
      <w:suff w:val="space"/>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8"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9"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33"/>
  </w:num>
  <w:num w:numId="2">
    <w:abstractNumId w:val="14"/>
  </w:num>
  <w:num w:numId="3">
    <w:abstractNumId w:val="38"/>
  </w:num>
  <w:num w:numId="4">
    <w:abstractNumId w:val="23"/>
  </w:num>
  <w:num w:numId="5">
    <w:abstractNumId w:val="29"/>
  </w:num>
  <w:num w:numId="6">
    <w:abstractNumId w:val="18"/>
  </w:num>
  <w:num w:numId="7">
    <w:abstractNumId w:val="25"/>
    <w:lvlOverride w:ilvl="0">
      <w:startOverride w:val="1"/>
    </w:lvlOverride>
  </w:num>
  <w:num w:numId="8">
    <w:abstractNumId w:val="27"/>
  </w:num>
  <w:num w:numId="9">
    <w:abstractNumId w:val="35"/>
  </w:num>
  <w:num w:numId="10">
    <w:abstractNumId w:val="31"/>
  </w:num>
  <w:num w:numId="11">
    <w:abstractNumId w:val="28"/>
  </w:num>
  <w:num w:numId="12">
    <w:abstractNumId w:val="9"/>
  </w:num>
  <w:num w:numId="13">
    <w:abstractNumId w:val="36"/>
  </w:num>
  <w:num w:numId="14">
    <w:abstractNumId w:val="17"/>
  </w:num>
  <w:num w:numId="15">
    <w:abstractNumId w:val="30"/>
  </w:num>
  <w:num w:numId="16">
    <w:abstractNumId w:val="34"/>
  </w:num>
  <w:num w:numId="17">
    <w:abstractNumId w:val="25"/>
  </w:num>
  <w:num w:numId="18">
    <w:abstractNumId w:val="26"/>
  </w:num>
  <w:num w:numId="19">
    <w:abstractNumId w:val="20"/>
  </w:num>
  <w:num w:numId="20">
    <w:abstractNumId w:val="37"/>
  </w:num>
  <w:num w:numId="21">
    <w:abstractNumId w:val="15"/>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12"/>
  </w:num>
  <w:num w:numId="32">
    <w:abstractNumId w:val="10"/>
  </w:num>
  <w:num w:numId="33">
    <w:abstractNumId w:val="39"/>
  </w:num>
  <w:num w:numId="34">
    <w:abstractNumId w:val="11"/>
  </w:num>
  <w:num w:numId="35">
    <w:abstractNumId w:val="32"/>
  </w:num>
  <w:num w:numId="36">
    <w:abstractNumId w:val="10"/>
    <w:lvlOverride w:ilvl="0">
      <w:startOverride w:val="1"/>
    </w:lvlOverride>
  </w:num>
  <w:num w:numId="37">
    <w:abstractNumId w:val="19"/>
  </w:num>
  <w:num w:numId="38">
    <w:abstractNumId w:val="30"/>
    <w:lvlOverride w:ilvl="0">
      <w:startOverride w:val="1"/>
    </w:lvlOverride>
  </w:num>
  <w:num w:numId="39">
    <w:abstractNumId w:val="22"/>
  </w:num>
  <w:num w:numId="40">
    <w:abstractNumId w:val="16"/>
  </w:num>
  <w:num w:numId="41">
    <w:abstractNumId w:val="13"/>
  </w:num>
  <w:num w:numId="42">
    <w:abstractNumId w:val="21"/>
  </w:num>
  <w:num w:numId="43">
    <w:abstractNumId w:val="2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leary, Michael">
    <w15:presenceInfo w15:providerId="None" w15:userId="Oleary, Micha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6D92"/>
    <w:rsid w:val="00000C0F"/>
    <w:rsid w:val="00001C52"/>
    <w:rsid w:val="00002570"/>
    <w:rsid w:val="0000546D"/>
    <w:rsid w:val="0000588C"/>
    <w:rsid w:val="00005973"/>
    <w:rsid w:val="00006EC0"/>
    <w:rsid w:val="00007AE9"/>
    <w:rsid w:val="00010427"/>
    <w:rsid w:val="00010E29"/>
    <w:rsid w:val="00010FBF"/>
    <w:rsid w:val="00011461"/>
    <w:rsid w:val="0001175A"/>
    <w:rsid w:val="00013C3D"/>
    <w:rsid w:val="00014F63"/>
    <w:rsid w:val="0001506D"/>
    <w:rsid w:val="00021A6B"/>
    <w:rsid w:val="000239A1"/>
    <w:rsid w:val="00023EBE"/>
    <w:rsid w:val="000259EC"/>
    <w:rsid w:val="00030C85"/>
    <w:rsid w:val="00031178"/>
    <w:rsid w:val="00031D66"/>
    <w:rsid w:val="00033AEB"/>
    <w:rsid w:val="00033E29"/>
    <w:rsid w:val="000345ED"/>
    <w:rsid w:val="000345FB"/>
    <w:rsid w:val="00040454"/>
    <w:rsid w:val="000406D2"/>
    <w:rsid w:val="00041B40"/>
    <w:rsid w:val="00042176"/>
    <w:rsid w:val="000442E8"/>
    <w:rsid w:val="0005016F"/>
    <w:rsid w:val="00050497"/>
    <w:rsid w:val="0005135B"/>
    <w:rsid w:val="0005231E"/>
    <w:rsid w:val="00054020"/>
    <w:rsid w:val="00054BFC"/>
    <w:rsid w:val="00054D14"/>
    <w:rsid w:val="00055A48"/>
    <w:rsid w:val="00057523"/>
    <w:rsid w:val="00061D2C"/>
    <w:rsid w:val="00064306"/>
    <w:rsid w:val="000644A7"/>
    <w:rsid w:val="000664A5"/>
    <w:rsid w:val="000703F5"/>
    <w:rsid w:val="00071469"/>
    <w:rsid w:val="00071BFC"/>
    <w:rsid w:val="00071C41"/>
    <w:rsid w:val="00077D08"/>
    <w:rsid w:val="00082B8F"/>
    <w:rsid w:val="00083F8E"/>
    <w:rsid w:val="000847CC"/>
    <w:rsid w:val="00086F89"/>
    <w:rsid w:val="00090A56"/>
    <w:rsid w:val="000911BB"/>
    <w:rsid w:val="000912A2"/>
    <w:rsid w:val="00092038"/>
    <w:rsid w:val="00092CAF"/>
    <w:rsid w:val="000949A1"/>
    <w:rsid w:val="0009547A"/>
    <w:rsid w:val="00096521"/>
    <w:rsid w:val="000A0232"/>
    <w:rsid w:val="000A0F0B"/>
    <w:rsid w:val="000A2F6B"/>
    <w:rsid w:val="000A38B8"/>
    <w:rsid w:val="000A651F"/>
    <w:rsid w:val="000A6731"/>
    <w:rsid w:val="000B0E13"/>
    <w:rsid w:val="000B18A4"/>
    <w:rsid w:val="000B202B"/>
    <w:rsid w:val="000B50EE"/>
    <w:rsid w:val="000B5475"/>
    <w:rsid w:val="000B6B3A"/>
    <w:rsid w:val="000C0134"/>
    <w:rsid w:val="000C0458"/>
    <w:rsid w:val="000C3E09"/>
    <w:rsid w:val="000C59CA"/>
    <w:rsid w:val="000C6E91"/>
    <w:rsid w:val="000C7418"/>
    <w:rsid w:val="000D502B"/>
    <w:rsid w:val="000D5E2C"/>
    <w:rsid w:val="000D620C"/>
    <w:rsid w:val="000E0DDA"/>
    <w:rsid w:val="000E15B4"/>
    <w:rsid w:val="000E1D25"/>
    <w:rsid w:val="000E32E4"/>
    <w:rsid w:val="000E3A99"/>
    <w:rsid w:val="000E3C4D"/>
    <w:rsid w:val="000E528D"/>
    <w:rsid w:val="000E719D"/>
    <w:rsid w:val="000F1769"/>
    <w:rsid w:val="000F2173"/>
    <w:rsid w:val="000F297A"/>
    <w:rsid w:val="000F2A76"/>
    <w:rsid w:val="000F32AF"/>
    <w:rsid w:val="000F46F3"/>
    <w:rsid w:val="000F61CB"/>
    <w:rsid w:val="000F6A50"/>
    <w:rsid w:val="00100B19"/>
    <w:rsid w:val="0010178B"/>
    <w:rsid w:val="0010365F"/>
    <w:rsid w:val="00104E15"/>
    <w:rsid w:val="00104E86"/>
    <w:rsid w:val="00105B12"/>
    <w:rsid w:val="00106531"/>
    <w:rsid w:val="00106F9C"/>
    <w:rsid w:val="00107067"/>
    <w:rsid w:val="00110662"/>
    <w:rsid w:val="00110A08"/>
    <w:rsid w:val="00111A42"/>
    <w:rsid w:val="00114845"/>
    <w:rsid w:val="00117459"/>
    <w:rsid w:val="001176CB"/>
    <w:rsid w:val="001201BB"/>
    <w:rsid w:val="001208AB"/>
    <w:rsid w:val="0012186A"/>
    <w:rsid w:val="0012344B"/>
    <w:rsid w:val="0012387C"/>
    <w:rsid w:val="0012506B"/>
    <w:rsid w:val="00125CC5"/>
    <w:rsid w:val="00130520"/>
    <w:rsid w:val="00130CC7"/>
    <w:rsid w:val="00130F30"/>
    <w:rsid w:val="001317AB"/>
    <w:rsid w:val="00131826"/>
    <w:rsid w:val="00131AF0"/>
    <w:rsid w:val="001332D5"/>
    <w:rsid w:val="00135785"/>
    <w:rsid w:val="0013691A"/>
    <w:rsid w:val="0013718A"/>
    <w:rsid w:val="00141499"/>
    <w:rsid w:val="00141EE0"/>
    <w:rsid w:val="00143798"/>
    <w:rsid w:val="001442B5"/>
    <w:rsid w:val="001451D0"/>
    <w:rsid w:val="00145A05"/>
    <w:rsid w:val="00147999"/>
    <w:rsid w:val="001504F6"/>
    <w:rsid w:val="001508DE"/>
    <w:rsid w:val="00150B91"/>
    <w:rsid w:val="00150DAA"/>
    <w:rsid w:val="00151DEB"/>
    <w:rsid w:val="00152A17"/>
    <w:rsid w:val="001550D3"/>
    <w:rsid w:val="001564BD"/>
    <w:rsid w:val="0015761E"/>
    <w:rsid w:val="00160653"/>
    <w:rsid w:val="00160DC2"/>
    <w:rsid w:val="00162295"/>
    <w:rsid w:val="001623DA"/>
    <w:rsid w:val="00162500"/>
    <w:rsid w:val="001641B3"/>
    <w:rsid w:val="00165B58"/>
    <w:rsid w:val="00166548"/>
    <w:rsid w:val="001733A1"/>
    <w:rsid w:val="00173901"/>
    <w:rsid w:val="00173C8B"/>
    <w:rsid w:val="001749F0"/>
    <w:rsid w:val="00174F04"/>
    <w:rsid w:val="00174FD7"/>
    <w:rsid w:val="0017566E"/>
    <w:rsid w:val="001756F3"/>
    <w:rsid w:val="001758FF"/>
    <w:rsid w:val="001770CD"/>
    <w:rsid w:val="0017725E"/>
    <w:rsid w:val="00177283"/>
    <w:rsid w:val="0017785E"/>
    <w:rsid w:val="00177B3B"/>
    <w:rsid w:val="00184D83"/>
    <w:rsid w:val="00186BEC"/>
    <w:rsid w:val="00187E9A"/>
    <w:rsid w:val="00192A8B"/>
    <w:rsid w:val="00192F92"/>
    <w:rsid w:val="0019452D"/>
    <w:rsid w:val="00195810"/>
    <w:rsid w:val="0019783E"/>
    <w:rsid w:val="001A05D6"/>
    <w:rsid w:val="001A072C"/>
    <w:rsid w:val="001A1BF0"/>
    <w:rsid w:val="001A2DD2"/>
    <w:rsid w:val="001A348E"/>
    <w:rsid w:val="001A57A5"/>
    <w:rsid w:val="001A57E0"/>
    <w:rsid w:val="001A5CDD"/>
    <w:rsid w:val="001A5F02"/>
    <w:rsid w:val="001A611E"/>
    <w:rsid w:val="001A6ADE"/>
    <w:rsid w:val="001A7F30"/>
    <w:rsid w:val="001B0BF7"/>
    <w:rsid w:val="001B1D98"/>
    <w:rsid w:val="001B1EE6"/>
    <w:rsid w:val="001B2458"/>
    <w:rsid w:val="001B28D0"/>
    <w:rsid w:val="001B3E65"/>
    <w:rsid w:val="001B48A7"/>
    <w:rsid w:val="001B4BB4"/>
    <w:rsid w:val="001B5784"/>
    <w:rsid w:val="001B60B6"/>
    <w:rsid w:val="001C314C"/>
    <w:rsid w:val="001C4B77"/>
    <w:rsid w:val="001C5451"/>
    <w:rsid w:val="001C6463"/>
    <w:rsid w:val="001C64A5"/>
    <w:rsid w:val="001D12E2"/>
    <w:rsid w:val="001D37CE"/>
    <w:rsid w:val="001D4B3F"/>
    <w:rsid w:val="001D4DF3"/>
    <w:rsid w:val="001D63FD"/>
    <w:rsid w:val="001E1AB7"/>
    <w:rsid w:val="001E1D26"/>
    <w:rsid w:val="001E317E"/>
    <w:rsid w:val="001E3626"/>
    <w:rsid w:val="001E4425"/>
    <w:rsid w:val="001E561E"/>
    <w:rsid w:val="001E636A"/>
    <w:rsid w:val="001E7558"/>
    <w:rsid w:val="001F0AEC"/>
    <w:rsid w:val="001F0E09"/>
    <w:rsid w:val="001F307B"/>
    <w:rsid w:val="001F3286"/>
    <w:rsid w:val="001F34DA"/>
    <w:rsid w:val="001F4B5D"/>
    <w:rsid w:val="001F5881"/>
    <w:rsid w:val="00202B5E"/>
    <w:rsid w:val="00203F38"/>
    <w:rsid w:val="00204313"/>
    <w:rsid w:val="0020588C"/>
    <w:rsid w:val="002058F5"/>
    <w:rsid w:val="00206810"/>
    <w:rsid w:val="00214230"/>
    <w:rsid w:val="002151B9"/>
    <w:rsid w:val="002168CA"/>
    <w:rsid w:val="00216981"/>
    <w:rsid w:val="002213E2"/>
    <w:rsid w:val="00222109"/>
    <w:rsid w:val="00222F48"/>
    <w:rsid w:val="002242CF"/>
    <w:rsid w:val="00226774"/>
    <w:rsid w:val="00226872"/>
    <w:rsid w:val="00226D92"/>
    <w:rsid w:val="0023066E"/>
    <w:rsid w:val="00230C3C"/>
    <w:rsid w:val="0023208D"/>
    <w:rsid w:val="0023262B"/>
    <w:rsid w:val="00233941"/>
    <w:rsid w:val="00235756"/>
    <w:rsid w:val="00235823"/>
    <w:rsid w:val="0023597C"/>
    <w:rsid w:val="002365A1"/>
    <w:rsid w:val="002409A2"/>
    <w:rsid w:val="00240F96"/>
    <w:rsid w:val="002419E0"/>
    <w:rsid w:val="0024356E"/>
    <w:rsid w:val="00243E16"/>
    <w:rsid w:val="00245D21"/>
    <w:rsid w:val="00246A9B"/>
    <w:rsid w:val="00247F1B"/>
    <w:rsid w:val="002504DD"/>
    <w:rsid w:val="00253200"/>
    <w:rsid w:val="00253536"/>
    <w:rsid w:val="0025364C"/>
    <w:rsid w:val="00253B76"/>
    <w:rsid w:val="00256739"/>
    <w:rsid w:val="00256940"/>
    <w:rsid w:val="002612C6"/>
    <w:rsid w:val="00261368"/>
    <w:rsid w:val="002620F5"/>
    <w:rsid w:val="002630E7"/>
    <w:rsid w:val="00263452"/>
    <w:rsid w:val="00263F56"/>
    <w:rsid w:val="00264A56"/>
    <w:rsid w:val="00264AC3"/>
    <w:rsid w:val="002665E5"/>
    <w:rsid w:val="00270490"/>
    <w:rsid w:val="002721F0"/>
    <w:rsid w:val="00274F9A"/>
    <w:rsid w:val="002758B7"/>
    <w:rsid w:val="00275D7C"/>
    <w:rsid w:val="00276249"/>
    <w:rsid w:val="0028311F"/>
    <w:rsid w:val="00283215"/>
    <w:rsid w:val="00286880"/>
    <w:rsid w:val="00291480"/>
    <w:rsid w:val="002945EA"/>
    <w:rsid w:val="002972EC"/>
    <w:rsid w:val="00297C33"/>
    <w:rsid w:val="00297E79"/>
    <w:rsid w:val="002A2369"/>
    <w:rsid w:val="002A2819"/>
    <w:rsid w:val="002A3080"/>
    <w:rsid w:val="002A337D"/>
    <w:rsid w:val="002A45BE"/>
    <w:rsid w:val="002A731E"/>
    <w:rsid w:val="002B30DB"/>
    <w:rsid w:val="002B6603"/>
    <w:rsid w:val="002B687E"/>
    <w:rsid w:val="002B79ED"/>
    <w:rsid w:val="002C1AA4"/>
    <w:rsid w:val="002C22C5"/>
    <w:rsid w:val="002C2B5B"/>
    <w:rsid w:val="002C3EE6"/>
    <w:rsid w:val="002C4DC1"/>
    <w:rsid w:val="002C54C2"/>
    <w:rsid w:val="002C55CF"/>
    <w:rsid w:val="002C70EB"/>
    <w:rsid w:val="002D03B5"/>
    <w:rsid w:val="002D1119"/>
    <w:rsid w:val="002D1C53"/>
    <w:rsid w:val="002D2973"/>
    <w:rsid w:val="002D4356"/>
    <w:rsid w:val="002D75B2"/>
    <w:rsid w:val="002E1850"/>
    <w:rsid w:val="002E19F4"/>
    <w:rsid w:val="002E1AAB"/>
    <w:rsid w:val="002E3EC2"/>
    <w:rsid w:val="002E4D4C"/>
    <w:rsid w:val="002E66FE"/>
    <w:rsid w:val="002E6A16"/>
    <w:rsid w:val="002E753B"/>
    <w:rsid w:val="002F1B66"/>
    <w:rsid w:val="002F47F4"/>
    <w:rsid w:val="002F52EF"/>
    <w:rsid w:val="002F5439"/>
    <w:rsid w:val="002F5EC7"/>
    <w:rsid w:val="002F699D"/>
    <w:rsid w:val="002F69D4"/>
    <w:rsid w:val="0030021E"/>
    <w:rsid w:val="003009E7"/>
    <w:rsid w:val="00300EC4"/>
    <w:rsid w:val="003038F1"/>
    <w:rsid w:val="003047C3"/>
    <w:rsid w:val="00306EA3"/>
    <w:rsid w:val="003112C8"/>
    <w:rsid w:val="00313186"/>
    <w:rsid w:val="00314AE6"/>
    <w:rsid w:val="00315E06"/>
    <w:rsid w:val="00316025"/>
    <w:rsid w:val="00316F6F"/>
    <w:rsid w:val="00317675"/>
    <w:rsid w:val="00317A25"/>
    <w:rsid w:val="00320981"/>
    <w:rsid w:val="00320B2F"/>
    <w:rsid w:val="0032195F"/>
    <w:rsid w:val="0032358D"/>
    <w:rsid w:val="0032369B"/>
    <w:rsid w:val="0033208D"/>
    <w:rsid w:val="00332FB0"/>
    <w:rsid w:val="00333269"/>
    <w:rsid w:val="00333536"/>
    <w:rsid w:val="00333954"/>
    <w:rsid w:val="00333D63"/>
    <w:rsid w:val="00333EC5"/>
    <w:rsid w:val="00333F69"/>
    <w:rsid w:val="0033671C"/>
    <w:rsid w:val="0033797F"/>
    <w:rsid w:val="0034021D"/>
    <w:rsid w:val="003402F7"/>
    <w:rsid w:val="00342FBD"/>
    <w:rsid w:val="00344038"/>
    <w:rsid w:val="00346AC3"/>
    <w:rsid w:val="003478A6"/>
    <w:rsid w:val="00347BAF"/>
    <w:rsid w:val="003509E5"/>
    <w:rsid w:val="00351A02"/>
    <w:rsid w:val="0035234E"/>
    <w:rsid w:val="003537F8"/>
    <w:rsid w:val="00354AFF"/>
    <w:rsid w:val="00356F0F"/>
    <w:rsid w:val="00357211"/>
    <w:rsid w:val="0035753C"/>
    <w:rsid w:val="003605C3"/>
    <w:rsid w:val="00361760"/>
    <w:rsid w:val="00362692"/>
    <w:rsid w:val="00362F56"/>
    <w:rsid w:val="00364665"/>
    <w:rsid w:val="003656A8"/>
    <w:rsid w:val="003665FE"/>
    <w:rsid w:val="003668F0"/>
    <w:rsid w:val="00366D7C"/>
    <w:rsid w:val="0037298E"/>
    <w:rsid w:val="00373B8A"/>
    <w:rsid w:val="00376E76"/>
    <w:rsid w:val="003772CD"/>
    <w:rsid w:val="00381FFE"/>
    <w:rsid w:val="00384E5F"/>
    <w:rsid w:val="00385F31"/>
    <w:rsid w:val="0038668A"/>
    <w:rsid w:val="00386CDD"/>
    <w:rsid w:val="00392B2A"/>
    <w:rsid w:val="00393058"/>
    <w:rsid w:val="00394604"/>
    <w:rsid w:val="00395577"/>
    <w:rsid w:val="0039662C"/>
    <w:rsid w:val="00397711"/>
    <w:rsid w:val="00397859"/>
    <w:rsid w:val="00397CE8"/>
    <w:rsid w:val="003A49F4"/>
    <w:rsid w:val="003A5AD1"/>
    <w:rsid w:val="003A6B19"/>
    <w:rsid w:val="003A7043"/>
    <w:rsid w:val="003A7788"/>
    <w:rsid w:val="003A7DD3"/>
    <w:rsid w:val="003B44EB"/>
    <w:rsid w:val="003C0B77"/>
    <w:rsid w:val="003C29C7"/>
    <w:rsid w:val="003C5AA3"/>
    <w:rsid w:val="003C700B"/>
    <w:rsid w:val="003D2445"/>
    <w:rsid w:val="003D3182"/>
    <w:rsid w:val="003D6ADC"/>
    <w:rsid w:val="003E1B62"/>
    <w:rsid w:val="003E371C"/>
    <w:rsid w:val="003E4FE3"/>
    <w:rsid w:val="003E635C"/>
    <w:rsid w:val="003E7C68"/>
    <w:rsid w:val="003E7D81"/>
    <w:rsid w:val="003F147C"/>
    <w:rsid w:val="003F3DCF"/>
    <w:rsid w:val="003F464B"/>
    <w:rsid w:val="003F6F94"/>
    <w:rsid w:val="00403B89"/>
    <w:rsid w:val="00404202"/>
    <w:rsid w:val="00404758"/>
    <w:rsid w:val="00404F85"/>
    <w:rsid w:val="00406240"/>
    <w:rsid w:val="00406E5D"/>
    <w:rsid w:val="00407101"/>
    <w:rsid w:val="00410582"/>
    <w:rsid w:val="00410D2C"/>
    <w:rsid w:val="00412E9B"/>
    <w:rsid w:val="00413271"/>
    <w:rsid w:val="004142B4"/>
    <w:rsid w:val="00416115"/>
    <w:rsid w:val="00416453"/>
    <w:rsid w:val="00416872"/>
    <w:rsid w:val="004211F2"/>
    <w:rsid w:val="00421C44"/>
    <w:rsid w:val="004244CC"/>
    <w:rsid w:val="00426298"/>
    <w:rsid w:val="00427AE3"/>
    <w:rsid w:val="0043083A"/>
    <w:rsid w:val="00434B3B"/>
    <w:rsid w:val="004358F8"/>
    <w:rsid w:val="0043620B"/>
    <w:rsid w:val="00437F84"/>
    <w:rsid w:val="00443636"/>
    <w:rsid w:val="0044369E"/>
    <w:rsid w:val="00443B77"/>
    <w:rsid w:val="0044656B"/>
    <w:rsid w:val="00446E3D"/>
    <w:rsid w:val="00447187"/>
    <w:rsid w:val="004472EE"/>
    <w:rsid w:val="004479EB"/>
    <w:rsid w:val="00447CAA"/>
    <w:rsid w:val="00447FAC"/>
    <w:rsid w:val="00451BE2"/>
    <w:rsid w:val="004524A9"/>
    <w:rsid w:val="00455930"/>
    <w:rsid w:val="00455D22"/>
    <w:rsid w:val="004564E7"/>
    <w:rsid w:val="00457123"/>
    <w:rsid w:val="00460161"/>
    <w:rsid w:val="00460223"/>
    <w:rsid w:val="0046039E"/>
    <w:rsid w:val="0046286E"/>
    <w:rsid w:val="004632CD"/>
    <w:rsid w:val="00463BAE"/>
    <w:rsid w:val="004671DD"/>
    <w:rsid w:val="00470747"/>
    <w:rsid w:val="0047409C"/>
    <w:rsid w:val="004740F9"/>
    <w:rsid w:val="00476533"/>
    <w:rsid w:val="00476566"/>
    <w:rsid w:val="0048129C"/>
    <w:rsid w:val="0048269B"/>
    <w:rsid w:val="00482FE8"/>
    <w:rsid w:val="004833B9"/>
    <w:rsid w:val="0048515C"/>
    <w:rsid w:val="00485A74"/>
    <w:rsid w:val="0048663D"/>
    <w:rsid w:val="00490AAC"/>
    <w:rsid w:val="004940D0"/>
    <w:rsid w:val="00496522"/>
    <w:rsid w:val="004A3D15"/>
    <w:rsid w:val="004A423A"/>
    <w:rsid w:val="004A5621"/>
    <w:rsid w:val="004A5772"/>
    <w:rsid w:val="004A6112"/>
    <w:rsid w:val="004A7381"/>
    <w:rsid w:val="004A73A7"/>
    <w:rsid w:val="004A73DB"/>
    <w:rsid w:val="004A7B46"/>
    <w:rsid w:val="004B3818"/>
    <w:rsid w:val="004B3C4D"/>
    <w:rsid w:val="004B422E"/>
    <w:rsid w:val="004B4991"/>
    <w:rsid w:val="004B49C8"/>
    <w:rsid w:val="004B4A7B"/>
    <w:rsid w:val="004B5B88"/>
    <w:rsid w:val="004B5CBE"/>
    <w:rsid w:val="004B64A1"/>
    <w:rsid w:val="004B776E"/>
    <w:rsid w:val="004C0C48"/>
    <w:rsid w:val="004C2FCD"/>
    <w:rsid w:val="004C32E4"/>
    <w:rsid w:val="004C6BE7"/>
    <w:rsid w:val="004C7176"/>
    <w:rsid w:val="004D1789"/>
    <w:rsid w:val="004D3ACC"/>
    <w:rsid w:val="004D3C72"/>
    <w:rsid w:val="004D4E0A"/>
    <w:rsid w:val="004D63A6"/>
    <w:rsid w:val="004E258A"/>
    <w:rsid w:val="004E2FEA"/>
    <w:rsid w:val="004F2DBD"/>
    <w:rsid w:val="004F2EB5"/>
    <w:rsid w:val="004F3E98"/>
    <w:rsid w:val="004F5611"/>
    <w:rsid w:val="004F687D"/>
    <w:rsid w:val="004F70F2"/>
    <w:rsid w:val="00500CAA"/>
    <w:rsid w:val="00500E7E"/>
    <w:rsid w:val="00501098"/>
    <w:rsid w:val="005014AC"/>
    <w:rsid w:val="00502311"/>
    <w:rsid w:val="0050239F"/>
    <w:rsid w:val="00502A93"/>
    <w:rsid w:val="00504C1F"/>
    <w:rsid w:val="00505501"/>
    <w:rsid w:val="005103B2"/>
    <w:rsid w:val="00513D1F"/>
    <w:rsid w:val="00515A30"/>
    <w:rsid w:val="00516B6D"/>
    <w:rsid w:val="00517ED2"/>
    <w:rsid w:val="00521A2D"/>
    <w:rsid w:val="0052373A"/>
    <w:rsid w:val="00525CD1"/>
    <w:rsid w:val="005318F3"/>
    <w:rsid w:val="005341CA"/>
    <w:rsid w:val="005409CE"/>
    <w:rsid w:val="00540A7E"/>
    <w:rsid w:val="00544B0A"/>
    <w:rsid w:val="00544D61"/>
    <w:rsid w:val="00546287"/>
    <w:rsid w:val="005473A5"/>
    <w:rsid w:val="005503D6"/>
    <w:rsid w:val="00550937"/>
    <w:rsid w:val="00552476"/>
    <w:rsid w:val="00553A64"/>
    <w:rsid w:val="00555135"/>
    <w:rsid w:val="005554D9"/>
    <w:rsid w:val="00556AE6"/>
    <w:rsid w:val="00556BD1"/>
    <w:rsid w:val="005646BC"/>
    <w:rsid w:val="0056588F"/>
    <w:rsid w:val="00566F48"/>
    <w:rsid w:val="00566F68"/>
    <w:rsid w:val="00570213"/>
    <w:rsid w:val="00570574"/>
    <w:rsid w:val="0057079B"/>
    <w:rsid w:val="00573A45"/>
    <w:rsid w:val="00575C9A"/>
    <w:rsid w:val="00576613"/>
    <w:rsid w:val="00577A7F"/>
    <w:rsid w:val="0058347C"/>
    <w:rsid w:val="005856B4"/>
    <w:rsid w:val="005862A4"/>
    <w:rsid w:val="00591318"/>
    <w:rsid w:val="005937AD"/>
    <w:rsid w:val="005A055B"/>
    <w:rsid w:val="005A300F"/>
    <w:rsid w:val="005A6179"/>
    <w:rsid w:val="005A7AF9"/>
    <w:rsid w:val="005B1222"/>
    <w:rsid w:val="005B20ED"/>
    <w:rsid w:val="005B300D"/>
    <w:rsid w:val="005B4123"/>
    <w:rsid w:val="005B42C7"/>
    <w:rsid w:val="005B4431"/>
    <w:rsid w:val="005C1A49"/>
    <w:rsid w:val="005C3149"/>
    <w:rsid w:val="005C35C4"/>
    <w:rsid w:val="005C3E44"/>
    <w:rsid w:val="005C40BF"/>
    <w:rsid w:val="005D0A00"/>
    <w:rsid w:val="005D2030"/>
    <w:rsid w:val="005D34A9"/>
    <w:rsid w:val="005D3DD3"/>
    <w:rsid w:val="005D500D"/>
    <w:rsid w:val="005D5C62"/>
    <w:rsid w:val="005D5FB8"/>
    <w:rsid w:val="005D663B"/>
    <w:rsid w:val="005E22AF"/>
    <w:rsid w:val="005E3D28"/>
    <w:rsid w:val="005E4591"/>
    <w:rsid w:val="005F2464"/>
    <w:rsid w:val="005F2534"/>
    <w:rsid w:val="005F2DE0"/>
    <w:rsid w:val="005F3F32"/>
    <w:rsid w:val="005F43BE"/>
    <w:rsid w:val="005F5464"/>
    <w:rsid w:val="005F632A"/>
    <w:rsid w:val="005F6696"/>
    <w:rsid w:val="005F6BD5"/>
    <w:rsid w:val="005F7F62"/>
    <w:rsid w:val="00600037"/>
    <w:rsid w:val="00601CBC"/>
    <w:rsid w:val="00602133"/>
    <w:rsid w:val="00603AE8"/>
    <w:rsid w:val="00603E44"/>
    <w:rsid w:val="006051B9"/>
    <w:rsid w:val="00606A22"/>
    <w:rsid w:val="00606ED2"/>
    <w:rsid w:val="006110B2"/>
    <w:rsid w:val="00611638"/>
    <w:rsid w:val="00612662"/>
    <w:rsid w:val="006133D0"/>
    <w:rsid w:val="00617E8D"/>
    <w:rsid w:val="00620030"/>
    <w:rsid w:val="00620892"/>
    <w:rsid w:val="00620F33"/>
    <w:rsid w:val="00622884"/>
    <w:rsid w:val="0062512C"/>
    <w:rsid w:val="00625473"/>
    <w:rsid w:val="00632BF3"/>
    <w:rsid w:val="00635A8F"/>
    <w:rsid w:val="00636410"/>
    <w:rsid w:val="00636455"/>
    <w:rsid w:val="00637124"/>
    <w:rsid w:val="006401CD"/>
    <w:rsid w:val="00640817"/>
    <w:rsid w:val="00640B8D"/>
    <w:rsid w:val="006435CF"/>
    <w:rsid w:val="006444B5"/>
    <w:rsid w:val="0064604A"/>
    <w:rsid w:val="00646C72"/>
    <w:rsid w:val="00651941"/>
    <w:rsid w:val="00655908"/>
    <w:rsid w:val="00657A60"/>
    <w:rsid w:val="0066017D"/>
    <w:rsid w:val="0066173B"/>
    <w:rsid w:val="0066465D"/>
    <w:rsid w:val="00665D03"/>
    <w:rsid w:val="006661B4"/>
    <w:rsid w:val="0067172E"/>
    <w:rsid w:val="006729D9"/>
    <w:rsid w:val="00672BDB"/>
    <w:rsid w:val="006745DE"/>
    <w:rsid w:val="00674A23"/>
    <w:rsid w:val="00675C0E"/>
    <w:rsid w:val="00676799"/>
    <w:rsid w:val="00676A44"/>
    <w:rsid w:val="00676AEF"/>
    <w:rsid w:val="00677123"/>
    <w:rsid w:val="0068050F"/>
    <w:rsid w:val="00680CA1"/>
    <w:rsid w:val="0068307F"/>
    <w:rsid w:val="00684A46"/>
    <w:rsid w:val="00686711"/>
    <w:rsid w:val="00691813"/>
    <w:rsid w:val="006929E5"/>
    <w:rsid w:val="006940AA"/>
    <w:rsid w:val="006968ED"/>
    <w:rsid w:val="006A1703"/>
    <w:rsid w:val="006A3BBD"/>
    <w:rsid w:val="006A4B5F"/>
    <w:rsid w:val="006B2177"/>
    <w:rsid w:val="006B5909"/>
    <w:rsid w:val="006B5972"/>
    <w:rsid w:val="006B5B91"/>
    <w:rsid w:val="006B76DD"/>
    <w:rsid w:val="006C021B"/>
    <w:rsid w:val="006C1AE4"/>
    <w:rsid w:val="006C4383"/>
    <w:rsid w:val="006C4BF3"/>
    <w:rsid w:val="006C6292"/>
    <w:rsid w:val="006C6578"/>
    <w:rsid w:val="006C70F0"/>
    <w:rsid w:val="006C7C1F"/>
    <w:rsid w:val="006D16E6"/>
    <w:rsid w:val="006D360C"/>
    <w:rsid w:val="006D6F10"/>
    <w:rsid w:val="006D776F"/>
    <w:rsid w:val="006D7F10"/>
    <w:rsid w:val="006E0F50"/>
    <w:rsid w:val="006E1BE6"/>
    <w:rsid w:val="006E2788"/>
    <w:rsid w:val="006E51FA"/>
    <w:rsid w:val="006E537D"/>
    <w:rsid w:val="006E576D"/>
    <w:rsid w:val="006E5ECB"/>
    <w:rsid w:val="006F2A37"/>
    <w:rsid w:val="006F2B15"/>
    <w:rsid w:val="006F47DB"/>
    <w:rsid w:val="006F66A5"/>
    <w:rsid w:val="006F7A11"/>
    <w:rsid w:val="007008F2"/>
    <w:rsid w:val="00701096"/>
    <w:rsid w:val="0070157A"/>
    <w:rsid w:val="007020D2"/>
    <w:rsid w:val="00702E72"/>
    <w:rsid w:val="007032C6"/>
    <w:rsid w:val="00703A46"/>
    <w:rsid w:val="007040B8"/>
    <w:rsid w:val="00704159"/>
    <w:rsid w:val="007048E8"/>
    <w:rsid w:val="00705343"/>
    <w:rsid w:val="00706E79"/>
    <w:rsid w:val="00710053"/>
    <w:rsid w:val="00711209"/>
    <w:rsid w:val="00720D0B"/>
    <w:rsid w:val="0072182A"/>
    <w:rsid w:val="007219BB"/>
    <w:rsid w:val="007228DB"/>
    <w:rsid w:val="00722D66"/>
    <w:rsid w:val="00722DD3"/>
    <w:rsid w:val="00731E88"/>
    <w:rsid w:val="007323B1"/>
    <w:rsid w:val="00733B24"/>
    <w:rsid w:val="00733E5F"/>
    <w:rsid w:val="00734015"/>
    <w:rsid w:val="00737623"/>
    <w:rsid w:val="0074170B"/>
    <w:rsid w:val="007422CC"/>
    <w:rsid w:val="00744F7A"/>
    <w:rsid w:val="00746246"/>
    <w:rsid w:val="0074687F"/>
    <w:rsid w:val="00750B64"/>
    <w:rsid w:val="00750BFB"/>
    <w:rsid w:val="00751A8C"/>
    <w:rsid w:val="00751D62"/>
    <w:rsid w:val="00753399"/>
    <w:rsid w:val="00753B16"/>
    <w:rsid w:val="007550CE"/>
    <w:rsid w:val="0075627A"/>
    <w:rsid w:val="0075694A"/>
    <w:rsid w:val="00756DF5"/>
    <w:rsid w:val="0076084F"/>
    <w:rsid w:val="00761097"/>
    <w:rsid w:val="007618BC"/>
    <w:rsid w:val="00762765"/>
    <w:rsid w:val="00762C22"/>
    <w:rsid w:val="00764063"/>
    <w:rsid w:val="00765265"/>
    <w:rsid w:val="0076529F"/>
    <w:rsid w:val="007701A5"/>
    <w:rsid w:val="007710CE"/>
    <w:rsid w:val="00771182"/>
    <w:rsid w:val="00773E24"/>
    <w:rsid w:val="00774F26"/>
    <w:rsid w:val="00775392"/>
    <w:rsid w:val="007757E7"/>
    <w:rsid w:val="0078024F"/>
    <w:rsid w:val="00782496"/>
    <w:rsid w:val="007836A0"/>
    <w:rsid w:val="00783FE6"/>
    <w:rsid w:val="00784799"/>
    <w:rsid w:val="0078486E"/>
    <w:rsid w:val="00784D94"/>
    <w:rsid w:val="00786D1F"/>
    <w:rsid w:val="007872AA"/>
    <w:rsid w:val="0078798B"/>
    <w:rsid w:val="00787C30"/>
    <w:rsid w:val="00791357"/>
    <w:rsid w:val="00791B90"/>
    <w:rsid w:val="00791EDE"/>
    <w:rsid w:val="00793F9E"/>
    <w:rsid w:val="00795795"/>
    <w:rsid w:val="007964ED"/>
    <w:rsid w:val="00796812"/>
    <w:rsid w:val="007974FF"/>
    <w:rsid w:val="007A062A"/>
    <w:rsid w:val="007A0F7B"/>
    <w:rsid w:val="007A1D5F"/>
    <w:rsid w:val="007A3ECD"/>
    <w:rsid w:val="007A45FC"/>
    <w:rsid w:val="007A7966"/>
    <w:rsid w:val="007A7EA4"/>
    <w:rsid w:val="007B1B33"/>
    <w:rsid w:val="007B5258"/>
    <w:rsid w:val="007B5504"/>
    <w:rsid w:val="007B6661"/>
    <w:rsid w:val="007B7496"/>
    <w:rsid w:val="007C0564"/>
    <w:rsid w:val="007C48CB"/>
    <w:rsid w:val="007C77D6"/>
    <w:rsid w:val="007C78A7"/>
    <w:rsid w:val="007D0BC3"/>
    <w:rsid w:val="007D0D6D"/>
    <w:rsid w:val="007D252A"/>
    <w:rsid w:val="007D2B10"/>
    <w:rsid w:val="007D4345"/>
    <w:rsid w:val="007D58E1"/>
    <w:rsid w:val="007D6195"/>
    <w:rsid w:val="007D7CF8"/>
    <w:rsid w:val="007E11AC"/>
    <w:rsid w:val="007E22B0"/>
    <w:rsid w:val="007E2359"/>
    <w:rsid w:val="007E3750"/>
    <w:rsid w:val="007E4194"/>
    <w:rsid w:val="007E5956"/>
    <w:rsid w:val="007E5D11"/>
    <w:rsid w:val="007E5F6F"/>
    <w:rsid w:val="007E7262"/>
    <w:rsid w:val="007F07EF"/>
    <w:rsid w:val="007F0CA0"/>
    <w:rsid w:val="007F3E5F"/>
    <w:rsid w:val="007F5FAE"/>
    <w:rsid w:val="007F791A"/>
    <w:rsid w:val="0080064E"/>
    <w:rsid w:val="00803173"/>
    <w:rsid w:val="008036C8"/>
    <w:rsid w:val="00805272"/>
    <w:rsid w:val="008074D7"/>
    <w:rsid w:val="00810646"/>
    <w:rsid w:val="00810777"/>
    <w:rsid w:val="008118CA"/>
    <w:rsid w:val="0081408F"/>
    <w:rsid w:val="00815D99"/>
    <w:rsid w:val="00816BA8"/>
    <w:rsid w:val="008203A5"/>
    <w:rsid w:val="00820F26"/>
    <w:rsid w:val="00824AED"/>
    <w:rsid w:val="00825B28"/>
    <w:rsid w:val="008268BF"/>
    <w:rsid w:val="00836373"/>
    <w:rsid w:val="008372FD"/>
    <w:rsid w:val="0083785D"/>
    <w:rsid w:val="00840CCF"/>
    <w:rsid w:val="00841914"/>
    <w:rsid w:val="008426DE"/>
    <w:rsid w:val="008432C0"/>
    <w:rsid w:val="00843D98"/>
    <w:rsid w:val="00845F0D"/>
    <w:rsid w:val="00846DC2"/>
    <w:rsid w:val="0085090A"/>
    <w:rsid w:val="008518C6"/>
    <w:rsid w:val="00851C29"/>
    <w:rsid w:val="00851DE0"/>
    <w:rsid w:val="00855359"/>
    <w:rsid w:val="00855CA9"/>
    <w:rsid w:val="0085612D"/>
    <w:rsid w:val="00857164"/>
    <w:rsid w:val="00862143"/>
    <w:rsid w:val="00862E8C"/>
    <w:rsid w:val="00864362"/>
    <w:rsid w:val="008649B2"/>
    <w:rsid w:val="008651E3"/>
    <w:rsid w:val="00870670"/>
    <w:rsid w:val="008713F9"/>
    <w:rsid w:val="008715D2"/>
    <w:rsid w:val="00871D19"/>
    <w:rsid w:val="00872127"/>
    <w:rsid w:val="0087215E"/>
    <w:rsid w:val="00872ADC"/>
    <w:rsid w:val="00872CB8"/>
    <w:rsid w:val="00876398"/>
    <w:rsid w:val="00877526"/>
    <w:rsid w:val="00880459"/>
    <w:rsid w:val="008865BF"/>
    <w:rsid w:val="00886615"/>
    <w:rsid w:val="00886653"/>
    <w:rsid w:val="00892FC6"/>
    <w:rsid w:val="00894821"/>
    <w:rsid w:val="00895617"/>
    <w:rsid w:val="00895F35"/>
    <w:rsid w:val="008A0899"/>
    <w:rsid w:val="008A110D"/>
    <w:rsid w:val="008A1EC2"/>
    <w:rsid w:val="008A21F3"/>
    <w:rsid w:val="008A22B4"/>
    <w:rsid w:val="008A36E5"/>
    <w:rsid w:val="008A5609"/>
    <w:rsid w:val="008A5F8E"/>
    <w:rsid w:val="008A5FF7"/>
    <w:rsid w:val="008A7258"/>
    <w:rsid w:val="008A78BA"/>
    <w:rsid w:val="008B2A5E"/>
    <w:rsid w:val="008B6EE0"/>
    <w:rsid w:val="008B74BF"/>
    <w:rsid w:val="008B7FE5"/>
    <w:rsid w:val="008C1563"/>
    <w:rsid w:val="008C1EC8"/>
    <w:rsid w:val="008C3800"/>
    <w:rsid w:val="008C3D36"/>
    <w:rsid w:val="008C41DC"/>
    <w:rsid w:val="008C56E7"/>
    <w:rsid w:val="008C6096"/>
    <w:rsid w:val="008D4691"/>
    <w:rsid w:val="008D5C58"/>
    <w:rsid w:val="008E382E"/>
    <w:rsid w:val="008E3A21"/>
    <w:rsid w:val="008E3CE0"/>
    <w:rsid w:val="008E429D"/>
    <w:rsid w:val="008E467B"/>
    <w:rsid w:val="008E4B66"/>
    <w:rsid w:val="008E5414"/>
    <w:rsid w:val="008E653C"/>
    <w:rsid w:val="008E7F9D"/>
    <w:rsid w:val="008F06DC"/>
    <w:rsid w:val="008F0EE7"/>
    <w:rsid w:val="008F182A"/>
    <w:rsid w:val="008F1A20"/>
    <w:rsid w:val="008F553B"/>
    <w:rsid w:val="00902422"/>
    <w:rsid w:val="00902B02"/>
    <w:rsid w:val="00904153"/>
    <w:rsid w:val="00905BD3"/>
    <w:rsid w:val="009073AC"/>
    <w:rsid w:val="0091457F"/>
    <w:rsid w:val="00920825"/>
    <w:rsid w:val="00920874"/>
    <w:rsid w:val="00923EF4"/>
    <w:rsid w:val="009255F8"/>
    <w:rsid w:val="009269E8"/>
    <w:rsid w:val="0093035B"/>
    <w:rsid w:val="00930EE0"/>
    <w:rsid w:val="00930FCA"/>
    <w:rsid w:val="009315F7"/>
    <w:rsid w:val="00931925"/>
    <w:rsid w:val="0093218D"/>
    <w:rsid w:val="00933F21"/>
    <w:rsid w:val="00935FDF"/>
    <w:rsid w:val="0093742E"/>
    <w:rsid w:val="00940476"/>
    <w:rsid w:val="00940C6F"/>
    <w:rsid w:val="00941103"/>
    <w:rsid w:val="00941A74"/>
    <w:rsid w:val="009448E5"/>
    <w:rsid w:val="00945E1D"/>
    <w:rsid w:val="00946773"/>
    <w:rsid w:val="00947B6C"/>
    <w:rsid w:val="00947C2A"/>
    <w:rsid w:val="009537A3"/>
    <w:rsid w:val="00953CA6"/>
    <w:rsid w:val="009544F9"/>
    <w:rsid w:val="009550D6"/>
    <w:rsid w:val="00955933"/>
    <w:rsid w:val="009625B1"/>
    <w:rsid w:val="0096329F"/>
    <w:rsid w:val="0096431A"/>
    <w:rsid w:val="009643A0"/>
    <w:rsid w:val="009670D3"/>
    <w:rsid w:val="00970491"/>
    <w:rsid w:val="00970914"/>
    <w:rsid w:val="0097219D"/>
    <w:rsid w:val="009724A9"/>
    <w:rsid w:val="00973477"/>
    <w:rsid w:val="0097431C"/>
    <w:rsid w:val="00981EAF"/>
    <w:rsid w:val="009829F1"/>
    <w:rsid w:val="00982C29"/>
    <w:rsid w:val="009845EA"/>
    <w:rsid w:val="00984691"/>
    <w:rsid w:val="00985C7D"/>
    <w:rsid w:val="00986445"/>
    <w:rsid w:val="00986B0A"/>
    <w:rsid w:val="00986E76"/>
    <w:rsid w:val="009874D3"/>
    <w:rsid w:val="00987AF8"/>
    <w:rsid w:val="00991674"/>
    <w:rsid w:val="009935D7"/>
    <w:rsid w:val="009940F2"/>
    <w:rsid w:val="00994841"/>
    <w:rsid w:val="009A0C00"/>
    <w:rsid w:val="009A28A0"/>
    <w:rsid w:val="009A3656"/>
    <w:rsid w:val="009A39A6"/>
    <w:rsid w:val="009A4879"/>
    <w:rsid w:val="009A4AF5"/>
    <w:rsid w:val="009A5829"/>
    <w:rsid w:val="009A6C04"/>
    <w:rsid w:val="009A7F30"/>
    <w:rsid w:val="009B00AB"/>
    <w:rsid w:val="009B094C"/>
    <w:rsid w:val="009B2239"/>
    <w:rsid w:val="009B4754"/>
    <w:rsid w:val="009B4A21"/>
    <w:rsid w:val="009B4DE1"/>
    <w:rsid w:val="009B5105"/>
    <w:rsid w:val="009C1898"/>
    <w:rsid w:val="009C3336"/>
    <w:rsid w:val="009C3A05"/>
    <w:rsid w:val="009C449E"/>
    <w:rsid w:val="009C4AF0"/>
    <w:rsid w:val="009C53EA"/>
    <w:rsid w:val="009C5680"/>
    <w:rsid w:val="009C5B07"/>
    <w:rsid w:val="009C6E6D"/>
    <w:rsid w:val="009D0233"/>
    <w:rsid w:val="009D04EF"/>
    <w:rsid w:val="009D3A79"/>
    <w:rsid w:val="009D49B6"/>
    <w:rsid w:val="009D4A3D"/>
    <w:rsid w:val="009E0D98"/>
    <w:rsid w:val="009E161B"/>
    <w:rsid w:val="009E472B"/>
    <w:rsid w:val="009E49CA"/>
    <w:rsid w:val="009E5F57"/>
    <w:rsid w:val="009E61AE"/>
    <w:rsid w:val="009F38D2"/>
    <w:rsid w:val="009F6FE6"/>
    <w:rsid w:val="009F789C"/>
    <w:rsid w:val="009F7910"/>
    <w:rsid w:val="00A0099D"/>
    <w:rsid w:val="00A00A9A"/>
    <w:rsid w:val="00A012BB"/>
    <w:rsid w:val="00A02523"/>
    <w:rsid w:val="00A0272F"/>
    <w:rsid w:val="00A04F41"/>
    <w:rsid w:val="00A05111"/>
    <w:rsid w:val="00A053AA"/>
    <w:rsid w:val="00A05A33"/>
    <w:rsid w:val="00A06DA0"/>
    <w:rsid w:val="00A06DF9"/>
    <w:rsid w:val="00A07EC8"/>
    <w:rsid w:val="00A10ADC"/>
    <w:rsid w:val="00A119B2"/>
    <w:rsid w:val="00A122D8"/>
    <w:rsid w:val="00A157E3"/>
    <w:rsid w:val="00A16795"/>
    <w:rsid w:val="00A16881"/>
    <w:rsid w:val="00A1759E"/>
    <w:rsid w:val="00A1772C"/>
    <w:rsid w:val="00A20972"/>
    <w:rsid w:val="00A21380"/>
    <w:rsid w:val="00A2141D"/>
    <w:rsid w:val="00A22926"/>
    <w:rsid w:val="00A22AEF"/>
    <w:rsid w:val="00A241A4"/>
    <w:rsid w:val="00A24358"/>
    <w:rsid w:val="00A24CEF"/>
    <w:rsid w:val="00A25560"/>
    <w:rsid w:val="00A2592C"/>
    <w:rsid w:val="00A261DE"/>
    <w:rsid w:val="00A2631D"/>
    <w:rsid w:val="00A26FA8"/>
    <w:rsid w:val="00A277DB"/>
    <w:rsid w:val="00A3020B"/>
    <w:rsid w:val="00A340F4"/>
    <w:rsid w:val="00A34BA0"/>
    <w:rsid w:val="00A36420"/>
    <w:rsid w:val="00A43023"/>
    <w:rsid w:val="00A44D2A"/>
    <w:rsid w:val="00A4735E"/>
    <w:rsid w:val="00A478FD"/>
    <w:rsid w:val="00A5023D"/>
    <w:rsid w:val="00A5040C"/>
    <w:rsid w:val="00A50BDA"/>
    <w:rsid w:val="00A511AB"/>
    <w:rsid w:val="00A5164C"/>
    <w:rsid w:val="00A51F60"/>
    <w:rsid w:val="00A51FD5"/>
    <w:rsid w:val="00A53A3B"/>
    <w:rsid w:val="00A53F90"/>
    <w:rsid w:val="00A5440A"/>
    <w:rsid w:val="00A544F2"/>
    <w:rsid w:val="00A54E76"/>
    <w:rsid w:val="00A575CA"/>
    <w:rsid w:val="00A57F88"/>
    <w:rsid w:val="00A633EA"/>
    <w:rsid w:val="00A642AC"/>
    <w:rsid w:val="00A65F76"/>
    <w:rsid w:val="00A6708A"/>
    <w:rsid w:val="00A7151D"/>
    <w:rsid w:val="00A7161C"/>
    <w:rsid w:val="00A724E1"/>
    <w:rsid w:val="00A725EC"/>
    <w:rsid w:val="00A739DF"/>
    <w:rsid w:val="00A774EE"/>
    <w:rsid w:val="00A775B1"/>
    <w:rsid w:val="00A778B4"/>
    <w:rsid w:val="00A808BA"/>
    <w:rsid w:val="00A82F6A"/>
    <w:rsid w:val="00A8344B"/>
    <w:rsid w:val="00A84890"/>
    <w:rsid w:val="00A8689B"/>
    <w:rsid w:val="00A86C97"/>
    <w:rsid w:val="00A87928"/>
    <w:rsid w:val="00A909B3"/>
    <w:rsid w:val="00A921B5"/>
    <w:rsid w:val="00A9353D"/>
    <w:rsid w:val="00A958F9"/>
    <w:rsid w:val="00AA2A05"/>
    <w:rsid w:val="00AA2CCB"/>
    <w:rsid w:val="00AA3225"/>
    <w:rsid w:val="00AA4CF9"/>
    <w:rsid w:val="00AA59AC"/>
    <w:rsid w:val="00AA5FB8"/>
    <w:rsid w:val="00AA72CC"/>
    <w:rsid w:val="00AA7385"/>
    <w:rsid w:val="00AA7C38"/>
    <w:rsid w:val="00AA7DD1"/>
    <w:rsid w:val="00AB0D06"/>
    <w:rsid w:val="00AB10F4"/>
    <w:rsid w:val="00AB122E"/>
    <w:rsid w:val="00AB2D62"/>
    <w:rsid w:val="00AB2E5E"/>
    <w:rsid w:val="00AB3017"/>
    <w:rsid w:val="00AB75EC"/>
    <w:rsid w:val="00AC069C"/>
    <w:rsid w:val="00AC0C72"/>
    <w:rsid w:val="00AC1727"/>
    <w:rsid w:val="00AC2116"/>
    <w:rsid w:val="00AC427A"/>
    <w:rsid w:val="00AC4B5F"/>
    <w:rsid w:val="00AC542B"/>
    <w:rsid w:val="00AD3471"/>
    <w:rsid w:val="00AD3769"/>
    <w:rsid w:val="00AD3A0F"/>
    <w:rsid w:val="00AD48F0"/>
    <w:rsid w:val="00AE0FB5"/>
    <w:rsid w:val="00AE1D0F"/>
    <w:rsid w:val="00AE1D51"/>
    <w:rsid w:val="00AF0E23"/>
    <w:rsid w:val="00AF567B"/>
    <w:rsid w:val="00AF6B31"/>
    <w:rsid w:val="00AF6B3B"/>
    <w:rsid w:val="00B01715"/>
    <w:rsid w:val="00B01A3D"/>
    <w:rsid w:val="00B01E6E"/>
    <w:rsid w:val="00B032B1"/>
    <w:rsid w:val="00B04967"/>
    <w:rsid w:val="00B06F2C"/>
    <w:rsid w:val="00B10189"/>
    <w:rsid w:val="00B112E7"/>
    <w:rsid w:val="00B116CC"/>
    <w:rsid w:val="00B13F59"/>
    <w:rsid w:val="00B14E66"/>
    <w:rsid w:val="00B152CA"/>
    <w:rsid w:val="00B16D8D"/>
    <w:rsid w:val="00B179A0"/>
    <w:rsid w:val="00B17FE6"/>
    <w:rsid w:val="00B20D55"/>
    <w:rsid w:val="00B2132A"/>
    <w:rsid w:val="00B24A9A"/>
    <w:rsid w:val="00B2523B"/>
    <w:rsid w:val="00B27A96"/>
    <w:rsid w:val="00B27F68"/>
    <w:rsid w:val="00B3039C"/>
    <w:rsid w:val="00B30B8A"/>
    <w:rsid w:val="00B31304"/>
    <w:rsid w:val="00B32B2E"/>
    <w:rsid w:val="00B32E58"/>
    <w:rsid w:val="00B3306B"/>
    <w:rsid w:val="00B33183"/>
    <w:rsid w:val="00B3338D"/>
    <w:rsid w:val="00B33E40"/>
    <w:rsid w:val="00B342E4"/>
    <w:rsid w:val="00B42F27"/>
    <w:rsid w:val="00B43CF6"/>
    <w:rsid w:val="00B51391"/>
    <w:rsid w:val="00B5245C"/>
    <w:rsid w:val="00B52589"/>
    <w:rsid w:val="00B578BA"/>
    <w:rsid w:val="00B60B88"/>
    <w:rsid w:val="00B61616"/>
    <w:rsid w:val="00B619A1"/>
    <w:rsid w:val="00B623DD"/>
    <w:rsid w:val="00B63657"/>
    <w:rsid w:val="00B63C90"/>
    <w:rsid w:val="00B63FFE"/>
    <w:rsid w:val="00B65059"/>
    <w:rsid w:val="00B657FB"/>
    <w:rsid w:val="00B661D9"/>
    <w:rsid w:val="00B66266"/>
    <w:rsid w:val="00B66E32"/>
    <w:rsid w:val="00B678F8"/>
    <w:rsid w:val="00B72653"/>
    <w:rsid w:val="00B72B53"/>
    <w:rsid w:val="00B75B21"/>
    <w:rsid w:val="00B75B8E"/>
    <w:rsid w:val="00B75EDD"/>
    <w:rsid w:val="00B77AE0"/>
    <w:rsid w:val="00B77B07"/>
    <w:rsid w:val="00B81173"/>
    <w:rsid w:val="00B811C7"/>
    <w:rsid w:val="00B81D92"/>
    <w:rsid w:val="00B82894"/>
    <w:rsid w:val="00B83E7D"/>
    <w:rsid w:val="00B848A1"/>
    <w:rsid w:val="00B84E60"/>
    <w:rsid w:val="00B87741"/>
    <w:rsid w:val="00B90572"/>
    <w:rsid w:val="00B90895"/>
    <w:rsid w:val="00B90CD8"/>
    <w:rsid w:val="00B92321"/>
    <w:rsid w:val="00B92412"/>
    <w:rsid w:val="00B925C9"/>
    <w:rsid w:val="00B93472"/>
    <w:rsid w:val="00B93B6A"/>
    <w:rsid w:val="00B94B59"/>
    <w:rsid w:val="00B9594E"/>
    <w:rsid w:val="00B97190"/>
    <w:rsid w:val="00BA0674"/>
    <w:rsid w:val="00BA0C6F"/>
    <w:rsid w:val="00BA3333"/>
    <w:rsid w:val="00BA4310"/>
    <w:rsid w:val="00BA6941"/>
    <w:rsid w:val="00BA72A2"/>
    <w:rsid w:val="00BB0A51"/>
    <w:rsid w:val="00BB0ABF"/>
    <w:rsid w:val="00BB14CA"/>
    <w:rsid w:val="00BB3359"/>
    <w:rsid w:val="00BB3373"/>
    <w:rsid w:val="00BB4DB2"/>
    <w:rsid w:val="00BB69D9"/>
    <w:rsid w:val="00BB6C29"/>
    <w:rsid w:val="00BC205B"/>
    <w:rsid w:val="00BC2D6E"/>
    <w:rsid w:val="00BC3638"/>
    <w:rsid w:val="00BC4331"/>
    <w:rsid w:val="00BC5060"/>
    <w:rsid w:val="00BC5641"/>
    <w:rsid w:val="00BC6DE3"/>
    <w:rsid w:val="00BC70C6"/>
    <w:rsid w:val="00BC71B6"/>
    <w:rsid w:val="00BC77A7"/>
    <w:rsid w:val="00BD0B63"/>
    <w:rsid w:val="00BD26D6"/>
    <w:rsid w:val="00BD5585"/>
    <w:rsid w:val="00BD5C3C"/>
    <w:rsid w:val="00BD5DBB"/>
    <w:rsid w:val="00BE1A51"/>
    <w:rsid w:val="00BE38DD"/>
    <w:rsid w:val="00BE3B79"/>
    <w:rsid w:val="00BE685F"/>
    <w:rsid w:val="00BF1750"/>
    <w:rsid w:val="00BF1E23"/>
    <w:rsid w:val="00BF32F9"/>
    <w:rsid w:val="00BF40B3"/>
    <w:rsid w:val="00BF4428"/>
    <w:rsid w:val="00BF4A28"/>
    <w:rsid w:val="00BF591D"/>
    <w:rsid w:val="00C02CDA"/>
    <w:rsid w:val="00C02DC5"/>
    <w:rsid w:val="00C04309"/>
    <w:rsid w:val="00C07738"/>
    <w:rsid w:val="00C10794"/>
    <w:rsid w:val="00C10BFE"/>
    <w:rsid w:val="00C10FAD"/>
    <w:rsid w:val="00C11A18"/>
    <w:rsid w:val="00C151CE"/>
    <w:rsid w:val="00C1561C"/>
    <w:rsid w:val="00C16CBF"/>
    <w:rsid w:val="00C1714B"/>
    <w:rsid w:val="00C20438"/>
    <w:rsid w:val="00C2235D"/>
    <w:rsid w:val="00C258E7"/>
    <w:rsid w:val="00C27828"/>
    <w:rsid w:val="00C329A4"/>
    <w:rsid w:val="00C330FF"/>
    <w:rsid w:val="00C332FD"/>
    <w:rsid w:val="00C35AAE"/>
    <w:rsid w:val="00C3649F"/>
    <w:rsid w:val="00C40754"/>
    <w:rsid w:val="00C4186C"/>
    <w:rsid w:val="00C42BE8"/>
    <w:rsid w:val="00C441C9"/>
    <w:rsid w:val="00C4458D"/>
    <w:rsid w:val="00C44DD6"/>
    <w:rsid w:val="00C456A1"/>
    <w:rsid w:val="00C47A19"/>
    <w:rsid w:val="00C5001E"/>
    <w:rsid w:val="00C5159F"/>
    <w:rsid w:val="00C52124"/>
    <w:rsid w:val="00C54EAA"/>
    <w:rsid w:val="00C56534"/>
    <w:rsid w:val="00C5712D"/>
    <w:rsid w:val="00C61D02"/>
    <w:rsid w:val="00C63D1F"/>
    <w:rsid w:val="00C65A3E"/>
    <w:rsid w:val="00C71A7F"/>
    <w:rsid w:val="00C71F4F"/>
    <w:rsid w:val="00C73297"/>
    <w:rsid w:val="00C7374E"/>
    <w:rsid w:val="00C75E5F"/>
    <w:rsid w:val="00C7732B"/>
    <w:rsid w:val="00C80B27"/>
    <w:rsid w:val="00C80C31"/>
    <w:rsid w:val="00C81D7B"/>
    <w:rsid w:val="00C832C0"/>
    <w:rsid w:val="00C907F6"/>
    <w:rsid w:val="00C911EE"/>
    <w:rsid w:val="00C930F9"/>
    <w:rsid w:val="00C951D2"/>
    <w:rsid w:val="00C95940"/>
    <w:rsid w:val="00C96771"/>
    <w:rsid w:val="00C96D09"/>
    <w:rsid w:val="00CA0239"/>
    <w:rsid w:val="00CA1DC3"/>
    <w:rsid w:val="00CA23EE"/>
    <w:rsid w:val="00CA3DCC"/>
    <w:rsid w:val="00CA4649"/>
    <w:rsid w:val="00CA4AFB"/>
    <w:rsid w:val="00CA5754"/>
    <w:rsid w:val="00CA5C8E"/>
    <w:rsid w:val="00CA60FB"/>
    <w:rsid w:val="00CB0A19"/>
    <w:rsid w:val="00CB0D65"/>
    <w:rsid w:val="00CB0D75"/>
    <w:rsid w:val="00CB47A6"/>
    <w:rsid w:val="00CB491B"/>
    <w:rsid w:val="00CB5F5D"/>
    <w:rsid w:val="00CC1CE5"/>
    <w:rsid w:val="00CC2E60"/>
    <w:rsid w:val="00CC6AB4"/>
    <w:rsid w:val="00CC7640"/>
    <w:rsid w:val="00CC7BC5"/>
    <w:rsid w:val="00CC7C57"/>
    <w:rsid w:val="00CD266A"/>
    <w:rsid w:val="00CD2FF9"/>
    <w:rsid w:val="00CD37A1"/>
    <w:rsid w:val="00CD3EBE"/>
    <w:rsid w:val="00CE2806"/>
    <w:rsid w:val="00CE28C2"/>
    <w:rsid w:val="00CE3E01"/>
    <w:rsid w:val="00CE448C"/>
    <w:rsid w:val="00CE65B2"/>
    <w:rsid w:val="00CE743C"/>
    <w:rsid w:val="00CE75C0"/>
    <w:rsid w:val="00CE7AD1"/>
    <w:rsid w:val="00CE7FBE"/>
    <w:rsid w:val="00CF2379"/>
    <w:rsid w:val="00CF2453"/>
    <w:rsid w:val="00CF568D"/>
    <w:rsid w:val="00D00EF5"/>
    <w:rsid w:val="00D023B2"/>
    <w:rsid w:val="00D02C06"/>
    <w:rsid w:val="00D0335B"/>
    <w:rsid w:val="00D03A40"/>
    <w:rsid w:val="00D054FE"/>
    <w:rsid w:val="00D06D58"/>
    <w:rsid w:val="00D071E5"/>
    <w:rsid w:val="00D11F66"/>
    <w:rsid w:val="00D1212D"/>
    <w:rsid w:val="00D12D77"/>
    <w:rsid w:val="00D1427B"/>
    <w:rsid w:val="00D159F8"/>
    <w:rsid w:val="00D16206"/>
    <w:rsid w:val="00D1669C"/>
    <w:rsid w:val="00D21FA0"/>
    <w:rsid w:val="00D255BA"/>
    <w:rsid w:val="00D2564E"/>
    <w:rsid w:val="00D265F1"/>
    <w:rsid w:val="00D320AC"/>
    <w:rsid w:val="00D3380D"/>
    <w:rsid w:val="00D33B32"/>
    <w:rsid w:val="00D34F3B"/>
    <w:rsid w:val="00D37F25"/>
    <w:rsid w:val="00D405C8"/>
    <w:rsid w:val="00D43735"/>
    <w:rsid w:val="00D46A94"/>
    <w:rsid w:val="00D46E41"/>
    <w:rsid w:val="00D50A49"/>
    <w:rsid w:val="00D531AD"/>
    <w:rsid w:val="00D53EFA"/>
    <w:rsid w:val="00D558A8"/>
    <w:rsid w:val="00D57E64"/>
    <w:rsid w:val="00D6145B"/>
    <w:rsid w:val="00D61E2D"/>
    <w:rsid w:val="00D6248B"/>
    <w:rsid w:val="00D63207"/>
    <w:rsid w:val="00D63908"/>
    <w:rsid w:val="00D63B54"/>
    <w:rsid w:val="00D64B48"/>
    <w:rsid w:val="00D64F74"/>
    <w:rsid w:val="00D65B63"/>
    <w:rsid w:val="00D667DB"/>
    <w:rsid w:val="00D67931"/>
    <w:rsid w:val="00D7411E"/>
    <w:rsid w:val="00D74243"/>
    <w:rsid w:val="00D74B36"/>
    <w:rsid w:val="00D74D68"/>
    <w:rsid w:val="00D76D15"/>
    <w:rsid w:val="00D77159"/>
    <w:rsid w:val="00D80366"/>
    <w:rsid w:val="00D80C8B"/>
    <w:rsid w:val="00D80D85"/>
    <w:rsid w:val="00D821E9"/>
    <w:rsid w:val="00D8394B"/>
    <w:rsid w:val="00D83D1F"/>
    <w:rsid w:val="00D83DF4"/>
    <w:rsid w:val="00D847F8"/>
    <w:rsid w:val="00D84E02"/>
    <w:rsid w:val="00D85B49"/>
    <w:rsid w:val="00D8657E"/>
    <w:rsid w:val="00D90FE9"/>
    <w:rsid w:val="00D91D76"/>
    <w:rsid w:val="00D922CD"/>
    <w:rsid w:val="00D951E7"/>
    <w:rsid w:val="00D95D02"/>
    <w:rsid w:val="00DA3968"/>
    <w:rsid w:val="00DA3B9F"/>
    <w:rsid w:val="00DA53DA"/>
    <w:rsid w:val="00DA5B3A"/>
    <w:rsid w:val="00DA6D51"/>
    <w:rsid w:val="00DA724D"/>
    <w:rsid w:val="00DA72FE"/>
    <w:rsid w:val="00DB0E74"/>
    <w:rsid w:val="00DB1CC1"/>
    <w:rsid w:val="00DB2AAE"/>
    <w:rsid w:val="00DB307A"/>
    <w:rsid w:val="00DB391B"/>
    <w:rsid w:val="00DB5AD2"/>
    <w:rsid w:val="00DB6271"/>
    <w:rsid w:val="00DB7C89"/>
    <w:rsid w:val="00DC1C55"/>
    <w:rsid w:val="00DC27A3"/>
    <w:rsid w:val="00DC3F5E"/>
    <w:rsid w:val="00DC4DA8"/>
    <w:rsid w:val="00DC66C2"/>
    <w:rsid w:val="00DC6B8A"/>
    <w:rsid w:val="00DC6BD0"/>
    <w:rsid w:val="00DD38CD"/>
    <w:rsid w:val="00DD43DA"/>
    <w:rsid w:val="00DD5715"/>
    <w:rsid w:val="00DD7168"/>
    <w:rsid w:val="00DE04C2"/>
    <w:rsid w:val="00DE0C5E"/>
    <w:rsid w:val="00DE1788"/>
    <w:rsid w:val="00DE2CD1"/>
    <w:rsid w:val="00DE2F91"/>
    <w:rsid w:val="00DE46DC"/>
    <w:rsid w:val="00DE503F"/>
    <w:rsid w:val="00DF05C5"/>
    <w:rsid w:val="00DF10DD"/>
    <w:rsid w:val="00DF112F"/>
    <w:rsid w:val="00DF175B"/>
    <w:rsid w:val="00DF3339"/>
    <w:rsid w:val="00DF3AB3"/>
    <w:rsid w:val="00DF5243"/>
    <w:rsid w:val="00DF6342"/>
    <w:rsid w:val="00DF66CE"/>
    <w:rsid w:val="00E023C9"/>
    <w:rsid w:val="00E03EC5"/>
    <w:rsid w:val="00E0717C"/>
    <w:rsid w:val="00E12A94"/>
    <w:rsid w:val="00E17AE0"/>
    <w:rsid w:val="00E20C9E"/>
    <w:rsid w:val="00E2145B"/>
    <w:rsid w:val="00E223FA"/>
    <w:rsid w:val="00E2362C"/>
    <w:rsid w:val="00E2437D"/>
    <w:rsid w:val="00E262FE"/>
    <w:rsid w:val="00E26CB2"/>
    <w:rsid w:val="00E32517"/>
    <w:rsid w:val="00E34996"/>
    <w:rsid w:val="00E349C4"/>
    <w:rsid w:val="00E3592E"/>
    <w:rsid w:val="00E42134"/>
    <w:rsid w:val="00E42224"/>
    <w:rsid w:val="00E423F5"/>
    <w:rsid w:val="00E42641"/>
    <w:rsid w:val="00E434D9"/>
    <w:rsid w:val="00E4435F"/>
    <w:rsid w:val="00E44A46"/>
    <w:rsid w:val="00E45E1F"/>
    <w:rsid w:val="00E468FC"/>
    <w:rsid w:val="00E4765C"/>
    <w:rsid w:val="00E50540"/>
    <w:rsid w:val="00E5119A"/>
    <w:rsid w:val="00E53C47"/>
    <w:rsid w:val="00E54184"/>
    <w:rsid w:val="00E55003"/>
    <w:rsid w:val="00E5583D"/>
    <w:rsid w:val="00E5601C"/>
    <w:rsid w:val="00E56233"/>
    <w:rsid w:val="00E631FD"/>
    <w:rsid w:val="00E65577"/>
    <w:rsid w:val="00E70B2F"/>
    <w:rsid w:val="00E71F79"/>
    <w:rsid w:val="00E72C09"/>
    <w:rsid w:val="00E756F2"/>
    <w:rsid w:val="00E7633E"/>
    <w:rsid w:val="00E77615"/>
    <w:rsid w:val="00E8137B"/>
    <w:rsid w:val="00E8370C"/>
    <w:rsid w:val="00E8444B"/>
    <w:rsid w:val="00E90C32"/>
    <w:rsid w:val="00E918EF"/>
    <w:rsid w:val="00E92134"/>
    <w:rsid w:val="00E92D00"/>
    <w:rsid w:val="00E95D36"/>
    <w:rsid w:val="00E96151"/>
    <w:rsid w:val="00E97353"/>
    <w:rsid w:val="00E979F1"/>
    <w:rsid w:val="00EA077F"/>
    <w:rsid w:val="00EA1F3F"/>
    <w:rsid w:val="00EA43E7"/>
    <w:rsid w:val="00EA640B"/>
    <w:rsid w:val="00EA6608"/>
    <w:rsid w:val="00EA773B"/>
    <w:rsid w:val="00EB11F0"/>
    <w:rsid w:val="00EB564F"/>
    <w:rsid w:val="00EC001A"/>
    <w:rsid w:val="00EC009E"/>
    <w:rsid w:val="00EC2A38"/>
    <w:rsid w:val="00EC3CD8"/>
    <w:rsid w:val="00EC3D56"/>
    <w:rsid w:val="00EC6F57"/>
    <w:rsid w:val="00EC7C60"/>
    <w:rsid w:val="00ED0529"/>
    <w:rsid w:val="00ED212D"/>
    <w:rsid w:val="00ED7B4E"/>
    <w:rsid w:val="00EE24F9"/>
    <w:rsid w:val="00EE2A9F"/>
    <w:rsid w:val="00EE4CED"/>
    <w:rsid w:val="00EE6A35"/>
    <w:rsid w:val="00EE7386"/>
    <w:rsid w:val="00EE7B41"/>
    <w:rsid w:val="00F00C19"/>
    <w:rsid w:val="00F0170C"/>
    <w:rsid w:val="00F04DB8"/>
    <w:rsid w:val="00F05558"/>
    <w:rsid w:val="00F074B0"/>
    <w:rsid w:val="00F10361"/>
    <w:rsid w:val="00F12061"/>
    <w:rsid w:val="00F128F9"/>
    <w:rsid w:val="00F13B57"/>
    <w:rsid w:val="00F158BE"/>
    <w:rsid w:val="00F17080"/>
    <w:rsid w:val="00F21A1D"/>
    <w:rsid w:val="00F224C2"/>
    <w:rsid w:val="00F232E2"/>
    <w:rsid w:val="00F247F5"/>
    <w:rsid w:val="00F26624"/>
    <w:rsid w:val="00F322B0"/>
    <w:rsid w:val="00F324C8"/>
    <w:rsid w:val="00F33689"/>
    <w:rsid w:val="00F35E5C"/>
    <w:rsid w:val="00F4017E"/>
    <w:rsid w:val="00F41466"/>
    <w:rsid w:val="00F4165C"/>
    <w:rsid w:val="00F41982"/>
    <w:rsid w:val="00F45D59"/>
    <w:rsid w:val="00F46BAE"/>
    <w:rsid w:val="00F5058F"/>
    <w:rsid w:val="00F52F57"/>
    <w:rsid w:val="00F53945"/>
    <w:rsid w:val="00F568F9"/>
    <w:rsid w:val="00F56FF5"/>
    <w:rsid w:val="00F575C2"/>
    <w:rsid w:val="00F61B02"/>
    <w:rsid w:val="00F62E97"/>
    <w:rsid w:val="00F657B5"/>
    <w:rsid w:val="00F70DCC"/>
    <w:rsid w:val="00F754E0"/>
    <w:rsid w:val="00F80978"/>
    <w:rsid w:val="00F83379"/>
    <w:rsid w:val="00F84A32"/>
    <w:rsid w:val="00F85968"/>
    <w:rsid w:val="00F86EC4"/>
    <w:rsid w:val="00F87DFA"/>
    <w:rsid w:val="00F91973"/>
    <w:rsid w:val="00F9344C"/>
    <w:rsid w:val="00F93774"/>
    <w:rsid w:val="00F947C0"/>
    <w:rsid w:val="00F9785F"/>
    <w:rsid w:val="00F97CA6"/>
    <w:rsid w:val="00FA02AF"/>
    <w:rsid w:val="00FA18E5"/>
    <w:rsid w:val="00FA4F0B"/>
    <w:rsid w:val="00FA5FAA"/>
    <w:rsid w:val="00FA60EC"/>
    <w:rsid w:val="00FB3145"/>
    <w:rsid w:val="00FB3450"/>
    <w:rsid w:val="00FB3DD7"/>
    <w:rsid w:val="00FB46B5"/>
    <w:rsid w:val="00FB621B"/>
    <w:rsid w:val="00FC1F1A"/>
    <w:rsid w:val="00FC5245"/>
    <w:rsid w:val="00FC6195"/>
    <w:rsid w:val="00FC648F"/>
    <w:rsid w:val="00FC69EC"/>
    <w:rsid w:val="00FD0AEF"/>
    <w:rsid w:val="00FD119E"/>
    <w:rsid w:val="00FD343E"/>
    <w:rsid w:val="00FD5693"/>
    <w:rsid w:val="00FD638A"/>
    <w:rsid w:val="00FD63E3"/>
    <w:rsid w:val="00FD6FE3"/>
    <w:rsid w:val="00FE311C"/>
    <w:rsid w:val="00FE54B3"/>
    <w:rsid w:val="00FE62D7"/>
    <w:rsid w:val="00FF03E1"/>
    <w:rsid w:val="00FF1C4D"/>
    <w:rsid w:val="00FF41E1"/>
    <w:rsid w:val="00FF432F"/>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845526A2-B42F-45C9-82AC-66DE53FA4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iPriority="99"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99" w:unhideWhenUsed="1" w:qFormat="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iPriority="99"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76533"/>
    <w:pPr>
      <w:spacing w:after="200" w:line="276" w:lineRule="auto"/>
    </w:pPr>
    <w:rPr>
      <w:rFonts w:ascii="Calibri" w:eastAsia="Calibri" w:hAnsi="Calibri"/>
      <w:sz w:val="22"/>
      <w:szCs w:val="22"/>
      <w:lang w:val="en-GB"/>
    </w:rPr>
  </w:style>
  <w:style w:type="paragraph" w:styleId="Heading1">
    <w:name w:val="heading 1"/>
    <w:aliases w:val="RedundantTag,Head1,H1,1 Heading 1,Main heading,h1,l1,Heading apps,BMS Heading 1,CSBhead1,MainHeader,II+,I,Heading1,Level  1,H1-Heading 1,Header 1,Legal Line 1,Heading No. L1,temp,a,11,12,13,111,14,112,15,113,121,131,1111,141,1121,16,114,122,1"/>
    <w:basedOn w:val="Normal"/>
    <w:next w:val="Normal"/>
    <w:link w:val="Heading1Char"/>
    <w:qFormat/>
    <w:rsid w:val="00476533"/>
    <w:pPr>
      <w:keepNext/>
      <w:spacing w:before="360" w:after="120" w:line="240" w:lineRule="auto"/>
      <w:contextualSpacing/>
      <w:outlineLvl w:val="0"/>
    </w:pPr>
    <w:rPr>
      <w:rFonts w:ascii="HelveticaNeue Condensed" w:hAnsi="HelveticaNeue Condensed"/>
      <w:b/>
      <w:sz w:val="40"/>
      <w:szCs w:val="36"/>
    </w:rPr>
  </w:style>
  <w:style w:type="paragraph" w:styleId="Heading2">
    <w:name w:val="heading 2"/>
    <w:aliases w:val="2m,Sub-heading,h2,Chapter,1.Seite,H2,H21,Chapter Number/Appendix Letter,chn,Level 2 Topic Heading,style2,見出し 2,Header 2,Func Header,Header 21,Func Header1,Header 22,Func Header2,Header 23,Func Header3,Header 24,Func Header4,L2,?"/>
    <w:basedOn w:val="Normal"/>
    <w:next w:val="Normal"/>
    <w:link w:val="Heading2Char"/>
    <w:qFormat/>
    <w:rsid w:val="00476533"/>
    <w:pPr>
      <w:keepNext/>
      <w:spacing w:before="360" w:after="120" w:line="240" w:lineRule="auto"/>
      <w:contextualSpacing/>
      <w:outlineLvl w:val="1"/>
    </w:pPr>
    <w:rPr>
      <w:rFonts w:ascii="HelveticaNeue Condensed" w:hAnsi="HelveticaNeue Condensed"/>
      <w:b/>
      <w:sz w:val="36"/>
      <w:szCs w:val="28"/>
    </w:rPr>
  </w:style>
  <w:style w:type="paragraph" w:styleId="Heading3">
    <w:name w:val="heading 3"/>
    <w:aliases w:val="Heading3,H3,Section,H31,h3,Level 3 Topic Heading,h31,h32,L3,l3,l31,3,3rd level,Head 3,subhead,1.,TF-Overskrift 3,Subhead,titre 1.1.1,ITT t3,PA Minor Section,l32,CT,l3+toc 3,level3,31,subhead1,1.2,TF-Overskrift 31,h33,l33,h311,l311,2nd Level He"/>
    <w:basedOn w:val="Normal"/>
    <w:next w:val="Normal"/>
    <w:link w:val="Heading3Char"/>
    <w:qFormat/>
    <w:rsid w:val="00476533"/>
    <w:pPr>
      <w:keepNext/>
      <w:spacing w:before="360" w:after="120" w:line="240" w:lineRule="auto"/>
      <w:contextualSpacing/>
      <w:outlineLvl w:val="2"/>
    </w:pPr>
    <w:rPr>
      <w:rFonts w:ascii="HelveticaNeue Condensed" w:hAnsi="HelveticaNeue Condensed"/>
      <w:b/>
      <w:sz w:val="32"/>
      <w:szCs w:val="28"/>
    </w:rPr>
  </w:style>
  <w:style w:type="paragraph" w:styleId="Heading4">
    <w:name w:val="heading 4"/>
    <w:aliases w:val="Heading4,h4,H4,4,H4-Heading 4,a.,Heading No. L4,l4,heading4,44,4 dash,d,Propos,Project table,Description,I4,a) b) c),Level III for #'s,h4 sub sub heading,Map Title,Sub-section (1.1.1.1),Level 2 - a,Level 2 - (a),pls do not use,3rd Level Head"/>
    <w:basedOn w:val="Normal"/>
    <w:next w:val="Normal"/>
    <w:link w:val="Heading4Char"/>
    <w:qFormat/>
    <w:rsid w:val="00476533"/>
    <w:pPr>
      <w:keepNext/>
      <w:spacing w:before="360" w:after="120" w:line="240" w:lineRule="auto"/>
      <w:contextualSpacing/>
      <w:outlineLvl w:val="3"/>
    </w:pPr>
    <w:rPr>
      <w:rFonts w:ascii="HelveticaNeue Condensed" w:hAnsi="HelveticaNeue Condensed"/>
      <w:b/>
      <w:spacing w:val="-6"/>
      <w:sz w:val="28"/>
      <w:szCs w:val="24"/>
    </w:rPr>
  </w:style>
  <w:style w:type="paragraph" w:styleId="Heading5">
    <w:name w:val="heading 5"/>
    <w:aliases w:val="Block Label,H5,Roman list,Subheading,Level 3 - i,L5,5,H51,H52,L51,51,h5,T,L1 Heading 5,l5,5m,heading 5,Heading 5 CFMU,Para 5,Heading 5(war),DNV-H5,Head5,Normal5,Hdg 5,Bullet point,AMD Heading 5,Heading5,5 sub-bullet,sb,H5-Heading 5,heading5,tc"/>
    <w:basedOn w:val="Normal"/>
    <w:next w:val="Normal"/>
    <w:link w:val="Heading5Char"/>
    <w:qFormat/>
    <w:rsid w:val="00476533"/>
    <w:pPr>
      <w:spacing w:before="360" w:after="240" w:line="240" w:lineRule="auto"/>
      <w:outlineLvl w:val="4"/>
    </w:pPr>
    <w:rPr>
      <w:rFonts w:ascii="HelveticaNeue Condensed" w:hAnsi="HelveticaNeue Condensed"/>
      <w:b/>
      <w:sz w:val="24"/>
    </w:rPr>
  </w:style>
  <w:style w:type="paragraph" w:styleId="Heading6">
    <w:name w:val="heading 6"/>
    <w:basedOn w:val="Normal"/>
    <w:next w:val="Normal"/>
    <w:link w:val="Heading6Char"/>
    <w:qFormat/>
    <w:locked/>
    <w:rsid w:val="00476533"/>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RedundantTag Char,Head1 Char,H1 Char,1 Heading 1 Char,Main heading Char,h1 Char,l1 Char,Heading apps Char,BMS Heading 1 Char,CSBhead1 Char,MainHeader Char,II+ Char,I Char,Heading1 Char,Level  1 Char,H1-Heading 1 Char,Header 1 Char,a Char"/>
    <w:link w:val="Heading1"/>
    <w:rsid w:val="00476533"/>
    <w:rPr>
      <w:rFonts w:ascii="HelveticaNeue Condensed" w:eastAsia="Calibri" w:hAnsi="HelveticaNeue Condensed"/>
      <w:b/>
      <w:sz w:val="40"/>
      <w:szCs w:val="36"/>
      <w:lang w:val="en-GB"/>
    </w:rPr>
  </w:style>
  <w:style w:type="character" w:customStyle="1" w:styleId="Heading2Char">
    <w:name w:val="Heading 2 Char"/>
    <w:aliases w:val="2m Char,Sub-heading Char,h2 Char,Chapter Char,1.Seite Char,H2 Char,H21 Char,Chapter Number/Appendix Letter Char,chn Char,Level 2 Topic Heading Char,style2 Char,見出し 2 Char,Header 2 Char,Func Header Char,Header 21 Char,Func Header1 Char"/>
    <w:link w:val="Heading2"/>
    <w:rsid w:val="00476533"/>
    <w:rPr>
      <w:rFonts w:ascii="HelveticaNeue Condensed" w:eastAsia="Calibri" w:hAnsi="HelveticaNeue Condensed"/>
      <w:b/>
      <w:sz w:val="36"/>
      <w:szCs w:val="28"/>
      <w:lang w:val="en-GB"/>
    </w:rPr>
  </w:style>
  <w:style w:type="character" w:customStyle="1" w:styleId="Heading3Char">
    <w:name w:val="Heading 3 Char"/>
    <w:aliases w:val="Heading3 Char,H3 Char,Section Char,H31 Char,h3 Char,Level 3 Topic Heading Char,h31 Char,h32 Char,L3 Char,l3 Char,l31 Char,3 Char,3rd level Char,Head 3 Char,subhead Char,1. Char,TF-Overskrift 3 Char,Subhead Char,titre 1.1.1 Char,l32 Char"/>
    <w:link w:val="Heading3"/>
    <w:rsid w:val="00476533"/>
    <w:rPr>
      <w:rFonts w:ascii="HelveticaNeue Condensed" w:eastAsia="Calibri" w:hAnsi="HelveticaNeue Condensed"/>
      <w:b/>
      <w:sz w:val="32"/>
      <w:szCs w:val="28"/>
      <w:lang w:val="en-GB"/>
    </w:rPr>
  </w:style>
  <w:style w:type="character" w:customStyle="1" w:styleId="Heading4Char">
    <w:name w:val="Heading 4 Char"/>
    <w:aliases w:val="Heading4 Char,h4 Char,H4 Char,4 Char,H4-Heading 4 Char,a. Char,Heading No. L4 Char,l4 Char,heading4 Char,44 Char,4 dash Char,d Char,Propos Char,Project table Char,Description Char,I4 Char,a) b) c) Char,Level III for #'s Char"/>
    <w:link w:val="Heading4"/>
    <w:rsid w:val="00476533"/>
    <w:rPr>
      <w:rFonts w:ascii="HelveticaNeue Condensed" w:eastAsia="Calibri" w:hAnsi="HelveticaNeue Condensed"/>
      <w:b/>
      <w:spacing w:val="-6"/>
      <w:sz w:val="28"/>
      <w:szCs w:val="24"/>
      <w:lang w:val="en-GB"/>
    </w:rPr>
  </w:style>
  <w:style w:type="character" w:customStyle="1" w:styleId="Heading5Char">
    <w:name w:val="Heading 5 Char"/>
    <w:aliases w:val="Block Label Char,H5 Char,Roman list Char,Subheading Char,Level 3 - i Char,L5 Char,5 Char,H51 Char,H52 Char,L51 Char,51 Char,h5 Char,T Char,L1 Heading 5 Char,l5 Char,5m Char,heading 5 Char,Heading 5 CFMU Char,Para 5 Char,DNV-H5 Char"/>
    <w:link w:val="Heading5"/>
    <w:rsid w:val="00476533"/>
    <w:rPr>
      <w:rFonts w:ascii="HelveticaNeue Condensed" w:eastAsia="Calibri" w:hAnsi="HelveticaNeue Condensed"/>
      <w:b/>
      <w:sz w:val="24"/>
      <w:szCs w:val="22"/>
      <w:lang w:val="en-GB"/>
    </w:rPr>
  </w:style>
  <w:style w:type="character" w:customStyle="1" w:styleId="Heading6Char">
    <w:name w:val="Heading 6 Char"/>
    <w:link w:val="Heading6"/>
    <w:rsid w:val="00476533"/>
    <w:rPr>
      <w:rFonts w:ascii="HelveticaNeue Condensed" w:eastAsia="PMingLiU" w:hAnsi="HelveticaNeue Condensed"/>
      <w:b/>
      <w:bCs/>
      <w:sz w:val="22"/>
      <w:szCs w:val="22"/>
      <w:lang w:val="en-GB"/>
    </w:rPr>
  </w:style>
  <w:style w:type="paragraph" w:styleId="BodyText">
    <w:name w:val="Body Text"/>
    <w:basedOn w:val="Normal"/>
    <w:link w:val="BodyTextChar"/>
    <w:qFormat/>
    <w:rsid w:val="00476533"/>
    <w:pPr>
      <w:autoSpaceDE w:val="0"/>
      <w:autoSpaceDN w:val="0"/>
      <w:spacing w:after="120" w:line="320" w:lineRule="exact"/>
      <w:jc w:val="both"/>
    </w:pPr>
    <w:rPr>
      <w:rFonts w:ascii="Arial" w:hAnsi="Arial"/>
      <w:sz w:val="18"/>
    </w:rPr>
  </w:style>
  <w:style w:type="character" w:customStyle="1" w:styleId="BodyTextChar">
    <w:name w:val="Body Text Char"/>
    <w:link w:val="BodyText"/>
    <w:rsid w:val="00476533"/>
    <w:rPr>
      <w:rFonts w:ascii="Arial" w:eastAsia="Calibri" w:hAnsi="Arial"/>
      <w:sz w:val="18"/>
      <w:szCs w:val="22"/>
      <w:lang w:val="en-GB"/>
    </w:rPr>
  </w:style>
  <w:style w:type="paragraph" w:customStyle="1" w:styleId="Bullet">
    <w:name w:val="Bullet"/>
    <w:basedOn w:val="Normal"/>
    <w:rsid w:val="00476533"/>
    <w:pPr>
      <w:keepLines/>
      <w:numPr>
        <w:numId w:val="4"/>
      </w:numPr>
      <w:spacing w:before="120" w:after="120" w:line="320" w:lineRule="atLeast"/>
      <w:ind w:left="935" w:right="862" w:hanging="357"/>
    </w:pPr>
    <w:rPr>
      <w:rFonts w:ascii="Utopia" w:hAnsi="Utopia"/>
    </w:rPr>
  </w:style>
  <w:style w:type="character" w:customStyle="1" w:styleId="CodeBold">
    <w:name w:val="Code Bold"/>
    <w:rsid w:val="00476533"/>
    <w:rPr>
      <w:rFonts w:ascii="TheSansMonoConBlack" w:hAnsi="TheSansMonoConBlack"/>
      <w:sz w:val="22"/>
    </w:rPr>
  </w:style>
  <w:style w:type="paragraph" w:customStyle="1" w:styleId="ChapterNumber">
    <w:name w:val="Chapter Number"/>
    <w:next w:val="Normal"/>
    <w:autoRedefine/>
    <w:qFormat/>
    <w:rsid w:val="00476533"/>
    <w:pPr>
      <w:keepNext/>
      <w:spacing w:after="1200"/>
    </w:pPr>
    <w:rPr>
      <w:rFonts w:ascii="Arial" w:hAnsi="Arial"/>
      <w:b/>
      <w:caps/>
      <w:sz w:val="36"/>
      <w:szCs w:val="28"/>
    </w:rPr>
  </w:style>
  <w:style w:type="paragraph" w:customStyle="1" w:styleId="ChapterTitle">
    <w:name w:val="Chapter Title"/>
    <w:next w:val="Normal"/>
    <w:rsid w:val="00476533"/>
    <w:pPr>
      <w:spacing w:before="240" w:after="720"/>
    </w:pPr>
    <w:rPr>
      <w:rFonts w:ascii="Arial Narrow" w:hAnsi="Arial Narrow"/>
      <w:b/>
      <w:sz w:val="80"/>
      <w:szCs w:val="48"/>
    </w:rPr>
  </w:style>
  <w:style w:type="paragraph" w:customStyle="1" w:styleId="FigureCaption">
    <w:name w:val="Figure Caption"/>
    <w:next w:val="Normal"/>
    <w:qFormat/>
    <w:rsid w:val="00476533"/>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476533"/>
    <w:pPr>
      <w:tabs>
        <w:tab w:val="left" w:pos="576"/>
      </w:tabs>
      <w:spacing w:before="460"/>
      <w:contextualSpacing/>
    </w:pPr>
    <w:rPr>
      <w:rFonts w:ascii="Utopia" w:hAnsi="Utopia"/>
      <w:i/>
      <w:noProof/>
    </w:rPr>
  </w:style>
  <w:style w:type="paragraph" w:customStyle="1" w:styleId="Code">
    <w:name w:val="Code"/>
    <w:basedOn w:val="Normal"/>
    <w:link w:val="CodeChar"/>
    <w:qFormat/>
    <w:rsid w:val="00476533"/>
    <w:pPr>
      <w:spacing w:before="120" w:after="120" w:line="240" w:lineRule="auto"/>
      <w:contextualSpacing/>
    </w:pPr>
    <w:rPr>
      <w:rFonts w:ascii="TheSansMonoConNormal" w:hAnsi="TheSansMonoConNormal"/>
      <w:noProof/>
    </w:rPr>
  </w:style>
  <w:style w:type="character" w:customStyle="1" w:styleId="CodeChar">
    <w:name w:val="Code Char"/>
    <w:link w:val="Code"/>
    <w:rsid w:val="00476533"/>
    <w:rPr>
      <w:rFonts w:ascii="TheSansMonoConNormal" w:eastAsia="Calibri" w:hAnsi="TheSansMonoConNormal"/>
      <w:noProof/>
      <w:sz w:val="22"/>
      <w:szCs w:val="22"/>
      <w:lang w:val="en-GB"/>
    </w:rPr>
  </w:style>
  <w:style w:type="character" w:customStyle="1" w:styleId="CodeCaptionChar">
    <w:name w:val="Code Caption Char"/>
    <w:link w:val="CodeCaption"/>
    <w:rsid w:val="00476533"/>
    <w:rPr>
      <w:rFonts w:ascii="Utopia" w:eastAsia="Calibri" w:hAnsi="Utopia"/>
      <w:i/>
      <w:noProof/>
      <w:sz w:val="22"/>
      <w:szCs w:val="22"/>
      <w:lang w:val="en-GB"/>
    </w:rPr>
  </w:style>
  <w:style w:type="paragraph" w:customStyle="1" w:styleId="NumSubList">
    <w:name w:val="Num Sub List"/>
    <w:basedOn w:val="Normal"/>
    <w:rsid w:val="00476533"/>
    <w:pPr>
      <w:numPr>
        <w:numId w:val="8"/>
      </w:numPr>
      <w:tabs>
        <w:tab w:val="left" w:pos="216"/>
        <w:tab w:val="left" w:pos="720"/>
      </w:tabs>
      <w:spacing w:before="120" w:after="120" w:line="240" w:lineRule="auto"/>
      <w:ind w:right="1440"/>
      <w:jc w:val="both"/>
    </w:pPr>
    <w:rPr>
      <w:rFonts w:ascii="Utopia" w:hAnsi="Utopia"/>
    </w:rPr>
  </w:style>
  <w:style w:type="paragraph" w:customStyle="1" w:styleId="BulletSubList">
    <w:name w:val="Bullet Sub List"/>
    <w:basedOn w:val="Bullet"/>
    <w:next w:val="Normal"/>
    <w:rsid w:val="00476533"/>
    <w:pPr>
      <w:ind w:left="1368"/>
    </w:pPr>
  </w:style>
  <w:style w:type="paragraph" w:customStyle="1" w:styleId="FMCopyrightTitle">
    <w:name w:val="FM Copyright Title"/>
    <w:basedOn w:val="Normal"/>
    <w:rsid w:val="00476533"/>
    <w:pPr>
      <w:spacing w:before="100" w:after="100" w:line="240" w:lineRule="auto"/>
      <w:jc w:val="both"/>
    </w:pPr>
    <w:rPr>
      <w:rFonts w:ascii="Utopia Bold" w:eastAsia="Times New Roman" w:hAnsi="Utopia Bold"/>
      <w:sz w:val="19"/>
      <w:szCs w:val="20"/>
    </w:rPr>
  </w:style>
  <w:style w:type="paragraph" w:styleId="Index1">
    <w:name w:val="index 1"/>
    <w:basedOn w:val="Normal"/>
    <w:next w:val="Normal"/>
    <w:uiPriority w:val="99"/>
    <w:semiHidden/>
    <w:rsid w:val="00476533"/>
    <w:pPr>
      <w:spacing w:after="0"/>
      <w:ind w:left="220" w:hanging="220"/>
    </w:pPr>
    <w:rPr>
      <w:rFonts w:asciiTheme="minorHAnsi" w:hAnsiTheme="minorHAnsi" w:cstheme="minorHAnsi"/>
      <w:sz w:val="18"/>
      <w:szCs w:val="18"/>
    </w:rPr>
  </w:style>
  <w:style w:type="paragraph" w:styleId="Index2">
    <w:name w:val="index 2"/>
    <w:basedOn w:val="Normal"/>
    <w:next w:val="Normal"/>
    <w:uiPriority w:val="99"/>
    <w:semiHidden/>
    <w:rsid w:val="00476533"/>
    <w:pPr>
      <w:spacing w:after="0"/>
      <w:ind w:left="440" w:hanging="220"/>
    </w:pPr>
    <w:rPr>
      <w:rFonts w:asciiTheme="minorHAnsi" w:hAnsiTheme="minorHAnsi" w:cstheme="minorHAnsi"/>
      <w:sz w:val="18"/>
      <w:szCs w:val="18"/>
    </w:rPr>
  </w:style>
  <w:style w:type="paragraph" w:styleId="Index3">
    <w:name w:val="index 3"/>
    <w:basedOn w:val="Normal"/>
    <w:next w:val="Normal"/>
    <w:uiPriority w:val="99"/>
    <w:semiHidden/>
    <w:rsid w:val="00476533"/>
    <w:pPr>
      <w:spacing w:after="0"/>
      <w:ind w:left="660" w:hanging="220"/>
    </w:pPr>
    <w:rPr>
      <w:rFonts w:asciiTheme="minorHAnsi" w:hAnsiTheme="minorHAnsi" w:cstheme="minorHAnsi"/>
      <w:sz w:val="18"/>
      <w:szCs w:val="18"/>
    </w:rPr>
  </w:style>
  <w:style w:type="paragraph" w:customStyle="1" w:styleId="PartText">
    <w:name w:val="Part Text"/>
    <w:basedOn w:val="Normal"/>
    <w:next w:val="Normal"/>
    <w:rsid w:val="00476533"/>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rsid w:val="00476533"/>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rsid w:val="00476533"/>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476533"/>
    <w:pPr>
      <w:tabs>
        <w:tab w:val="left" w:pos="346"/>
      </w:tabs>
      <w:spacing w:before="360" w:after="240"/>
      <w:ind w:left="431" w:right="431"/>
      <w:contextualSpacing/>
      <w:jc w:val="both"/>
    </w:pPr>
    <w:rPr>
      <w:rFonts w:ascii="Utopia" w:hAnsi="Utopia"/>
      <w:i/>
      <w:iCs/>
      <w:sz w:val="24"/>
    </w:rPr>
  </w:style>
  <w:style w:type="character" w:customStyle="1" w:styleId="QuoteChar">
    <w:name w:val="Quote Char"/>
    <w:link w:val="Quote"/>
    <w:rsid w:val="00476533"/>
    <w:rPr>
      <w:rFonts w:ascii="Utopia" w:eastAsia="Calibri" w:hAnsi="Utopia"/>
      <w:i/>
      <w:iCs/>
      <w:sz w:val="24"/>
      <w:szCs w:val="22"/>
      <w:lang w:val="en-GB"/>
    </w:rPr>
  </w:style>
  <w:style w:type="paragraph" w:customStyle="1" w:styleId="Results">
    <w:name w:val="Results"/>
    <w:basedOn w:val="Normal"/>
    <w:rsid w:val="00476533"/>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476533"/>
    <w:pPr>
      <w:numPr>
        <w:numId w:val="9"/>
      </w:numPr>
      <w:spacing w:after="120"/>
      <w:ind w:right="851"/>
    </w:pPr>
  </w:style>
  <w:style w:type="paragraph" w:customStyle="1" w:styleId="ExerciseBody">
    <w:name w:val="Exercise Body"/>
    <w:basedOn w:val="Normal"/>
    <w:link w:val="ExerciseBodyChar"/>
    <w:qFormat/>
    <w:rsid w:val="00476533"/>
    <w:pPr>
      <w:spacing w:before="120"/>
      <w:ind w:left="288" w:right="288"/>
    </w:pPr>
    <w:rPr>
      <w:rFonts w:ascii="HelveticaNeue Condensed" w:hAnsi="HelveticaNeue Condensed"/>
    </w:rPr>
  </w:style>
  <w:style w:type="character" w:customStyle="1" w:styleId="ExerciseBodyChar">
    <w:name w:val="Exercise Body Char"/>
    <w:link w:val="ExerciseBody"/>
    <w:rsid w:val="00476533"/>
    <w:rPr>
      <w:rFonts w:ascii="HelveticaNeue Condensed" w:eastAsia="Calibri" w:hAnsi="HelveticaNeue Condensed"/>
      <w:sz w:val="22"/>
      <w:szCs w:val="22"/>
      <w:lang w:val="en-GB"/>
    </w:rPr>
  </w:style>
  <w:style w:type="paragraph" w:customStyle="1" w:styleId="ExerciseBullet">
    <w:name w:val="Exercise Bullet"/>
    <w:basedOn w:val="Normal"/>
    <w:rsid w:val="00476533"/>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476533"/>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476533"/>
    <w:rPr>
      <w:rFonts w:ascii="TheSansMonoConNormal" w:eastAsia="Calibri" w:hAnsi="TheSansMonoConNormal"/>
      <w:noProof/>
      <w:sz w:val="18"/>
      <w:szCs w:val="22"/>
      <w:lang w:val="en-GB"/>
    </w:rPr>
  </w:style>
  <w:style w:type="paragraph" w:customStyle="1" w:styleId="TableText">
    <w:name w:val="Table Text"/>
    <w:aliases w:val="Bulleted,tt,Bulleted Char Char,tt Char,tb,Symbol (symbol),Left:  0.25&quot;,Hanging:  0.25&quot;,table text"/>
    <w:link w:val="TableTextChar"/>
    <w:qFormat/>
    <w:rsid w:val="00476533"/>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476533"/>
    <w:pPr>
      <w:spacing w:after="120"/>
    </w:pPr>
  </w:style>
  <w:style w:type="paragraph" w:customStyle="1" w:styleId="TableHead">
    <w:name w:val="Table Head"/>
    <w:next w:val="Normal"/>
    <w:rsid w:val="00476533"/>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476533"/>
    <w:pPr>
      <w:spacing w:before="60" w:after="240"/>
      <w:contextualSpacing/>
    </w:pPr>
    <w:rPr>
      <w:rFonts w:ascii="Utopia" w:hAnsi="Utopia"/>
      <w:i/>
      <w:sz w:val="18"/>
    </w:rPr>
  </w:style>
  <w:style w:type="table" w:styleId="TableGrid">
    <w:name w:val="Table Grid"/>
    <w:basedOn w:val="TableNormal"/>
    <w:rsid w:val="00476533"/>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476533"/>
    <w:pPr>
      <w:numPr>
        <w:numId w:val="0"/>
      </w:numPr>
      <w:ind w:left="864"/>
    </w:pPr>
  </w:style>
  <w:style w:type="paragraph" w:customStyle="1" w:styleId="NumList">
    <w:name w:val="Num List"/>
    <w:basedOn w:val="Normal"/>
    <w:rsid w:val="00476533"/>
    <w:pPr>
      <w:keepLines/>
      <w:numPr>
        <w:numId w:val="7"/>
      </w:numPr>
      <w:spacing w:before="120"/>
      <w:ind w:right="1152"/>
    </w:pPr>
    <w:rPr>
      <w:rFonts w:ascii="Utopia" w:hAnsi="Utopia"/>
    </w:rPr>
  </w:style>
  <w:style w:type="paragraph" w:customStyle="1" w:styleId="QuoteSource">
    <w:name w:val="Quote Source"/>
    <w:basedOn w:val="Quote"/>
    <w:next w:val="Normal"/>
    <w:qFormat/>
    <w:rsid w:val="00476533"/>
    <w:pPr>
      <w:spacing w:before="0"/>
      <w:ind w:left="0" w:right="0"/>
      <w:jc w:val="right"/>
    </w:pPr>
    <w:rPr>
      <w:i w:val="0"/>
    </w:rPr>
  </w:style>
  <w:style w:type="paragraph" w:customStyle="1" w:styleId="ExerciseHead">
    <w:name w:val="Exercise Head"/>
    <w:basedOn w:val="Normal"/>
    <w:next w:val="Normal"/>
    <w:rsid w:val="0047653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sz w:val="24"/>
    </w:rPr>
  </w:style>
  <w:style w:type="paragraph" w:customStyle="1" w:styleId="BookTitle1">
    <w:name w:val="Book Title1"/>
    <w:basedOn w:val="Normal"/>
    <w:semiHidden/>
    <w:locked/>
    <w:rsid w:val="00476533"/>
    <w:pPr>
      <w:spacing w:before="600" w:after="240"/>
    </w:pPr>
    <w:rPr>
      <w:rFonts w:ascii="HelveticaNeue MediumExt" w:hAnsi="HelveticaNeue MediumExt"/>
      <w:sz w:val="80"/>
    </w:rPr>
  </w:style>
  <w:style w:type="paragraph" w:customStyle="1" w:styleId="FMSubtitle">
    <w:name w:val="FM Subtitle"/>
    <w:basedOn w:val="Normal"/>
    <w:rsid w:val="00476533"/>
    <w:pPr>
      <w:spacing w:after="120" w:line="240" w:lineRule="auto"/>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476533"/>
    <w:pPr>
      <w:spacing w:before="120"/>
    </w:pPr>
    <w:rPr>
      <w:rFonts w:ascii="HelveticaNeue Condensed" w:hAnsi="HelveticaNeue Condensed"/>
      <w:sz w:val="60"/>
    </w:rPr>
  </w:style>
  <w:style w:type="paragraph" w:customStyle="1" w:styleId="FMText">
    <w:name w:val="FM Text"/>
    <w:basedOn w:val="Normal"/>
    <w:rsid w:val="00476533"/>
    <w:pPr>
      <w:contextualSpacing/>
    </w:pPr>
    <w:rPr>
      <w:rFonts w:ascii="Utopia" w:hAnsi="Utopia"/>
      <w:sz w:val="18"/>
    </w:rPr>
  </w:style>
  <w:style w:type="paragraph" w:customStyle="1" w:styleId="FMDedication">
    <w:name w:val="FM Dedication"/>
    <w:basedOn w:val="Normal"/>
    <w:rsid w:val="00476533"/>
    <w:pPr>
      <w:spacing w:before="600" w:after="600" w:line="240" w:lineRule="auto"/>
      <w:jc w:val="center"/>
    </w:pPr>
    <w:rPr>
      <w:rFonts w:ascii="Utopia" w:hAnsi="Utopia"/>
      <w:i/>
      <w:sz w:val="20"/>
    </w:rPr>
  </w:style>
  <w:style w:type="paragraph" w:customStyle="1" w:styleId="FMTextCont">
    <w:name w:val="FM Text Cont"/>
    <w:basedOn w:val="FMText"/>
    <w:rsid w:val="00476533"/>
    <w:pPr>
      <w:ind w:firstLine="576"/>
    </w:pPr>
  </w:style>
  <w:style w:type="paragraph" w:customStyle="1" w:styleId="Footnote">
    <w:name w:val="Footnote"/>
    <w:basedOn w:val="Normal"/>
    <w:rsid w:val="00476533"/>
    <w:rPr>
      <w:rFonts w:ascii="Utopia" w:hAnsi="Utopia"/>
      <w:sz w:val="20"/>
    </w:rPr>
  </w:style>
  <w:style w:type="paragraph" w:styleId="DocumentMap">
    <w:name w:val="Document Map"/>
    <w:basedOn w:val="Normal"/>
    <w:semiHidden/>
    <w:rsid w:val="00476533"/>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476533"/>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476533"/>
    <w:rPr>
      <w:rFonts w:ascii="TheSansMonoConNormal" w:eastAsia="Calibri" w:hAnsi="TheSansMonoConNormal"/>
      <w:noProof/>
      <w:szCs w:val="22"/>
      <w:lang w:val="en-GB"/>
    </w:rPr>
  </w:style>
  <w:style w:type="paragraph" w:customStyle="1" w:styleId="ExerciseSubhead">
    <w:name w:val="Exercise Subhead"/>
    <w:basedOn w:val="Normal"/>
    <w:rsid w:val="00476533"/>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476533"/>
    <w:pPr>
      <w:suppressAutoHyphens/>
      <w:spacing w:after="0" w:line="320" w:lineRule="atLeast"/>
      <w:ind w:firstLine="720"/>
    </w:pPr>
    <w:rPr>
      <w:rFonts w:ascii="Utopia" w:hAnsi="Utopia"/>
    </w:rPr>
  </w:style>
  <w:style w:type="character" w:styleId="Hyperlink">
    <w:name w:val="Hyperlink"/>
    <w:locked/>
    <w:rsid w:val="00476533"/>
    <w:rPr>
      <w:color w:val="0000FF"/>
      <w:u w:val="single"/>
    </w:rPr>
  </w:style>
  <w:style w:type="paragraph" w:styleId="Footer">
    <w:name w:val="footer"/>
    <w:basedOn w:val="Normal"/>
    <w:link w:val="FooterChar"/>
    <w:rsid w:val="00476533"/>
    <w:pPr>
      <w:tabs>
        <w:tab w:val="center" w:pos="4320"/>
        <w:tab w:val="right" w:pos="8640"/>
      </w:tabs>
      <w:spacing w:before="360" w:after="240"/>
    </w:pPr>
    <w:rPr>
      <w:rFonts w:ascii="Utopia" w:hAnsi="Utopia"/>
    </w:rPr>
  </w:style>
  <w:style w:type="paragraph" w:customStyle="1" w:styleId="NoteTipCaution">
    <w:name w:val="Note/Tip/Caution"/>
    <w:basedOn w:val="Normal"/>
    <w:next w:val="Normal"/>
    <w:link w:val="NoteTipCautionChar"/>
    <w:rsid w:val="00476533"/>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paragraph" w:customStyle="1" w:styleId="BodyTextFirst">
    <w:name w:val="Body Text First"/>
    <w:basedOn w:val="BodyText"/>
    <w:link w:val="BodyTextFirstChar"/>
    <w:rsid w:val="00476533"/>
    <w:pPr>
      <w:spacing w:before="120" w:after="0" w:line="320" w:lineRule="atLeast"/>
      <w:jc w:val="left"/>
    </w:pPr>
    <w:rPr>
      <w:rFonts w:ascii="Utopia" w:hAnsi="Utopia"/>
      <w:sz w:val="22"/>
    </w:rPr>
  </w:style>
  <w:style w:type="character" w:customStyle="1" w:styleId="BodyTextFirstChar">
    <w:name w:val="Body Text First Char"/>
    <w:link w:val="BodyTextFirst"/>
    <w:rsid w:val="00476533"/>
    <w:rPr>
      <w:rFonts w:ascii="Utopia" w:eastAsia="Calibri" w:hAnsi="Utopia"/>
      <w:sz w:val="22"/>
      <w:szCs w:val="22"/>
      <w:lang w:val="en-GB"/>
    </w:rPr>
  </w:style>
  <w:style w:type="character" w:customStyle="1" w:styleId="CodeInline">
    <w:name w:val="Code Inline"/>
    <w:rsid w:val="00476533"/>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476533"/>
    <w:rPr>
      <w:rFonts w:ascii="ZapfDingbats" w:hAnsi="ZapfDingbats"/>
      <w:color w:val="BFBFBF"/>
      <w:szCs w:val="24"/>
    </w:rPr>
  </w:style>
  <w:style w:type="character" w:customStyle="1" w:styleId="DingbatCharChar">
    <w:name w:val="Dingbat Char Char"/>
    <w:link w:val="Dingbat"/>
    <w:rsid w:val="00476533"/>
    <w:rPr>
      <w:rFonts w:ascii="ZapfDingbats" w:eastAsia="Calibri" w:hAnsi="ZapfDingbats"/>
      <w:color w:val="BFBFBF"/>
      <w:sz w:val="26"/>
      <w:szCs w:val="24"/>
      <w:lang w:val="en-GB"/>
    </w:rPr>
  </w:style>
  <w:style w:type="table" w:customStyle="1" w:styleId="TableList">
    <w:name w:val="Table List"/>
    <w:basedOn w:val="TableNormal"/>
    <w:rsid w:val="00476533"/>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476533"/>
  </w:style>
  <w:style w:type="paragraph" w:customStyle="1" w:styleId="SideBarSubhead">
    <w:name w:val="Side Bar Subhead"/>
    <w:basedOn w:val="Normal"/>
    <w:rsid w:val="00476533"/>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476533"/>
    <w:pPr>
      <w:spacing w:before="120"/>
      <w:ind w:left="288" w:right="288"/>
    </w:pPr>
    <w:rPr>
      <w:rFonts w:ascii="HelveticaNeue Condensed" w:hAnsi="HelveticaNeue Condensed"/>
      <w:sz w:val="20"/>
    </w:rPr>
  </w:style>
  <w:style w:type="character" w:customStyle="1" w:styleId="SideBarBodyChar">
    <w:name w:val="Side Bar Body Char"/>
    <w:link w:val="SideBarBody"/>
    <w:rsid w:val="00476533"/>
    <w:rPr>
      <w:rFonts w:ascii="HelveticaNeue Condensed" w:eastAsia="Calibri" w:hAnsi="HelveticaNeue Condensed"/>
      <w:szCs w:val="22"/>
      <w:lang w:val="en-GB"/>
    </w:rPr>
  </w:style>
  <w:style w:type="paragraph" w:customStyle="1" w:styleId="ExerciseLast">
    <w:name w:val="Exercise Last"/>
    <w:basedOn w:val="Normal"/>
    <w:link w:val="ExerciseLastChar"/>
    <w:qFormat/>
    <w:rsid w:val="00476533"/>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476533"/>
    <w:rPr>
      <w:rFonts w:ascii="HelveticaNeue Condensed" w:eastAsia="Calibri" w:hAnsi="HelveticaNeue Condensed"/>
      <w:sz w:val="22"/>
      <w:szCs w:val="22"/>
      <w:lang w:val="en-GB"/>
    </w:rPr>
  </w:style>
  <w:style w:type="paragraph" w:customStyle="1" w:styleId="SideBarLast">
    <w:name w:val="Side Bar Last"/>
    <w:basedOn w:val="Normal"/>
    <w:link w:val="SideBarLastChar"/>
    <w:qFormat/>
    <w:rsid w:val="00476533"/>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476533"/>
    <w:rPr>
      <w:rFonts w:ascii="HelveticaNeue Condensed" w:eastAsia="Calibri" w:hAnsi="HelveticaNeue Condensed"/>
      <w:szCs w:val="22"/>
      <w:lang w:val="en-GB"/>
    </w:rPr>
  </w:style>
  <w:style w:type="paragraph" w:customStyle="1" w:styleId="SideBarBullet">
    <w:name w:val="Side Bar Bullet"/>
    <w:basedOn w:val="Normal"/>
    <w:rsid w:val="00476533"/>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476533"/>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476533"/>
    <w:rPr>
      <w:rFonts w:ascii="HelveticaNeue Condensed" w:eastAsia="Calibri" w:hAnsi="HelveticaNeue Condensed"/>
      <w:szCs w:val="22"/>
      <w:lang w:val="en-GB"/>
    </w:rPr>
  </w:style>
  <w:style w:type="paragraph" w:customStyle="1" w:styleId="SideBarNum">
    <w:name w:val="Side Bar Num"/>
    <w:basedOn w:val="Normal"/>
    <w:link w:val="SideBarNumChar"/>
    <w:qFormat/>
    <w:rsid w:val="00476533"/>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476533"/>
    <w:rPr>
      <w:rFonts w:ascii="HelveticaNeue Condensed" w:eastAsia="Calibri" w:hAnsi="HelveticaNeue Condensed"/>
      <w:szCs w:val="22"/>
      <w:lang w:val="en-GB"/>
    </w:rPr>
  </w:style>
  <w:style w:type="paragraph" w:customStyle="1" w:styleId="SideBarHead">
    <w:name w:val="Side Bar Head"/>
    <w:basedOn w:val="Normal"/>
    <w:next w:val="Normal"/>
    <w:rsid w:val="00476533"/>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476533"/>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476533"/>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476533"/>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Normal"/>
    <w:rsid w:val="00476533"/>
    <w:pPr>
      <w:spacing w:before="0" w:after="240"/>
    </w:pPr>
  </w:style>
  <w:style w:type="paragraph" w:customStyle="1" w:styleId="FMHead">
    <w:name w:val="FM Head"/>
    <w:basedOn w:val="Normal"/>
    <w:next w:val="Normal"/>
    <w:link w:val="FMHeadChar"/>
    <w:rsid w:val="00476533"/>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rsid w:val="00476533"/>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476533"/>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rsid w:val="00476533"/>
    <w:pPr>
      <w:spacing w:before="120" w:after="0" w:line="360" w:lineRule="auto"/>
      <w:contextualSpacing/>
    </w:pPr>
    <w:rPr>
      <w:rFonts w:ascii="Utopia Black" w:hAnsi="Utopia Black"/>
      <w:spacing w:val="-6"/>
    </w:rPr>
  </w:style>
  <w:style w:type="table" w:customStyle="1" w:styleId="ApressTable">
    <w:name w:val="Apress Table"/>
    <w:basedOn w:val="TableNormal"/>
    <w:rsid w:val="00476533"/>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476533"/>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76533"/>
    <w:pPr>
      <w:ind w:left="360"/>
    </w:pPr>
  </w:style>
  <w:style w:type="character" w:customStyle="1" w:styleId="BodyTextIndentChar">
    <w:name w:val="Body Text Indent Char"/>
    <w:link w:val="BodyTextIndent"/>
    <w:semiHidden/>
    <w:rsid w:val="00476533"/>
    <w:rPr>
      <w:rFonts w:ascii="Calibri" w:eastAsia="Calibri" w:hAnsi="Calibri"/>
      <w:sz w:val="22"/>
      <w:szCs w:val="22"/>
      <w:lang w:val="en-GB"/>
    </w:rPr>
  </w:style>
  <w:style w:type="paragraph" w:styleId="BodyTextFirstIndent2">
    <w:name w:val="Body Text First Indent 2"/>
    <w:basedOn w:val="BodyTextIndent"/>
    <w:link w:val="BodyTextFirstIndent2Char"/>
    <w:semiHidden/>
    <w:locked/>
    <w:rsid w:val="00476533"/>
    <w:pPr>
      <w:ind w:firstLine="210"/>
    </w:pPr>
  </w:style>
  <w:style w:type="character" w:customStyle="1" w:styleId="BodyTextFirstIndent2Char">
    <w:name w:val="Body Text First Indent 2 Char"/>
    <w:link w:val="BodyTextFirstIndent2"/>
    <w:semiHidden/>
    <w:rsid w:val="00476533"/>
    <w:rPr>
      <w:rFonts w:ascii="Calibri" w:eastAsia="Calibri" w:hAnsi="Calibri"/>
      <w:sz w:val="22"/>
      <w:szCs w:val="22"/>
      <w:lang w:val="en-GB"/>
    </w:rPr>
  </w:style>
  <w:style w:type="character" w:customStyle="1" w:styleId="NoteTipCautionChar">
    <w:name w:val="Note/Tip/Caution Char"/>
    <w:link w:val="NoteTipCaution"/>
    <w:rsid w:val="00476533"/>
    <w:rPr>
      <w:rFonts w:ascii="HelveticaNeue Condensed" w:eastAsia="Calibri" w:hAnsi="HelveticaNeue Condensed"/>
      <w:sz w:val="26"/>
      <w:szCs w:val="22"/>
      <w:lang w:val="en-GB"/>
    </w:rPr>
  </w:style>
  <w:style w:type="character" w:customStyle="1" w:styleId="FooterChar">
    <w:name w:val="Footer Char"/>
    <w:link w:val="Footer"/>
    <w:rsid w:val="00476533"/>
    <w:rPr>
      <w:rFonts w:ascii="Utopia" w:eastAsia="Calibri" w:hAnsi="Utopia"/>
      <w:sz w:val="22"/>
      <w:szCs w:val="22"/>
      <w:lang w:val="en-GB"/>
    </w:rPr>
  </w:style>
  <w:style w:type="paragraph" w:styleId="Header">
    <w:name w:val="header"/>
    <w:basedOn w:val="Normal"/>
    <w:link w:val="HeaderChar"/>
    <w:locked/>
    <w:rsid w:val="00476533"/>
    <w:pPr>
      <w:tabs>
        <w:tab w:val="center" w:pos="4680"/>
        <w:tab w:val="right" w:pos="9360"/>
      </w:tabs>
      <w:spacing w:after="360" w:line="240" w:lineRule="auto"/>
    </w:pPr>
    <w:rPr>
      <w:rFonts w:ascii="HelveticaNeue Condensed" w:hAnsi="HelveticaNeue Condensed"/>
      <w:b/>
      <w:sz w:val="28"/>
    </w:rPr>
  </w:style>
  <w:style w:type="character" w:customStyle="1" w:styleId="HeaderChar">
    <w:name w:val="Header Char"/>
    <w:link w:val="Header"/>
    <w:rsid w:val="00476533"/>
    <w:rPr>
      <w:rFonts w:ascii="HelveticaNeue Condensed" w:eastAsia="Calibri" w:hAnsi="HelveticaNeue Condensed"/>
      <w:b/>
      <w:sz w:val="28"/>
      <w:szCs w:val="22"/>
      <w:lang w:val="en-GB"/>
    </w:rPr>
  </w:style>
  <w:style w:type="character" w:styleId="CommentReference">
    <w:name w:val="annotation reference"/>
    <w:semiHidden/>
    <w:locked/>
    <w:rsid w:val="00476533"/>
    <w:rPr>
      <w:sz w:val="16"/>
      <w:szCs w:val="16"/>
    </w:rPr>
  </w:style>
  <w:style w:type="paragraph" w:styleId="CommentText">
    <w:name w:val="annotation text"/>
    <w:basedOn w:val="Normal"/>
    <w:link w:val="CommentTextChar"/>
    <w:semiHidden/>
    <w:locked/>
    <w:rsid w:val="00476533"/>
    <w:rPr>
      <w:rFonts w:ascii="Times" w:hAnsi="Times"/>
      <w:sz w:val="20"/>
    </w:rPr>
  </w:style>
  <w:style w:type="character" w:customStyle="1" w:styleId="CommentTextChar">
    <w:name w:val="Comment Text Char"/>
    <w:link w:val="CommentText"/>
    <w:semiHidden/>
    <w:rsid w:val="00476533"/>
    <w:rPr>
      <w:rFonts w:ascii="Times" w:eastAsia="Calibri" w:hAnsi="Times"/>
      <w:szCs w:val="22"/>
      <w:lang w:val="en-GB"/>
    </w:rPr>
  </w:style>
  <w:style w:type="paragraph" w:customStyle="1" w:styleId="Figure">
    <w:name w:val="Figure"/>
    <w:next w:val="Normal"/>
    <w:rsid w:val="00476533"/>
    <w:pPr>
      <w:spacing w:before="240" w:after="240"/>
      <w:jc w:val="center"/>
    </w:pPr>
    <w:rPr>
      <w:rFonts w:ascii="Arial" w:hAnsi="Arial"/>
      <w:sz w:val="18"/>
    </w:rPr>
  </w:style>
  <w:style w:type="character" w:styleId="Emphasis">
    <w:name w:val="Emphasis"/>
    <w:qFormat/>
    <w:locked/>
    <w:rsid w:val="00476533"/>
    <w:rPr>
      <w:i/>
      <w:iCs/>
    </w:rPr>
  </w:style>
  <w:style w:type="character" w:styleId="Strong">
    <w:name w:val="Strong"/>
    <w:qFormat/>
    <w:locked/>
    <w:rsid w:val="00476533"/>
    <w:rPr>
      <w:b/>
      <w:bCs/>
    </w:rPr>
  </w:style>
  <w:style w:type="paragraph" w:styleId="FootnoteText">
    <w:name w:val="footnote text"/>
    <w:basedOn w:val="Normal"/>
    <w:link w:val="FootnoteTextChar"/>
    <w:unhideWhenUsed/>
    <w:locked/>
    <w:rsid w:val="00476533"/>
    <w:rPr>
      <w:rFonts w:ascii="Utopia" w:hAnsi="Utopia"/>
      <w:sz w:val="20"/>
    </w:rPr>
  </w:style>
  <w:style w:type="character" w:customStyle="1" w:styleId="FootnoteTextChar">
    <w:name w:val="Footnote Text Char"/>
    <w:link w:val="FootnoteText"/>
    <w:rsid w:val="00476533"/>
    <w:rPr>
      <w:rFonts w:ascii="Utopia" w:eastAsia="Calibri" w:hAnsi="Utopia"/>
      <w:szCs w:val="22"/>
      <w:lang w:val="en-GB"/>
    </w:rPr>
  </w:style>
  <w:style w:type="character" w:styleId="FootnoteReference">
    <w:name w:val="footnote reference"/>
    <w:unhideWhenUsed/>
    <w:locked/>
    <w:rsid w:val="00476533"/>
    <w:rPr>
      <w:vertAlign w:val="superscript"/>
    </w:rPr>
  </w:style>
  <w:style w:type="paragraph" w:styleId="BalloonText">
    <w:name w:val="Balloon Text"/>
    <w:basedOn w:val="Normal"/>
    <w:link w:val="BalloonTextChar"/>
    <w:locked/>
    <w:rsid w:val="00476533"/>
    <w:pPr>
      <w:spacing w:after="0" w:line="240" w:lineRule="auto"/>
    </w:pPr>
    <w:rPr>
      <w:rFonts w:ascii="Tahoma" w:hAnsi="Tahoma" w:cs="Tahoma"/>
      <w:sz w:val="16"/>
      <w:szCs w:val="16"/>
    </w:rPr>
  </w:style>
  <w:style w:type="character" w:customStyle="1" w:styleId="BalloonTextChar">
    <w:name w:val="Balloon Text Char"/>
    <w:link w:val="BalloonText"/>
    <w:rsid w:val="00476533"/>
    <w:rPr>
      <w:rFonts w:ascii="Tahoma" w:eastAsia="Calibri" w:hAnsi="Tahoma" w:cs="Tahoma"/>
      <w:sz w:val="16"/>
      <w:szCs w:val="16"/>
      <w:lang w:val="en-GB"/>
    </w:rPr>
  </w:style>
  <w:style w:type="paragraph" w:styleId="CommentSubject">
    <w:name w:val="annotation subject"/>
    <w:basedOn w:val="CommentText"/>
    <w:next w:val="CommentText"/>
    <w:link w:val="CommentSubjectChar"/>
    <w:semiHidden/>
    <w:unhideWhenUsed/>
    <w:locked/>
    <w:rsid w:val="00476533"/>
    <w:rPr>
      <w:rFonts w:ascii="Calibri" w:hAnsi="Calibri"/>
      <w:b/>
      <w:bCs/>
      <w:szCs w:val="20"/>
    </w:rPr>
  </w:style>
  <w:style w:type="character" w:customStyle="1" w:styleId="CommentSubjectChar">
    <w:name w:val="Comment Subject Char"/>
    <w:link w:val="CommentSubject"/>
    <w:semiHidden/>
    <w:rsid w:val="00476533"/>
    <w:rPr>
      <w:rFonts w:ascii="Calibri" w:eastAsia="Calibri" w:hAnsi="Calibri"/>
      <w:b/>
      <w:bCs/>
      <w:lang w:val="en-GB"/>
    </w:rPr>
  </w:style>
  <w:style w:type="paragraph" w:customStyle="1" w:styleId="SideBarCode">
    <w:name w:val="Side Bar Code"/>
    <w:basedOn w:val="Normal"/>
    <w:link w:val="SideBarCodeChar"/>
    <w:qFormat/>
    <w:rsid w:val="00476533"/>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476533"/>
    <w:rPr>
      <w:rFonts w:ascii="HelveticaNeue Condensed" w:eastAsia="Calibri" w:hAnsi="HelveticaNeue Condensed"/>
      <w:szCs w:val="22"/>
      <w:lang w:val="en-GB"/>
    </w:rPr>
  </w:style>
  <w:style w:type="paragraph" w:customStyle="1" w:styleId="FMSubtitle1">
    <w:name w:val="FM Subtitle 1"/>
    <w:basedOn w:val="Normal"/>
    <w:locked/>
    <w:rsid w:val="00476533"/>
    <w:pPr>
      <w:spacing w:before="120" w:after="240"/>
    </w:pPr>
    <w:rPr>
      <w:rFonts w:ascii="HelveticaNeue Condensed" w:hAnsi="HelveticaNeue Condensed"/>
      <w:sz w:val="60"/>
    </w:rPr>
  </w:style>
  <w:style w:type="paragraph" w:styleId="Revision">
    <w:name w:val="Revision"/>
    <w:hidden/>
    <w:uiPriority w:val="99"/>
    <w:semiHidden/>
    <w:rsid w:val="00476533"/>
    <w:rPr>
      <w:rFonts w:ascii="Calibri" w:eastAsia="Calibri" w:hAnsi="Calibri"/>
      <w:sz w:val="22"/>
      <w:szCs w:val="22"/>
    </w:rPr>
  </w:style>
  <w:style w:type="character" w:styleId="IntenseEmphasis">
    <w:name w:val="Intense Emphasis"/>
    <w:uiPriority w:val="21"/>
    <w:qFormat/>
    <w:rsid w:val="00476533"/>
    <w:rPr>
      <w:b/>
      <w:bCs/>
      <w:i/>
      <w:iCs/>
      <w:color w:val="auto"/>
    </w:rPr>
  </w:style>
  <w:style w:type="paragraph" w:styleId="Subtitle">
    <w:name w:val="Subtitle"/>
    <w:basedOn w:val="Normal"/>
    <w:next w:val="Normal"/>
    <w:link w:val="SubtitleChar"/>
    <w:qFormat/>
    <w:locked/>
    <w:rsid w:val="00476533"/>
    <w:pPr>
      <w:spacing w:after="60"/>
      <w:jc w:val="center"/>
      <w:outlineLvl w:val="1"/>
    </w:pPr>
    <w:rPr>
      <w:rFonts w:ascii="Cambria" w:hAnsi="Cambria"/>
      <w:szCs w:val="24"/>
    </w:rPr>
  </w:style>
  <w:style w:type="character" w:customStyle="1" w:styleId="SubtitleChar">
    <w:name w:val="Subtitle Char"/>
    <w:link w:val="Subtitle"/>
    <w:rsid w:val="00476533"/>
    <w:rPr>
      <w:rFonts w:ascii="Cambria" w:eastAsia="Calibri" w:hAnsi="Cambria"/>
      <w:sz w:val="22"/>
      <w:szCs w:val="24"/>
      <w:lang w:val="en-GB"/>
    </w:rPr>
  </w:style>
  <w:style w:type="character" w:customStyle="1" w:styleId="DingbatSymbol">
    <w:name w:val="Dingbat Symbol"/>
    <w:uiPriority w:val="1"/>
    <w:locked/>
    <w:rsid w:val="00476533"/>
    <w:rPr>
      <w:rFonts w:ascii="ZapfDingbats" w:eastAsia="Calibri" w:hAnsi="ZapfDingbats" w:cs="Times New Roman"/>
      <w:color w:val="BFBFBF"/>
      <w:szCs w:val="24"/>
    </w:rPr>
  </w:style>
  <w:style w:type="character" w:customStyle="1" w:styleId="GrayDingbat">
    <w:name w:val="Gray Dingbat"/>
    <w:uiPriority w:val="1"/>
    <w:qFormat/>
    <w:rsid w:val="00476533"/>
    <w:rPr>
      <w:rFonts w:ascii="ZapfDingbats" w:hAnsi="ZapfDingbats"/>
      <w:color w:val="BFBFBF"/>
      <w:szCs w:val="24"/>
    </w:rPr>
  </w:style>
  <w:style w:type="paragraph" w:customStyle="1" w:styleId="HeaderWHITE">
    <w:name w:val="Header WHITE"/>
    <w:basedOn w:val="Header"/>
    <w:qFormat/>
    <w:locked/>
    <w:rsid w:val="00476533"/>
    <w:rPr>
      <w:rFonts w:eastAsia="PMingLiU"/>
      <w:color w:val="FFFFFF"/>
    </w:rPr>
  </w:style>
  <w:style w:type="character" w:customStyle="1" w:styleId="FMEditionChar">
    <w:name w:val="FM Edition Char"/>
    <w:link w:val="FMEdition"/>
    <w:rsid w:val="00476533"/>
    <w:rPr>
      <w:rFonts w:ascii="HelveticaNeue MediumCond" w:eastAsia="Calibri" w:hAnsi="HelveticaNeue MediumCond"/>
      <w:color w:val="808080"/>
      <w:sz w:val="48"/>
      <w:szCs w:val="22"/>
      <w:lang w:val="en-GB"/>
    </w:rPr>
  </w:style>
  <w:style w:type="paragraph" w:styleId="TOC2">
    <w:name w:val="toc 2"/>
    <w:basedOn w:val="Normal"/>
    <w:next w:val="Normal"/>
    <w:uiPriority w:val="39"/>
    <w:locked/>
    <w:rsid w:val="00476533"/>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
    <w:name w:val="ToC Part"/>
    <w:basedOn w:val="TOC1"/>
    <w:locked/>
    <w:rsid w:val="00476533"/>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476533"/>
    <w:pPr>
      <w:spacing w:after="100"/>
    </w:pPr>
  </w:style>
  <w:style w:type="paragraph" w:customStyle="1" w:styleId="PartTextCont">
    <w:name w:val="Part Text Cont."/>
    <w:basedOn w:val="Normal"/>
    <w:qFormat/>
    <w:locked/>
    <w:rsid w:val="00476533"/>
    <w:pPr>
      <w:spacing w:after="0" w:line="240" w:lineRule="auto"/>
      <w:ind w:firstLine="720"/>
      <w:contextualSpacing/>
    </w:pPr>
    <w:rPr>
      <w:rFonts w:ascii="Utopia" w:hAnsi="Utopia"/>
      <w:spacing w:val="-6"/>
      <w:sz w:val="20"/>
    </w:rPr>
  </w:style>
  <w:style w:type="character" w:customStyle="1" w:styleId="PartNumberChar">
    <w:name w:val="Part Number Char"/>
    <w:link w:val="PartNumber"/>
    <w:rsid w:val="00476533"/>
    <w:rPr>
      <w:rFonts w:ascii="Arial" w:eastAsia="Calibri" w:hAnsi="Arial"/>
      <w:b/>
      <w:caps/>
      <w:sz w:val="52"/>
      <w:szCs w:val="28"/>
      <w:lang w:val="en-GB"/>
    </w:rPr>
  </w:style>
  <w:style w:type="character" w:customStyle="1" w:styleId="PartTitleChar">
    <w:name w:val="Part Title Char"/>
    <w:link w:val="PartTitle"/>
    <w:rsid w:val="00476533"/>
    <w:rPr>
      <w:rFonts w:ascii="Arial" w:eastAsia="Calibri" w:hAnsi="Arial"/>
      <w:b/>
      <w:sz w:val="64"/>
      <w:szCs w:val="48"/>
      <w:lang w:val="en-GB"/>
    </w:rPr>
  </w:style>
  <w:style w:type="character" w:customStyle="1" w:styleId="FMHeadChar">
    <w:name w:val="FM Head Char"/>
    <w:link w:val="FMHead"/>
    <w:rsid w:val="00476533"/>
    <w:rPr>
      <w:rFonts w:ascii="Arial Narrow" w:eastAsia="Calibri" w:hAnsi="Arial Narrow"/>
      <w:b/>
      <w:spacing w:val="-20"/>
      <w:sz w:val="60"/>
      <w:szCs w:val="48"/>
      <w:lang w:val="en-GB"/>
    </w:rPr>
  </w:style>
  <w:style w:type="paragraph" w:styleId="BlockText">
    <w:name w:val="Block Text"/>
    <w:basedOn w:val="BodyTextFirst"/>
    <w:unhideWhenUsed/>
    <w:locked/>
    <w:rsid w:val="00476533"/>
    <w:pPr>
      <w:ind w:left="1152" w:right="1152"/>
    </w:pPr>
    <w:rPr>
      <w:rFonts w:eastAsia="Times New Roman"/>
      <w:iCs/>
    </w:rPr>
  </w:style>
  <w:style w:type="paragraph" w:customStyle="1" w:styleId="FMCopyright">
    <w:name w:val="FM Copyright"/>
    <w:link w:val="FMCopyrightChar"/>
    <w:locked/>
    <w:rsid w:val="00783FE6"/>
    <w:pPr>
      <w:spacing w:before="120" w:after="120"/>
      <w:jc w:val="both"/>
    </w:pPr>
    <w:rPr>
      <w:rFonts w:ascii="Utopia" w:hAnsi="Utopia"/>
      <w:sz w:val="16"/>
    </w:rPr>
  </w:style>
  <w:style w:type="paragraph" w:customStyle="1" w:styleId="FMAuthor">
    <w:name w:val="FM Author"/>
    <w:basedOn w:val="Normal"/>
    <w:link w:val="FMAuthorChar"/>
    <w:locked/>
    <w:rsid w:val="00783FE6"/>
    <w:pPr>
      <w:spacing w:after="120"/>
    </w:pPr>
    <w:rPr>
      <w:rFonts w:ascii="HelveticaNeue MediumExt" w:hAnsi="HelveticaNeue MediumExt"/>
      <w:sz w:val="32"/>
    </w:rPr>
  </w:style>
  <w:style w:type="paragraph" w:customStyle="1" w:styleId="FMBookTitle">
    <w:name w:val="FM Book Title"/>
    <w:basedOn w:val="Normal"/>
    <w:locked/>
    <w:rsid w:val="00783FE6"/>
    <w:pPr>
      <w:spacing w:before="2600"/>
      <w:jc w:val="center"/>
    </w:pPr>
    <w:rPr>
      <w:rFonts w:ascii="Helvetica 65 Medium" w:hAnsi="Helvetica 65 Medium"/>
      <w:spacing w:val="-20"/>
      <w:sz w:val="60"/>
      <w:szCs w:val="48"/>
    </w:rPr>
  </w:style>
  <w:style w:type="character" w:customStyle="1" w:styleId="BlackDingbat">
    <w:name w:val="Black Dingbat"/>
    <w:rsid w:val="00783FE6"/>
    <w:rPr>
      <w:rFonts w:ascii="ZapfDingbats" w:hAnsi="ZapfDingbats"/>
      <w:color w:val="auto"/>
      <w:szCs w:val="24"/>
    </w:rPr>
  </w:style>
  <w:style w:type="character" w:customStyle="1" w:styleId="FMAuthorChar">
    <w:name w:val="FM Author Char"/>
    <w:link w:val="FMAuthor"/>
    <w:rsid w:val="00783FE6"/>
    <w:rPr>
      <w:rFonts w:ascii="HelveticaNeue MediumExt" w:eastAsiaTheme="minorHAnsi" w:hAnsi="HelveticaNeue MediumExt" w:cstheme="minorBidi"/>
      <w:sz w:val="32"/>
      <w:szCs w:val="24"/>
    </w:rPr>
  </w:style>
  <w:style w:type="character" w:customStyle="1" w:styleId="FMCopyrightChar">
    <w:name w:val="FM Copyright Char"/>
    <w:link w:val="FMCopyright"/>
    <w:rsid w:val="00783FE6"/>
    <w:rPr>
      <w:rFonts w:ascii="Utopia" w:hAnsi="Utopia"/>
      <w:sz w:val="16"/>
    </w:rPr>
  </w:style>
  <w:style w:type="paragraph" w:styleId="NoSpacing">
    <w:name w:val="No Spacing"/>
    <w:uiPriority w:val="1"/>
    <w:qFormat/>
    <w:rsid w:val="00783FE6"/>
    <w:rPr>
      <w:rFonts w:asciiTheme="minorHAnsi" w:eastAsiaTheme="minorHAnsi" w:hAnsiTheme="minorHAnsi" w:cstheme="minorBidi"/>
      <w:sz w:val="22"/>
      <w:szCs w:val="22"/>
    </w:rPr>
  </w:style>
  <w:style w:type="paragraph" w:styleId="HTMLPreformatted">
    <w:name w:val="HTML Preformatted"/>
    <w:basedOn w:val="Normal"/>
    <w:link w:val="HTMLPreformattedChar"/>
    <w:unhideWhenUsed/>
    <w:locked/>
    <w:rsid w:val="00783FE6"/>
    <w:rPr>
      <w:rFonts w:ascii="Consolas" w:hAnsi="Consolas" w:cs="Consolas"/>
      <w:sz w:val="20"/>
      <w:szCs w:val="20"/>
    </w:rPr>
  </w:style>
  <w:style w:type="character" w:customStyle="1" w:styleId="HTMLPreformattedChar">
    <w:name w:val="HTML Preformatted Char"/>
    <w:basedOn w:val="DefaultParagraphFont"/>
    <w:link w:val="HTMLPreformatted"/>
    <w:rsid w:val="00783FE6"/>
    <w:rPr>
      <w:rFonts w:ascii="Consolas" w:eastAsiaTheme="minorHAnsi" w:hAnsi="Consolas" w:cs="Consolas"/>
    </w:rPr>
  </w:style>
  <w:style w:type="character" w:styleId="HTMLCode">
    <w:name w:val="HTML Code"/>
    <w:basedOn w:val="DefaultParagraphFont"/>
    <w:uiPriority w:val="99"/>
    <w:unhideWhenUsed/>
    <w:locked/>
    <w:rsid w:val="00783FE6"/>
    <w:rPr>
      <w:rFonts w:ascii="Consolas" w:hAnsi="Consolas" w:cs="Consolas"/>
      <w:sz w:val="20"/>
      <w:szCs w:val="20"/>
    </w:rPr>
  </w:style>
  <w:style w:type="paragraph" w:styleId="NormalWeb">
    <w:name w:val="Normal (Web)"/>
    <w:basedOn w:val="Normal"/>
    <w:uiPriority w:val="99"/>
    <w:unhideWhenUsed/>
    <w:locked/>
    <w:rsid w:val="00783FE6"/>
    <w:rPr>
      <w:rFonts w:ascii="Times New Roman" w:hAnsi="Times New Roman"/>
    </w:rPr>
  </w:style>
  <w:style w:type="paragraph" w:styleId="ListParagraph">
    <w:name w:val="List Paragraph"/>
    <w:basedOn w:val="Normal"/>
    <w:uiPriority w:val="34"/>
    <w:qFormat/>
    <w:rsid w:val="00476533"/>
    <w:pPr>
      <w:spacing w:line="240" w:lineRule="auto"/>
      <w:ind w:left="708"/>
    </w:pPr>
    <w:rPr>
      <w:rFonts w:eastAsia="Times New Roman"/>
      <w:lang w:val="it-IT" w:eastAsia="it-IT"/>
    </w:rPr>
  </w:style>
  <w:style w:type="table" w:customStyle="1" w:styleId="TableGridLight1">
    <w:name w:val="Table Grid Light1"/>
    <w:basedOn w:val="TableNormal"/>
    <w:uiPriority w:val="40"/>
    <w:rsid w:val="00783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783FE6"/>
    <w:rPr>
      <w:rFonts w:ascii="Consolas" w:hAnsi="Consolas"/>
      <w:sz w:val="20"/>
      <w:szCs w:val="20"/>
    </w:rPr>
  </w:style>
  <w:style w:type="character" w:customStyle="1" w:styleId="Mention1">
    <w:name w:val="Mention1"/>
    <w:basedOn w:val="DefaultParagraphFont"/>
    <w:uiPriority w:val="99"/>
    <w:semiHidden/>
    <w:unhideWhenUsed/>
    <w:rsid w:val="00783FE6"/>
    <w:rPr>
      <w:color w:val="2B579A"/>
      <w:shd w:val="clear" w:color="auto" w:fill="E6E6E6"/>
    </w:rPr>
  </w:style>
  <w:style w:type="character" w:customStyle="1" w:styleId="UnresolvedMention1">
    <w:name w:val="Unresolved Mention1"/>
    <w:basedOn w:val="DefaultParagraphFont"/>
    <w:uiPriority w:val="99"/>
    <w:semiHidden/>
    <w:unhideWhenUsed/>
    <w:rsid w:val="00783FE6"/>
    <w:rPr>
      <w:color w:val="808080"/>
      <w:shd w:val="clear" w:color="auto" w:fill="E6E6E6"/>
    </w:rPr>
  </w:style>
  <w:style w:type="character" w:customStyle="1" w:styleId="UnresolvedMention2">
    <w:name w:val="Unresolved Mention2"/>
    <w:basedOn w:val="DefaultParagraphFont"/>
    <w:uiPriority w:val="99"/>
    <w:semiHidden/>
    <w:unhideWhenUsed/>
    <w:rsid w:val="00783FE6"/>
    <w:rPr>
      <w:color w:val="808080"/>
      <w:shd w:val="clear" w:color="auto" w:fill="E6E6E6"/>
    </w:rPr>
  </w:style>
  <w:style w:type="paragraph" w:customStyle="1" w:styleId="TableTextLast">
    <w:name w:val="Table Text Last"/>
    <w:basedOn w:val="TableText"/>
    <w:next w:val="BodyText"/>
    <w:rsid w:val="00F41982"/>
    <w:pPr>
      <w:pBdr>
        <w:bottom w:val="dotted" w:sz="4" w:space="3" w:color="auto"/>
      </w:pBdr>
      <w:spacing w:before="120" w:after="240" w:line="240" w:lineRule="auto"/>
      <w:ind w:left="144" w:right="144"/>
    </w:pPr>
    <w:rPr>
      <w:rFonts w:ascii="Times New Roman" w:hAnsi="Times New Roman"/>
      <w:sz w:val="18"/>
    </w:rPr>
  </w:style>
  <w:style w:type="paragraph" w:styleId="PlainText">
    <w:name w:val="Plain Text"/>
    <w:basedOn w:val="Normal"/>
    <w:link w:val="PlainTextChar"/>
    <w:unhideWhenUsed/>
    <w:locked/>
    <w:rsid w:val="00F41982"/>
    <w:rPr>
      <w:rFonts w:ascii="Consolas" w:hAnsi="Consolas" w:cs="Consolas"/>
      <w:sz w:val="21"/>
      <w:szCs w:val="21"/>
    </w:rPr>
  </w:style>
  <w:style w:type="character" w:customStyle="1" w:styleId="PlainTextChar">
    <w:name w:val="Plain Text Char"/>
    <w:basedOn w:val="DefaultParagraphFont"/>
    <w:link w:val="PlainText"/>
    <w:rsid w:val="00F41982"/>
    <w:rPr>
      <w:rFonts w:ascii="Consolas" w:eastAsiaTheme="minorHAnsi" w:hAnsi="Consolas" w:cs="Consolas"/>
      <w:sz w:val="21"/>
      <w:szCs w:val="21"/>
    </w:rPr>
  </w:style>
  <w:style w:type="character" w:styleId="FollowedHyperlink">
    <w:name w:val="FollowedHyperlink"/>
    <w:unhideWhenUsed/>
    <w:locked/>
    <w:rsid w:val="00F41982"/>
    <w:rPr>
      <w:color w:val="800080"/>
      <w:u w:val="single"/>
    </w:rPr>
  </w:style>
  <w:style w:type="character" w:styleId="HTMLVariable">
    <w:name w:val="HTML Variable"/>
    <w:unhideWhenUsed/>
    <w:locked/>
    <w:rsid w:val="00F41982"/>
    <w:rPr>
      <w:i/>
      <w:iCs/>
    </w:rPr>
  </w:style>
  <w:style w:type="table" w:customStyle="1" w:styleId="PlainTable31">
    <w:name w:val="Plain Table 31"/>
    <w:basedOn w:val="TableNormal"/>
    <w:uiPriority w:val="43"/>
    <w:rsid w:val="00F41982"/>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UnresolvedMention3">
    <w:name w:val="Unresolved Mention3"/>
    <w:basedOn w:val="DefaultParagraphFont"/>
    <w:uiPriority w:val="99"/>
    <w:semiHidden/>
    <w:unhideWhenUsed/>
    <w:rsid w:val="009315F7"/>
    <w:rPr>
      <w:color w:val="808080"/>
      <w:shd w:val="clear" w:color="auto" w:fill="E6E6E6"/>
    </w:rPr>
  </w:style>
  <w:style w:type="paragraph" w:customStyle="1" w:styleId="FigureNumber">
    <w:name w:val="Figure Number"/>
    <w:basedOn w:val="Normal"/>
    <w:next w:val="Normal"/>
    <w:link w:val="FigureNumberChar"/>
    <w:qFormat/>
    <w:rsid w:val="00476533"/>
    <w:pPr>
      <w:numPr>
        <w:numId w:val="11"/>
      </w:numPr>
      <w:spacing w:before="120" w:after="240" w:line="240" w:lineRule="auto"/>
      <w:ind w:left="720"/>
      <w:jc w:val="center"/>
    </w:pPr>
    <w:rPr>
      <w:rFonts w:eastAsia="MS Mincho"/>
    </w:rPr>
  </w:style>
  <w:style w:type="character" w:customStyle="1" w:styleId="FigureNumberChar">
    <w:name w:val="Figure Number Char"/>
    <w:link w:val="FigureNumber"/>
    <w:rsid w:val="00476533"/>
    <w:rPr>
      <w:rFonts w:ascii="Calibri" w:eastAsia="MS Mincho" w:hAnsi="Calibri"/>
      <w:sz w:val="24"/>
      <w:szCs w:val="22"/>
    </w:rPr>
  </w:style>
  <w:style w:type="paragraph" w:customStyle="1" w:styleId="PlainTable33">
    <w:name w:val="Plain Table 33"/>
    <w:aliases w:val="Figure_name,Numbered Indented Text,List Paragraph1,Bullet- First level,Listenabsatz1,numbered,Bullet List,FooterText,Paragraphe de liste1,Bulletr List Paragraph,列出段落,列出段落1,List Paragraph2,List Paragraph21,Párrafo de lista1"/>
    <w:basedOn w:val="Normal"/>
    <w:link w:val="PlainTable3Char"/>
    <w:uiPriority w:val="34"/>
    <w:qFormat/>
    <w:rsid w:val="00476533"/>
    <w:pPr>
      <w:spacing w:before="120" w:after="120"/>
      <w:ind w:left="720"/>
      <w:contextualSpacing/>
    </w:pPr>
    <w:rPr>
      <w:rFonts w:eastAsia="MS Mincho"/>
    </w:rPr>
  </w:style>
  <w:style w:type="character" w:customStyle="1" w:styleId="PlainTable3Char">
    <w:name w:val="Plain Table 3 Char"/>
    <w:aliases w:val="Figure_name Char,Numbered Indented Text Char,List Paragraph1 Char,Bullet- First level Char,Listenabsatz1 Char,numbered Char,Bullet List Char,FooterText Char,Paragraphe de liste1 Char,Bulletr List Paragraph Char,列出段落 Char,列出段落1 Char"/>
    <w:link w:val="PlainTable33"/>
    <w:uiPriority w:val="34"/>
    <w:qFormat/>
    <w:locked/>
    <w:rsid w:val="00476533"/>
    <w:rPr>
      <w:rFonts w:ascii="Calibri" w:eastAsia="MS Mincho" w:hAnsi="Calibri"/>
      <w:sz w:val="24"/>
      <w:szCs w:val="22"/>
    </w:rPr>
  </w:style>
  <w:style w:type="paragraph" w:customStyle="1" w:styleId="PlainTable32">
    <w:name w:val="Plain Table 32"/>
    <w:basedOn w:val="Normal"/>
    <w:uiPriority w:val="34"/>
    <w:qFormat/>
    <w:rsid w:val="00476533"/>
    <w:pPr>
      <w:ind w:left="720"/>
      <w:contextualSpacing/>
    </w:pPr>
    <w:rPr>
      <w:rFonts w:eastAsia="Times New Roman"/>
    </w:rPr>
  </w:style>
  <w:style w:type="paragraph" w:customStyle="1" w:styleId="SubtleEmphasis1">
    <w:name w:val="Subtle Emphasis1"/>
    <w:aliases w:val="List Paragraph11,Párrafo de lista,List NUmber,Style 2,TOC style,lp1,List Paragraph111,List Number1,リスト段,l"/>
    <w:basedOn w:val="Normal"/>
    <w:link w:val="SubtleEmphasisChar"/>
    <w:uiPriority w:val="34"/>
    <w:qFormat/>
    <w:rsid w:val="00476533"/>
    <w:pPr>
      <w:spacing w:after="40" w:line="240" w:lineRule="auto"/>
      <w:ind w:left="360" w:hanging="360"/>
    </w:pPr>
    <w:rPr>
      <w:rFonts w:eastAsia="Times New Roman" w:cs="Calibri"/>
      <w:sz w:val="20"/>
    </w:rPr>
  </w:style>
  <w:style w:type="character" w:customStyle="1" w:styleId="SubtleEmphasisChar">
    <w:name w:val="Subtle Emphasis Char"/>
    <w:aliases w:val="List Paragraph11 Char,Párrafo de lista Char,List NUmber Char,Style 2 Char,TOC style Char,lp1 Char,List Paragraph111 Char,List Number1 Char,リスト段 Char,l Char"/>
    <w:link w:val="SubtleEmphasis1"/>
    <w:uiPriority w:val="34"/>
    <w:qFormat/>
    <w:locked/>
    <w:rsid w:val="00476533"/>
    <w:rPr>
      <w:rFonts w:ascii="Calibri" w:hAnsi="Calibri" w:cs="Calibri"/>
    </w:rPr>
  </w:style>
  <w:style w:type="paragraph" w:customStyle="1" w:styleId="DarkList-Accent51">
    <w:name w:val="Dark List - Accent 51"/>
    <w:basedOn w:val="Normal"/>
    <w:uiPriority w:val="34"/>
    <w:qFormat/>
    <w:rsid w:val="00476533"/>
    <w:pPr>
      <w:ind w:left="720"/>
      <w:contextualSpacing/>
    </w:pPr>
    <w:rPr>
      <w:rFonts w:eastAsia="Times New Roman"/>
    </w:rPr>
  </w:style>
  <w:style w:type="paragraph" w:customStyle="1" w:styleId="LightList-Accent51">
    <w:name w:val="Light List - Accent 51"/>
    <w:basedOn w:val="Normal"/>
    <w:uiPriority w:val="34"/>
    <w:qFormat/>
    <w:rsid w:val="00476533"/>
    <w:pPr>
      <w:spacing w:after="160" w:line="259" w:lineRule="auto"/>
      <w:ind w:left="720"/>
      <w:contextualSpacing/>
    </w:pPr>
    <w:rPr>
      <w:rFonts w:ascii="Cambria" w:eastAsia="Cambria" w:hAnsi="Cambria"/>
    </w:rPr>
  </w:style>
  <w:style w:type="paragraph" w:customStyle="1" w:styleId="ColorfulShading-Accent31">
    <w:name w:val="Colorful Shading - Accent 31"/>
    <w:aliases w:val="リスト段落,Resume Title"/>
    <w:basedOn w:val="Normal"/>
    <w:uiPriority w:val="34"/>
    <w:qFormat/>
    <w:rsid w:val="00476533"/>
    <w:pPr>
      <w:spacing w:line="240" w:lineRule="auto"/>
      <w:ind w:left="720"/>
      <w:contextualSpacing/>
    </w:pPr>
    <w:rPr>
      <w:rFonts w:ascii="Cambria" w:eastAsia="MS Mincho" w:hAnsi="Cambria"/>
      <w:szCs w:val="24"/>
    </w:rPr>
  </w:style>
  <w:style w:type="paragraph" w:customStyle="1" w:styleId="LightGrid-Accent31">
    <w:name w:val="Light Grid - Accent 31"/>
    <w:aliases w:val="List bullet,List Paragraph 1,Ref,List Paragraph Char Char,B1,bu1,bu1 + Before:  0 pt,After:  6 pt,Colorful List - Accent 11,Bulleted Text,Heading2,Bullet 1,n"/>
    <w:basedOn w:val="Normal"/>
    <w:uiPriority w:val="34"/>
    <w:qFormat/>
    <w:rsid w:val="00476533"/>
    <w:pPr>
      <w:spacing w:line="240" w:lineRule="auto"/>
      <w:ind w:left="720"/>
      <w:contextualSpacing/>
    </w:pPr>
    <w:rPr>
      <w:rFonts w:ascii="Times" w:hAnsi="Times"/>
      <w:sz w:val="20"/>
    </w:rPr>
  </w:style>
  <w:style w:type="character" w:customStyle="1" w:styleId="TableTextChar">
    <w:name w:val="Table Text Char"/>
    <w:link w:val="TableText"/>
    <w:locked/>
    <w:rsid w:val="00476533"/>
    <w:rPr>
      <w:rFonts w:ascii="HelveticaNeue Condensed" w:hAnsi="HelveticaNeue Condensed"/>
      <w:sz w:val="22"/>
    </w:rPr>
  </w:style>
  <w:style w:type="paragraph" w:customStyle="1" w:styleId="ColorfulList-Accent12">
    <w:name w:val="Colorful List - Accent 12"/>
    <w:basedOn w:val="Normal"/>
    <w:uiPriority w:val="34"/>
    <w:qFormat/>
    <w:rsid w:val="00476533"/>
    <w:pPr>
      <w:spacing w:after="160" w:line="259" w:lineRule="auto"/>
      <w:ind w:left="720"/>
      <w:contextualSpacing/>
    </w:pPr>
  </w:style>
  <w:style w:type="paragraph" w:styleId="Caption">
    <w:name w:val="caption"/>
    <w:aliases w:val="Table Heading,Figure-caption,th"/>
    <w:basedOn w:val="Normal"/>
    <w:next w:val="Normal"/>
    <w:link w:val="CaptionChar"/>
    <w:qFormat/>
    <w:rsid w:val="00476533"/>
    <w:pPr>
      <w:spacing w:before="120" w:line="264" w:lineRule="auto"/>
    </w:pPr>
    <w:rPr>
      <w:rFonts w:eastAsia="Times New Roman"/>
      <w:b/>
      <w:bCs/>
      <w:color w:val="323E4F"/>
      <w:sz w:val="16"/>
      <w:szCs w:val="16"/>
      <w:lang w:eastAsia="ja-JP"/>
    </w:rPr>
  </w:style>
  <w:style w:type="character" w:customStyle="1" w:styleId="CaptionChar">
    <w:name w:val="Caption Char"/>
    <w:aliases w:val="Table Heading Char,Figure-caption Char,th Char"/>
    <w:link w:val="Caption"/>
    <w:rsid w:val="00476533"/>
    <w:rPr>
      <w:rFonts w:ascii="Calibri" w:hAnsi="Calibri"/>
      <w:b/>
      <w:bCs/>
      <w:color w:val="323E4F"/>
      <w:sz w:val="16"/>
      <w:szCs w:val="16"/>
      <w:lang w:val="en-GB" w:eastAsia="ja-JP"/>
    </w:rPr>
  </w:style>
  <w:style w:type="paragraph" w:styleId="ListBullet">
    <w:name w:val="List Bullet"/>
    <w:basedOn w:val="Normal"/>
    <w:uiPriority w:val="99"/>
    <w:unhideWhenUsed/>
    <w:qFormat/>
    <w:locked/>
    <w:rsid w:val="00476533"/>
    <w:pPr>
      <w:numPr>
        <w:numId w:val="13"/>
      </w:numPr>
      <w:spacing w:before="120"/>
      <w:contextualSpacing/>
    </w:pPr>
    <w:rPr>
      <w:rFonts w:eastAsia="MS Mincho"/>
    </w:rPr>
  </w:style>
  <w:style w:type="paragraph" w:styleId="TOCHeading">
    <w:name w:val="TOC Heading"/>
    <w:basedOn w:val="Heading1"/>
    <w:next w:val="Normal"/>
    <w:uiPriority w:val="39"/>
    <w:unhideWhenUsed/>
    <w:qFormat/>
    <w:rsid w:val="00476533"/>
    <w:pPr>
      <w:keepLines/>
      <w:spacing w:after="0" w:line="259" w:lineRule="auto"/>
      <w:outlineLvl w:val="9"/>
    </w:pPr>
    <w:rPr>
      <w:rFonts w:ascii="Calibri Light" w:hAnsi="Calibri Light"/>
      <w:b w:val="0"/>
      <w:color w:val="2E74B5"/>
      <w:sz w:val="32"/>
      <w:szCs w:val="32"/>
    </w:rPr>
  </w:style>
  <w:style w:type="paragraph" w:styleId="Index4">
    <w:name w:val="index 4"/>
    <w:basedOn w:val="Normal"/>
    <w:next w:val="Normal"/>
    <w:autoRedefine/>
    <w:unhideWhenUsed/>
    <w:locked/>
    <w:rsid w:val="00447187"/>
    <w:pPr>
      <w:spacing w:after="0"/>
      <w:ind w:left="880" w:hanging="220"/>
    </w:pPr>
    <w:rPr>
      <w:rFonts w:asciiTheme="minorHAnsi" w:hAnsiTheme="minorHAnsi" w:cstheme="minorHAnsi"/>
      <w:sz w:val="18"/>
      <w:szCs w:val="18"/>
    </w:rPr>
  </w:style>
  <w:style w:type="paragraph" w:styleId="Index5">
    <w:name w:val="index 5"/>
    <w:basedOn w:val="Normal"/>
    <w:next w:val="Normal"/>
    <w:autoRedefine/>
    <w:unhideWhenUsed/>
    <w:locked/>
    <w:rsid w:val="00447187"/>
    <w:pPr>
      <w:spacing w:after="0"/>
      <w:ind w:left="1100" w:hanging="220"/>
    </w:pPr>
    <w:rPr>
      <w:rFonts w:asciiTheme="minorHAnsi" w:hAnsiTheme="minorHAnsi" w:cstheme="minorHAnsi"/>
      <w:sz w:val="18"/>
      <w:szCs w:val="18"/>
    </w:rPr>
  </w:style>
  <w:style w:type="paragraph" w:styleId="Index6">
    <w:name w:val="index 6"/>
    <w:basedOn w:val="Normal"/>
    <w:next w:val="Normal"/>
    <w:autoRedefine/>
    <w:unhideWhenUsed/>
    <w:locked/>
    <w:rsid w:val="00447187"/>
    <w:pPr>
      <w:spacing w:after="0"/>
      <w:ind w:left="1320" w:hanging="220"/>
    </w:pPr>
    <w:rPr>
      <w:rFonts w:asciiTheme="minorHAnsi" w:hAnsiTheme="minorHAnsi" w:cstheme="minorHAnsi"/>
      <w:sz w:val="18"/>
      <w:szCs w:val="18"/>
    </w:rPr>
  </w:style>
  <w:style w:type="paragraph" w:styleId="Index7">
    <w:name w:val="index 7"/>
    <w:basedOn w:val="Normal"/>
    <w:next w:val="Normal"/>
    <w:autoRedefine/>
    <w:unhideWhenUsed/>
    <w:locked/>
    <w:rsid w:val="00447187"/>
    <w:pPr>
      <w:spacing w:after="0"/>
      <w:ind w:left="1540" w:hanging="220"/>
    </w:pPr>
    <w:rPr>
      <w:rFonts w:asciiTheme="minorHAnsi" w:hAnsiTheme="minorHAnsi" w:cstheme="minorHAnsi"/>
      <w:sz w:val="18"/>
      <w:szCs w:val="18"/>
    </w:rPr>
  </w:style>
  <w:style w:type="paragraph" w:styleId="Index8">
    <w:name w:val="index 8"/>
    <w:basedOn w:val="Normal"/>
    <w:next w:val="Normal"/>
    <w:autoRedefine/>
    <w:unhideWhenUsed/>
    <w:locked/>
    <w:rsid w:val="00447187"/>
    <w:pPr>
      <w:spacing w:after="0"/>
      <w:ind w:left="1760" w:hanging="220"/>
    </w:pPr>
    <w:rPr>
      <w:rFonts w:asciiTheme="minorHAnsi" w:hAnsiTheme="minorHAnsi" w:cstheme="minorHAnsi"/>
      <w:sz w:val="18"/>
      <w:szCs w:val="18"/>
    </w:rPr>
  </w:style>
  <w:style w:type="paragraph" w:styleId="Index9">
    <w:name w:val="index 9"/>
    <w:basedOn w:val="Normal"/>
    <w:next w:val="Normal"/>
    <w:autoRedefine/>
    <w:unhideWhenUsed/>
    <w:locked/>
    <w:rsid w:val="00447187"/>
    <w:pPr>
      <w:spacing w:after="0"/>
      <w:ind w:left="1980" w:hanging="220"/>
    </w:pPr>
    <w:rPr>
      <w:rFonts w:asciiTheme="minorHAnsi" w:hAnsiTheme="minorHAnsi" w:cstheme="minorHAnsi"/>
      <w:sz w:val="18"/>
      <w:szCs w:val="18"/>
    </w:rPr>
  </w:style>
  <w:style w:type="paragraph" w:styleId="IndexHeading">
    <w:name w:val="index heading"/>
    <w:basedOn w:val="Normal"/>
    <w:next w:val="Index1"/>
    <w:uiPriority w:val="99"/>
    <w:unhideWhenUsed/>
    <w:locked/>
    <w:rsid w:val="00447187"/>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character" w:styleId="UnresolvedMention">
    <w:name w:val="Unresolved Mention"/>
    <w:basedOn w:val="DefaultParagraphFont"/>
    <w:uiPriority w:val="99"/>
    <w:semiHidden/>
    <w:unhideWhenUsed/>
    <w:rsid w:val="00EA43E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933586693">
      <w:bodyDiv w:val="1"/>
      <w:marLeft w:val="0"/>
      <w:marRight w:val="0"/>
      <w:marTop w:val="0"/>
      <w:marBottom w:val="0"/>
      <w:divBdr>
        <w:top w:val="none" w:sz="0" w:space="0" w:color="auto"/>
        <w:left w:val="none" w:sz="0" w:space="0" w:color="auto"/>
        <w:bottom w:val="none" w:sz="0" w:space="0" w:color="auto"/>
        <w:right w:val="none" w:sz="0" w:space="0" w:color="auto"/>
      </w:divBdr>
    </w:div>
    <w:div w:id="202166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www.exploit-db.com/exploits/23077/"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mariadb.com/kb/en/library/create-user/" TargetMode="External"/><Relationship Id="rId17" Type="http://schemas.openxmlformats.org/officeDocument/2006/relationships/hyperlink" Target="http://www.securityfocus.com/bid/56771/info" TargetMode="External"/><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dev.mysql.com/doc/refman/5.5/en/resetting-permissions.html"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ev.mysql.com/doc/refman/5.7/en/account-names.html" TargetMode="External"/><Relationship Id="rId24" Type="http://schemas.openxmlformats.org/officeDocument/2006/relationships/fontTable" Target="fontTab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Roaming\Microsoft\Templates\T4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A19DBC32149845977DA55C8E13DB7A" ma:contentTypeVersion="" ma:contentTypeDescription="Create a new document." ma:contentTypeScope="" ma:versionID="67c3a3b46057fecade2da3b16555e699">
  <xsd:schema xmlns:xsd="http://www.w3.org/2001/XMLSchema" xmlns:xs="http://www.w3.org/2001/XMLSchema" xmlns:p="http://schemas.microsoft.com/office/2006/metadata/properties" xmlns:ns2="119e8ce9-fc33-4402-becb-6d0fbcbb8ab0" xmlns:ns3="149daad8-53e0-4e54-a1b9-e9d4e4fc36cb" xmlns:ns4="6A53E70B-A231-4BF8-A730-F5025C2049F6" xmlns:ns5="6a53e70b-a231-4bf8-a730-f5025c2049f6" targetNamespace="http://schemas.microsoft.com/office/2006/metadata/properties" ma:root="true" ma:fieldsID="f406d8c5734730640d98aa81c32cd053" ns2:_="" ns3:_="" ns4:_="" ns5:_="">
    <xsd:import namespace="119e8ce9-fc33-4402-becb-6d0fbcbb8ab0"/>
    <xsd:import namespace="149daad8-53e0-4e54-a1b9-e9d4e4fc36cb"/>
    <xsd:import namespace="6A53E70B-A231-4BF8-A730-F5025C2049F6"/>
    <xsd:import namespace="6a53e70b-a231-4bf8-a730-f5025c2049f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18</Chapter_x0020_Number>
    <Status xmlns="119e8ce9-fc33-4402-becb-6d0fbcbb8ab0">Tech Review Approved</Status>
    <StatusTo xmlns="6A53E70B-A231-4BF8-A730-F5025C2049F6">First Draft</StatusTo>
    <StatusFrom xmlns="6A53E70B-A231-4BF8-A730-F5025C2049F6">First Draft</StatusFrom>
    <Update_x0020_ChapterOn_x0020_Root xmlns="6a53e70b-a231-4bf8-a730-f5025c2049f6">
      <Url xsi:nil="true"/>
      <Description xsi:nil="true"/>
    </Update_x0020_ChapterOn_x0020_Root>
    <Update_x0020_ChapterOn_x0020_Root_x0028_1_x0029_ xmlns="6a53e70b-a231-4bf8-a730-f5025c2049f6">
      <Url xsi:nil="true"/>
      <Description xsi:nil="true"/>
    </Update_x0020_ChapterOn_x0020_Root_x0028_1_x0029_>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3F5DB-EB79-4A74-8379-A0392EBA90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6A53E70B-A231-4BF8-A730-F5025C2049F6"/>
    <ds:schemaRef ds:uri="6a53e70b-a231-4bf8-a730-f5025c204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6A53E70B-A231-4BF8-A730-F5025C2049F6"/>
    <ds:schemaRef ds:uri="6a53e70b-a231-4bf8-a730-f5025c2049f6"/>
  </ds:schemaRefs>
</ds:datastoreItem>
</file>

<file path=customXml/itemProps3.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4.xml><?xml version="1.0" encoding="utf-8"?>
<ds:datastoreItem xmlns:ds="http://schemas.openxmlformats.org/officeDocument/2006/customXml" ds:itemID="{15DEF3E5-C516-4FA8-BDF5-0CD1EE143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T4_Template.dot</Template>
  <TotalTime>872</TotalTime>
  <Pages>6</Pages>
  <Words>1271</Words>
  <Characters>7246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MySQL and MariaDB</vt:lpstr>
    </vt:vector>
  </TitlesOfParts>
  <Company>SPi</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MySQL and MariaDB</dc:title>
  <dc:creator>BPR</dc:creator>
  <cp:lastModifiedBy>Michael Oleary</cp:lastModifiedBy>
  <cp:revision>25</cp:revision>
  <cp:lastPrinted>2016-11-18T11:14:00Z</cp:lastPrinted>
  <dcterms:created xsi:type="dcterms:W3CDTF">2018-07-03T01:06:00Z</dcterms:created>
  <dcterms:modified xsi:type="dcterms:W3CDTF">2018-11-18T22:02:00Z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0x010100E9A19DBC32149845977DA55C8E13DB7A</vt:lpwstr>
  </property>
</Properties>
</file>